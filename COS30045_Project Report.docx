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BE777"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5DAF561E" wp14:editId="67D0B58B">
            <wp:extent cx="2785241" cy="4177862"/>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788100" cy="4182150"/>
                    </a:xfrm>
                    <a:prstGeom prst="rect">
                      <a:avLst/>
                    </a:prstGeom>
                    <a:noFill/>
                    <a:ln w="254000" cap="rnd">
                      <a:noFill/>
                    </a:ln>
                    <a:effectLst/>
                  </pic:spPr>
                </pic:pic>
              </a:graphicData>
            </a:graphic>
          </wp:inline>
        </w:drawing>
      </w:r>
    </w:p>
    <w:bookmarkEnd w:id="0"/>
    <w:bookmarkEnd w:id="1"/>
    <w:bookmarkEnd w:id="2"/>
    <w:bookmarkEnd w:id="3"/>
    <w:bookmarkEnd w:id="4"/>
    <w:p w14:paraId="55CBB1F8" w14:textId="0AE3DCF3" w:rsidR="00C6554A" w:rsidRDefault="00877BCE" w:rsidP="00C6554A">
      <w:pPr>
        <w:pStyle w:val="Title"/>
      </w:pPr>
      <w:r>
        <w:t>Project Title</w:t>
      </w:r>
    </w:p>
    <w:p w14:paraId="02776D1C" w14:textId="1D1B7114" w:rsidR="00C6554A" w:rsidRDefault="00877BCE" w:rsidP="00C6554A">
      <w:pPr>
        <w:pStyle w:val="Subtitle"/>
      </w:pPr>
      <w:r>
        <w:t xml:space="preserve">Group NO: </w:t>
      </w:r>
      <w:r w:rsidR="00EB643B">
        <w:t>31</w:t>
      </w:r>
    </w:p>
    <w:p w14:paraId="6EBD8D11" w14:textId="67098669" w:rsidR="00877BCE" w:rsidRDefault="00877BCE" w:rsidP="00C6554A">
      <w:pPr>
        <w:pStyle w:val="Subtitle"/>
      </w:pPr>
      <w:r>
        <w:t>Team MEMBERS and Student IDS</w:t>
      </w:r>
    </w:p>
    <w:p w14:paraId="1FB2AE54" w14:textId="70D3B52F" w:rsidR="00877BCE" w:rsidRPr="00D5413C" w:rsidRDefault="00EA733F" w:rsidP="00C6554A">
      <w:pPr>
        <w:pStyle w:val="Subtitle"/>
      </w:pPr>
      <w:r>
        <w:t>(Paste the Link to your website here)</w:t>
      </w:r>
    </w:p>
    <w:p w14:paraId="5AA201A3" w14:textId="77777777" w:rsidR="00877BCE" w:rsidRDefault="00877BCE" w:rsidP="00C6554A">
      <w:pPr>
        <w:pStyle w:val="ContactInfo"/>
      </w:pPr>
      <w:r>
        <w:t xml:space="preserve">2025 </w:t>
      </w:r>
    </w:p>
    <w:p w14:paraId="29A33A47" w14:textId="2BAB0315" w:rsidR="00877BCE" w:rsidRDefault="00877BCE" w:rsidP="00C6554A">
      <w:pPr>
        <w:pStyle w:val="ContactInfo"/>
      </w:pPr>
      <w:r>
        <w:t>Semester 2</w:t>
      </w:r>
    </w:p>
    <w:p w14:paraId="6C6E3A1B" w14:textId="77777777" w:rsidR="00877BCE" w:rsidRDefault="00877BCE" w:rsidP="00C6554A">
      <w:pPr>
        <w:pStyle w:val="ContactInfo"/>
        <w:sectPr w:rsidR="00877BCE">
          <w:footerReference w:type="default" r:id="rId9"/>
          <w:pgSz w:w="12240" w:h="15840"/>
          <w:pgMar w:top="1728" w:right="1800" w:bottom="1440" w:left="1800" w:header="720" w:footer="720" w:gutter="0"/>
          <w:pgNumType w:start="0"/>
          <w:cols w:space="720"/>
          <w:titlePg/>
          <w:docGrid w:linePitch="360"/>
        </w:sectPr>
      </w:pPr>
      <w:r>
        <w:t>(Word Count)</w:t>
      </w:r>
    </w:p>
    <w:p w14:paraId="61521666" w14:textId="3CFCB22A" w:rsidR="00877BCE" w:rsidRDefault="00877BCE" w:rsidP="00877BCE">
      <w:pPr>
        <w:pStyle w:val="Heading1"/>
        <w:spacing w:before="60"/>
      </w:pPr>
      <w:bookmarkStart w:id="5" w:name="_Toc212798775"/>
      <w:r>
        <w:lastRenderedPageBreak/>
        <w:t>Table of Contents</w:t>
      </w:r>
      <w:bookmarkEnd w:id="5"/>
    </w:p>
    <w:sdt>
      <w:sdtPr>
        <w:id w:val="-407150631"/>
        <w:docPartObj>
          <w:docPartGallery w:val="Table of Contents"/>
          <w:docPartUnique/>
        </w:docPartObj>
      </w:sdtPr>
      <w:sdtEndPr>
        <w:rPr>
          <w:rFonts w:asciiTheme="minorHAnsi" w:eastAsiaTheme="minorEastAsia" w:hAnsiTheme="minorHAnsi" w:cstheme="minorBidi"/>
          <w:b/>
          <w:bCs/>
          <w:noProof/>
          <w:color w:val="595959" w:themeColor="text1" w:themeTint="A6"/>
          <w:sz w:val="22"/>
          <w:szCs w:val="22"/>
        </w:rPr>
      </w:sdtEndPr>
      <w:sdtContent>
        <w:p w14:paraId="039040C3" w14:textId="5170EA6D" w:rsidR="00A65514" w:rsidRDefault="00A65514">
          <w:pPr>
            <w:pStyle w:val="TOCHeading"/>
          </w:pPr>
          <w:r>
            <w:t>Contents</w:t>
          </w:r>
        </w:p>
        <w:p w14:paraId="306A0BFE" w14:textId="5EE60B95" w:rsidR="00A65514" w:rsidRDefault="00A65514">
          <w:pPr>
            <w:pStyle w:val="TOC1"/>
            <w:tabs>
              <w:tab w:val="right" w:leader="dot" w:pos="8630"/>
            </w:tabs>
            <w:rPr>
              <w:noProof/>
            </w:rPr>
          </w:pPr>
          <w:r>
            <w:fldChar w:fldCharType="begin"/>
          </w:r>
          <w:r>
            <w:instrText xml:space="preserve"> TOC \o "1-3" \h \z \u </w:instrText>
          </w:r>
          <w:r>
            <w:fldChar w:fldCharType="separate"/>
          </w:r>
          <w:hyperlink w:anchor="_Toc212798775" w:history="1">
            <w:r w:rsidRPr="001C198A">
              <w:rPr>
                <w:rStyle w:val="Hyperlink"/>
                <w:noProof/>
              </w:rPr>
              <w:t>Table of Contents</w:t>
            </w:r>
            <w:r>
              <w:rPr>
                <w:noProof/>
                <w:webHidden/>
              </w:rPr>
              <w:tab/>
            </w:r>
            <w:r>
              <w:rPr>
                <w:noProof/>
                <w:webHidden/>
              </w:rPr>
              <w:fldChar w:fldCharType="begin"/>
            </w:r>
            <w:r>
              <w:rPr>
                <w:noProof/>
                <w:webHidden/>
              </w:rPr>
              <w:instrText xml:space="preserve"> PAGEREF _Toc212798775 \h </w:instrText>
            </w:r>
            <w:r>
              <w:rPr>
                <w:noProof/>
                <w:webHidden/>
              </w:rPr>
            </w:r>
            <w:r>
              <w:rPr>
                <w:noProof/>
                <w:webHidden/>
              </w:rPr>
              <w:fldChar w:fldCharType="separate"/>
            </w:r>
            <w:r>
              <w:rPr>
                <w:noProof/>
                <w:webHidden/>
              </w:rPr>
              <w:t>0</w:t>
            </w:r>
            <w:r>
              <w:rPr>
                <w:noProof/>
                <w:webHidden/>
              </w:rPr>
              <w:fldChar w:fldCharType="end"/>
            </w:r>
          </w:hyperlink>
        </w:p>
        <w:p w14:paraId="6F5ADB19" w14:textId="416A0978" w:rsidR="00A65514" w:rsidRDefault="00A65514">
          <w:pPr>
            <w:pStyle w:val="TOC1"/>
            <w:tabs>
              <w:tab w:val="right" w:leader="dot" w:pos="8630"/>
            </w:tabs>
            <w:rPr>
              <w:noProof/>
            </w:rPr>
          </w:pPr>
          <w:hyperlink w:anchor="_Toc212798776" w:history="1">
            <w:r w:rsidRPr="001C198A">
              <w:rPr>
                <w:rStyle w:val="Hyperlink"/>
                <w:noProof/>
              </w:rPr>
              <w:t>1 Introduction</w:t>
            </w:r>
            <w:r>
              <w:rPr>
                <w:noProof/>
                <w:webHidden/>
              </w:rPr>
              <w:tab/>
            </w:r>
            <w:r>
              <w:rPr>
                <w:noProof/>
                <w:webHidden/>
              </w:rPr>
              <w:fldChar w:fldCharType="begin"/>
            </w:r>
            <w:r>
              <w:rPr>
                <w:noProof/>
                <w:webHidden/>
              </w:rPr>
              <w:instrText xml:space="preserve"> PAGEREF _Toc212798776 \h </w:instrText>
            </w:r>
            <w:r>
              <w:rPr>
                <w:noProof/>
                <w:webHidden/>
              </w:rPr>
            </w:r>
            <w:r>
              <w:rPr>
                <w:noProof/>
                <w:webHidden/>
              </w:rPr>
              <w:fldChar w:fldCharType="separate"/>
            </w:r>
            <w:r>
              <w:rPr>
                <w:noProof/>
                <w:webHidden/>
              </w:rPr>
              <w:t>1</w:t>
            </w:r>
            <w:r>
              <w:rPr>
                <w:noProof/>
                <w:webHidden/>
              </w:rPr>
              <w:fldChar w:fldCharType="end"/>
            </w:r>
          </w:hyperlink>
        </w:p>
        <w:p w14:paraId="0B944765" w14:textId="62230508" w:rsidR="00A65514" w:rsidRDefault="00A65514">
          <w:pPr>
            <w:pStyle w:val="TOC2"/>
            <w:tabs>
              <w:tab w:val="left" w:pos="960"/>
              <w:tab w:val="right" w:leader="dot" w:pos="8630"/>
            </w:tabs>
            <w:rPr>
              <w:noProof/>
            </w:rPr>
          </w:pPr>
          <w:hyperlink w:anchor="_Toc212798777" w:history="1">
            <w:r w:rsidRPr="001C198A">
              <w:rPr>
                <w:rStyle w:val="Hyperlink"/>
                <w:noProof/>
                <w:lang w:val="en-MY"/>
              </w:rPr>
              <w:t>1.1</w:t>
            </w:r>
            <w:r>
              <w:rPr>
                <w:noProof/>
              </w:rPr>
              <w:tab/>
            </w:r>
            <w:r w:rsidRPr="001C198A">
              <w:rPr>
                <w:rStyle w:val="Hyperlink"/>
                <w:noProof/>
                <w:lang w:val="en-MY"/>
              </w:rPr>
              <w:t>Background and Motivation</w:t>
            </w:r>
            <w:r>
              <w:rPr>
                <w:noProof/>
                <w:webHidden/>
              </w:rPr>
              <w:tab/>
            </w:r>
            <w:r>
              <w:rPr>
                <w:noProof/>
                <w:webHidden/>
              </w:rPr>
              <w:fldChar w:fldCharType="begin"/>
            </w:r>
            <w:r>
              <w:rPr>
                <w:noProof/>
                <w:webHidden/>
              </w:rPr>
              <w:instrText xml:space="preserve"> PAGEREF _Toc212798777 \h </w:instrText>
            </w:r>
            <w:r>
              <w:rPr>
                <w:noProof/>
                <w:webHidden/>
              </w:rPr>
            </w:r>
            <w:r>
              <w:rPr>
                <w:noProof/>
                <w:webHidden/>
              </w:rPr>
              <w:fldChar w:fldCharType="separate"/>
            </w:r>
            <w:r>
              <w:rPr>
                <w:noProof/>
                <w:webHidden/>
              </w:rPr>
              <w:t>1</w:t>
            </w:r>
            <w:r>
              <w:rPr>
                <w:noProof/>
                <w:webHidden/>
              </w:rPr>
              <w:fldChar w:fldCharType="end"/>
            </w:r>
          </w:hyperlink>
        </w:p>
        <w:p w14:paraId="5283A42A" w14:textId="2CA8471B" w:rsidR="00A65514" w:rsidRDefault="00A65514">
          <w:pPr>
            <w:pStyle w:val="TOC2"/>
            <w:tabs>
              <w:tab w:val="left" w:pos="960"/>
              <w:tab w:val="right" w:leader="dot" w:pos="8630"/>
            </w:tabs>
            <w:rPr>
              <w:noProof/>
            </w:rPr>
          </w:pPr>
          <w:hyperlink w:anchor="_Toc212798778" w:history="1">
            <w:r w:rsidRPr="001C198A">
              <w:rPr>
                <w:rStyle w:val="Hyperlink"/>
                <w:noProof/>
                <w:lang w:val="en-MY"/>
              </w:rPr>
              <w:t>1.2</w:t>
            </w:r>
            <w:r>
              <w:rPr>
                <w:noProof/>
              </w:rPr>
              <w:tab/>
            </w:r>
            <w:r w:rsidRPr="001C198A">
              <w:rPr>
                <w:rStyle w:val="Hyperlink"/>
                <w:noProof/>
                <w:lang w:val="en-MY"/>
              </w:rPr>
              <w:t>Visualisation Purpose</w:t>
            </w:r>
            <w:r>
              <w:rPr>
                <w:noProof/>
                <w:webHidden/>
              </w:rPr>
              <w:tab/>
            </w:r>
            <w:r>
              <w:rPr>
                <w:noProof/>
                <w:webHidden/>
              </w:rPr>
              <w:fldChar w:fldCharType="begin"/>
            </w:r>
            <w:r>
              <w:rPr>
                <w:noProof/>
                <w:webHidden/>
              </w:rPr>
              <w:instrText xml:space="preserve"> PAGEREF _Toc212798778 \h </w:instrText>
            </w:r>
            <w:r>
              <w:rPr>
                <w:noProof/>
                <w:webHidden/>
              </w:rPr>
            </w:r>
            <w:r>
              <w:rPr>
                <w:noProof/>
                <w:webHidden/>
              </w:rPr>
              <w:fldChar w:fldCharType="separate"/>
            </w:r>
            <w:r>
              <w:rPr>
                <w:noProof/>
                <w:webHidden/>
              </w:rPr>
              <w:t>2</w:t>
            </w:r>
            <w:r>
              <w:rPr>
                <w:noProof/>
                <w:webHidden/>
              </w:rPr>
              <w:fldChar w:fldCharType="end"/>
            </w:r>
          </w:hyperlink>
        </w:p>
        <w:p w14:paraId="1F3DBB1F" w14:textId="35E33839" w:rsidR="00A65514" w:rsidRDefault="00A65514">
          <w:pPr>
            <w:pStyle w:val="TOC1"/>
            <w:tabs>
              <w:tab w:val="right" w:leader="dot" w:pos="8630"/>
            </w:tabs>
            <w:rPr>
              <w:noProof/>
            </w:rPr>
          </w:pPr>
          <w:hyperlink w:anchor="_Toc212798779" w:history="1">
            <w:r w:rsidRPr="001C198A">
              <w:rPr>
                <w:rStyle w:val="Hyperlink"/>
                <w:caps/>
                <w:noProof/>
                <w:lang w:val="en-MY"/>
              </w:rPr>
              <w:t>2</w:t>
            </w:r>
            <w:r w:rsidRPr="001C198A">
              <w:rPr>
                <w:rStyle w:val="Hyperlink"/>
                <w:noProof/>
                <w:lang w:val="en-MY"/>
              </w:rPr>
              <w:t xml:space="preserve"> Data</w:t>
            </w:r>
            <w:r>
              <w:rPr>
                <w:noProof/>
                <w:webHidden/>
              </w:rPr>
              <w:tab/>
            </w:r>
            <w:r>
              <w:rPr>
                <w:noProof/>
                <w:webHidden/>
              </w:rPr>
              <w:fldChar w:fldCharType="begin"/>
            </w:r>
            <w:r>
              <w:rPr>
                <w:noProof/>
                <w:webHidden/>
              </w:rPr>
              <w:instrText xml:space="preserve"> PAGEREF _Toc212798779 \h </w:instrText>
            </w:r>
            <w:r>
              <w:rPr>
                <w:noProof/>
                <w:webHidden/>
              </w:rPr>
            </w:r>
            <w:r>
              <w:rPr>
                <w:noProof/>
                <w:webHidden/>
              </w:rPr>
              <w:fldChar w:fldCharType="separate"/>
            </w:r>
            <w:r>
              <w:rPr>
                <w:noProof/>
                <w:webHidden/>
              </w:rPr>
              <w:t>3</w:t>
            </w:r>
            <w:r>
              <w:rPr>
                <w:noProof/>
                <w:webHidden/>
              </w:rPr>
              <w:fldChar w:fldCharType="end"/>
            </w:r>
          </w:hyperlink>
        </w:p>
        <w:p w14:paraId="1E406244" w14:textId="736A7BF7" w:rsidR="00A65514" w:rsidRDefault="00A65514">
          <w:pPr>
            <w:pStyle w:val="TOC2"/>
            <w:tabs>
              <w:tab w:val="right" w:leader="dot" w:pos="8630"/>
            </w:tabs>
            <w:rPr>
              <w:noProof/>
            </w:rPr>
          </w:pPr>
          <w:hyperlink w:anchor="_Toc212798780" w:history="1">
            <w:r w:rsidRPr="001C198A">
              <w:rPr>
                <w:rStyle w:val="Hyperlink"/>
                <w:noProof/>
                <w:lang w:val="en-MY"/>
              </w:rPr>
              <w:t>2.1 Data Source and Governance</w:t>
            </w:r>
            <w:r>
              <w:rPr>
                <w:noProof/>
                <w:webHidden/>
              </w:rPr>
              <w:tab/>
            </w:r>
            <w:r>
              <w:rPr>
                <w:noProof/>
                <w:webHidden/>
              </w:rPr>
              <w:fldChar w:fldCharType="begin"/>
            </w:r>
            <w:r>
              <w:rPr>
                <w:noProof/>
                <w:webHidden/>
              </w:rPr>
              <w:instrText xml:space="preserve"> PAGEREF _Toc212798780 \h </w:instrText>
            </w:r>
            <w:r>
              <w:rPr>
                <w:noProof/>
                <w:webHidden/>
              </w:rPr>
            </w:r>
            <w:r>
              <w:rPr>
                <w:noProof/>
                <w:webHidden/>
              </w:rPr>
              <w:fldChar w:fldCharType="separate"/>
            </w:r>
            <w:r>
              <w:rPr>
                <w:noProof/>
                <w:webHidden/>
              </w:rPr>
              <w:t>3</w:t>
            </w:r>
            <w:r>
              <w:rPr>
                <w:noProof/>
                <w:webHidden/>
              </w:rPr>
              <w:fldChar w:fldCharType="end"/>
            </w:r>
          </w:hyperlink>
        </w:p>
        <w:p w14:paraId="2706818D" w14:textId="65E472D9" w:rsidR="00A65514" w:rsidRDefault="00A65514">
          <w:pPr>
            <w:pStyle w:val="TOC2"/>
            <w:tabs>
              <w:tab w:val="right" w:leader="dot" w:pos="8630"/>
            </w:tabs>
            <w:rPr>
              <w:noProof/>
            </w:rPr>
          </w:pPr>
          <w:hyperlink w:anchor="_Toc212798781" w:history="1">
            <w:r w:rsidRPr="001C198A">
              <w:rPr>
                <w:rStyle w:val="Hyperlink"/>
                <w:noProof/>
                <w:lang w:val="en-MY"/>
              </w:rPr>
              <w:t>2.2 Data Processing and Analysis</w:t>
            </w:r>
            <w:r>
              <w:rPr>
                <w:noProof/>
                <w:webHidden/>
              </w:rPr>
              <w:tab/>
            </w:r>
            <w:r>
              <w:rPr>
                <w:noProof/>
                <w:webHidden/>
              </w:rPr>
              <w:fldChar w:fldCharType="begin"/>
            </w:r>
            <w:r>
              <w:rPr>
                <w:noProof/>
                <w:webHidden/>
              </w:rPr>
              <w:instrText xml:space="preserve"> PAGEREF _Toc212798781 \h </w:instrText>
            </w:r>
            <w:r>
              <w:rPr>
                <w:noProof/>
                <w:webHidden/>
              </w:rPr>
            </w:r>
            <w:r>
              <w:rPr>
                <w:noProof/>
                <w:webHidden/>
              </w:rPr>
              <w:fldChar w:fldCharType="separate"/>
            </w:r>
            <w:r>
              <w:rPr>
                <w:noProof/>
                <w:webHidden/>
              </w:rPr>
              <w:t>6</w:t>
            </w:r>
            <w:r>
              <w:rPr>
                <w:noProof/>
                <w:webHidden/>
              </w:rPr>
              <w:fldChar w:fldCharType="end"/>
            </w:r>
          </w:hyperlink>
        </w:p>
        <w:p w14:paraId="3FA4D690" w14:textId="72AC2023" w:rsidR="00A65514" w:rsidRDefault="00A65514">
          <w:pPr>
            <w:pStyle w:val="TOC3"/>
            <w:tabs>
              <w:tab w:val="right" w:leader="dot" w:pos="8630"/>
            </w:tabs>
            <w:rPr>
              <w:noProof/>
            </w:rPr>
          </w:pPr>
          <w:hyperlink w:anchor="_Toc212798782" w:history="1">
            <w:r w:rsidRPr="001C198A">
              <w:rPr>
                <w:rStyle w:val="Hyperlink"/>
                <w:noProof/>
                <w:lang w:val="en-MY"/>
              </w:rPr>
              <w:t>2.2.1 Key attributes and data types</w:t>
            </w:r>
            <w:r>
              <w:rPr>
                <w:noProof/>
                <w:webHidden/>
              </w:rPr>
              <w:tab/>
            </w:r>
            <w:r>
              <w:rPr>
                <w:noProof/>
                <w:webHidden/>
              </w:rPr>
              <w:fldChar w:fldCharType="begin"/>
            </w:r>
            <w:r>
              <w:rPr>
                <w:noProof/>
                <w:webHidden/>
              </w:rPr>
              <w:instrText xml:space="preserve"> PAGEREF _Toc212798782 \h </w:instrText>
            </w:r>
            <w:r>
              <w:rPr>
                <w:noProof/>
                <w:webHidden/>
              </w:rPr>
            </w:r>
            <w:r>
              <w:rPr>
                <w:noProof/>
                <w:webHidden/>
              </w:rPr>
              <w:fldChar w:fldCharType="separate"/>
            </w:r>
            <w:r>
              <w:rPr>
                <w:noProof/>
                <w:webHidden/>
              </w:rPr>
              <w:t>6</w:t>
            </w:r>
            <w:r>
              <w:rPr>
                <w:noProof/>
                <w:webHidden/>
              </w:rPr>
              <w:fldChar w:fldCharType="end"/>
            </w:r>
          </w:hyperlink>
        </w:p>
        <w:p w14:paraId="31C83212" w14:textId="21B89B55" w:rsidR="00A65514" w:rsidRDefault="00A65514">
          <w:pPr>
            <w:pStyle w:val="TOC3"/>
            <w:tabs>
              <w:tab w:val="right" w:leader="dot" w:pos="8630"/>
            </w:tabs>
            <w:rPr>
              <w:noProof/>
            </w:rPr>
          </w:pPr>
          <w:hyperlink w:anchor="_Toc212798783" w:history="1">
            <w:r w:rsidRPr="001C198A">
              <w:rPr>
                <w:rStyle w:val="Hyperlink"/>
                <w:noProof/>
                <w:lang w:val="en-MY"/>
              </w:rPr>
              <w:t>2.2.2 Data Processing</w:t>
            </w:r>
            <w:r>
              <w:rPr>
                <w:noProof/>
                <w:webHidden/>
              </w:rPr>
              <w:tab/>
            </w:r>
            <w:r>
              <w:rPr>
                <w:noProof/>
                <w:webHidden/>
              </w:rPr>
              <w:fldChar w:fldCharType="begin"/>
            </w:r>
            <w:r>
              <w:rPr>
                <w:noProof/>
                <w:webHidden/>
              </w:rPr>
              <w:instrText xml:space="preserve"> PAGEREF _Toc212798783 \h </w:instrText>
            </w:r>
            <w:r>
              <w:rPr>
                <w:noProof/>
                <w:webHidden/>
              </w:rPr>
            </w:r>
            <w:r>
              <w:rPr>
                <w:noProof/>
                <w:webHidden/>
              </w:rPr>
              <w:fldChar w:fldCharType="separate"/>
            </w:r>
            <w:r>
              <w:rPr>
                <w:noProof/>
                <w:webHidden/>
              </w:rPr>
              <w:t>6</w:t>
            </w:r>
            <w:r>
              <w:rPr>
                <w:noProof/>
                <w:webHidden/>
              </w:rPr>
              <w:fldChar w:fldCharType="end"/>
            </w:r>
          </w:hyperlink>
        </w:p>
        <w:p w14:paraId="6835BB9F" w14:textId="24756AEE" w:rsidR="00A65514" w:rsidRDefault="00A65514">
          <w:pPr>
            <w:pStyle w:val="TOC2"/>
            <w:tabs>
              <w:tab w:val="right" w:leader="dot" w:pos="8630"/>
            </w:tabs>
            <w:rPr>
              <w:noProof/>
            </w:rPr>
          </w:pPr>
          <w:hyperlink w:anchor="_Toc212798784" w:history="1">
            <w:r w:rsidRPr="001C198A">
              <w:rPr>
                <w:rStyle w:val="Hyperlink"/>
                <w:noProof/>
                <w:lang w:val="en-MY"/>
              </w:rPr>
              <w:t>2.3 Data Exploration</w:t>
            </w:r>
            <w:r>
              <w:rPr>
                <w:noProof/>
                <w:webHidden/>
              </w:rPr>
              <w:tab/>
            </w:r>
            <w:r>
              <w:rPr>
                <w:noProof/>
                <w:webHidden/>
              </w:rPr>
              <w:fldChar w:fldCharType="begin"/>
            </w:r>
            <w:r>
              <w:rPr>
                <w:noProof/>
                <w:webHidden/>
              </w:rPr>
              <w:instrText xml:space="preserve"> PAGEREF _Toc212798784 \h </w:instrText>
            </w:r>
            <w:r>
              <w:rPr>
                <w:noProof/>
                <w:webHidden/>
              </w:rPr>
            </w:r>
            <w:r>
              <w:rPr>
                <w:noProof/>
                <w:webHidden/>
              </w:rPr>
              <w:fldChar w:fldCharType="separate"/>
            </w:r>
            <w:r>
              <w:rPr>
                <w:noProof/>
                <w:webHidden/>
              </w:rPr>
              <w:t>7</w:t>
            </w:r>
            <w:r>
              <w:rPr>
                <w:noProof/>
                <w:webHidden/>
              </w:rPr>
              <w:fldChar w:fldCharType="end"/>
            </w:r>
          </w:hyperlink>
        </w:p>
        <w:p w14:paraId="706BAFDB" w14:textId="110B1474" w:rsidR="00A65514" w:rsidRDefault="00A65514">
          <w:pPr>
            <w:pStyle w:val="TOC1"/>
            <w:tabs>
              <w:tab w:val="right" w:leader="dot" w:pos="8630"/>
            </w:tabs>
            <w:rPr>
              <w:noProof/>
            </w:rPr>
          </w:pPr>
          <w:hyperlink w:anchor="_Toc212798785" w:history="1">
            <w:r w:rsidRPr="001C198A">
              <w:rPr>
                <w:rStyle w:val="Hyperlink"/>
                <w:noProof/>
                <w:lang w:val="en-MY"/>
              </w:rPr>
              <w:t>3 Visualisation Design</w:t>
            </w:r>
            <w:r>
              <w:rPr>
                <w:noProof/>
                <w:webHidden/>
              </w:rPr>
              <w:tab/>
            </w:r>
            <w:r>
              <w:rPr>
                <w:noProof/>
                <w:webHidden/>
              </w:rPr>
              <w:fldChar w:fldCharType="begin"/>
            </w:r>
            <w:r>
              <w:rPr>
                <w:noProof/>
                <w:webHidden/>
              </w:rPr>
              <w:instrText xml:space="preserve"> PAGEREF _Toc212798785 \h </w:instrText>
            </w:r>
            <w:r>
              <w:rPr>
                <w:noProof/>
                <w:webHidden/>
              </w:rPr>
            </w:r>
            <w:r>
              <w:rPr>
                <w:noProof/>
                <w:webHidden/>
              </w:rPr>
              <w:fldChar w:fldCharType="separate"/>
            </w:r>
            <w:r>
              <w:rPr>
                <w:noProof/>
                <w:webHidden/>
              </w:rPr>
              <w:t>8</w:t>
            </w:r>
            <w:r>
              <w:rPr>
                <w:noProof/>
                <w:webHidden/>
              </w:rPr>
              <w:fldChar w:fldCharType="end"/>
            </w:r>
          </w:hyperlink>
        </w:p>
        <w:p w14:paraId="6E465061" w14:textId="6AC8CFFC" w:rsidR="00A65514" w:rsidRDefault="00A65514">
          <w:pPr>
            <w:pStyle w:val="TOC2"/>
            <w:tabs>
              <w:tab w:val="left" w:pos="960"/>
              <w:tab w:val="right" w:leader="dot" w:pos="8630"/>
            </w:tabs>
            <w:rPr>
              <w:noProof/>
            </w:rPr>
          </w:pPr>
          <w:hyperlink w:anchor="_Toc212798786" w:history="1">
            <w:r w:rsidRPr="001C198A">
              <w:rPr>
                <w:rStyle w:val="Hyperlink"/>
                <w:noProof/>
                <w:lang w:val="en-MY"/>
              </w:rPr>
              <w:t>3.1</w:t>
            </w:r>
            <w:r>
              <w:rPr>
                <w:noProof/>
              </w:rPr>
              <w:tab/>
            </w:r>
            <w:r w:rsidRPr="001C198A">
              <w:rPr>
                <w:rStyle w:val="Hyperlink"/>
                <w:noProof/>
                <w:lang w:val="en-MY"/>
              </w:rPr>
              <w:t>Website Design</w:t>
            </w:r>
            <w:r>
              <w:rPr>
                <w:noProof/>
                <w:webHidden/>
              </w:rPr>
              <w:tab/>
            </w:r>
            <w:r>
              <w:rPr>
                <w:noProof/>
                <w:webHidden/>
              </w:rPr>
              <w:fldChar w:fldCharType="begin"/>
            </w:r>
            <w:r>
              <w:rPr>
                <w:noProof/>
                <w:webHidden/>
              </w:rPr>
              <w:instrText xml:space="preserve"> PAGEREF _Toc212798786 \h </w:instrText>
            </w:r>
            <w:r>
              <w:rPr>
                <w:noProof/>
                <w:webHidden/>
              </w:rPr>
            </w:r>
            <w:r>
              <w:rPr>
                <w:noProof/>
                <w:webHidden/>
              </w:rPr>
              <w:fldChar w:fldCharType="separate"/>
            </w:r>
            <w:r>
              <w:rPr>
                <w:noProof/>
                <w:webHidden/>
              </w:rPr>
              <w:t>8</w:t>
            </w:r>
            <w:r>
              <w:rPr>
                <w:noProof/>
                <w:webHidden/>
              </w:rPr>
              <w:fldChar w:fldCharType="end"/>
            </w:r>
          </w:hyperlink>
        </w:p>
        <w:p w14:paraId="1A8681C4" w14:textId="0F26B435" w:rsidR="00A65514" w:rsidRDefault="00A65514">
          <w:pPr>
            <w:pStyle w:val="TOC2"/>
            <w:tabs>
              <w:tab w:val="right" w:leader="dot" w:pos="8630"/>
            </w:tabs>
            <w:rPr>
              <w:noProof/>
            </w:rPr>
          </w:pPr>
          <w:hyperlink w:anchor="_Toc212798787" w:history="1">
            <w:r w:rsidRPr="001C198A">
              <w:rPr>
                <w:rStyle w:val="Hyperlink"/>
                <w:noProof/>
                <w:lang w:val="en-MY"/>
              </w:rPr>
              <w:t>3.2 Visualisation Design</w:t>
            </w:r>
            <w:r>
              <w:rPr>
                <w:noProof/>
                <w:webHidden/>
              </w:rPr>
              <w:tab/>
            </w:r>
            <w:r>
              <w:rPr>
                <w:noProof/>
                <w:webHidden/>
              </w:rPr>
              <w:fldChar w:fldCharType="begin"/>
            </w:r>
            <w:r>
              <w:rPr>
                <w:noProof/>
                <w:webHidden/>
              </w:rPr>
              <w:instrText xml:space="preserve"> PAGEREF _Toc212798787 \h </w:instrText>
            </w:r>
            <w:r>
              <w:rPr>
                <w:noProof/>
                <w:webHidden/>
              </w:rPr>
            </w:r>
            <w:r>
              <w:rPr>
                <w:noProof/>
                <w:webHidden/>
              </w:rPr>
              <w:fldChar w:fldCharType="separate"/>
            </w:r>
            <w:r>
              <w:rPr>
                <w:noProof/>
                <w:webHidden/>
              </w:rPr>
              <w:t>9</w:t>
            </w:r>
            <w:r>
              <w:rPr>
                <w:noProof/>
                <w:webHidden/>
              </w:rPr>
              <w:fldChar w:fldCharType="end"/>
            </w:r>
          </w:hyperlink>
        </w:p>
        <w:p w14:paraId="352CFEAA" w14:textId="46D49945" w:rsidR="00A65514" w:rsidRDefault="00A65514">
          <w:pPr>
            <w:pStyle w:val="TOC2"/>
            <w:tabs>
              <w:tab w:val="right" w:leader="dot" w:pos="8630"/>
            </w:tabs>
            <w:rPr>
              <w:noProof/>
            </w:rPr>
          </w:pPr>
          <w:hyperlink w:anchor="_Toc212798788" w:history="1">
            <w:r w:rsidRPr="001C198A">
              <w:rPr>
                <w:rStyle w:val="Hyperlink"/>
                <w:noProof/>
                <w:lang w:val="en-MY"/>
              </w:rPr>
              <w:t>3.3 Interaction Design</w:t>
            </w:r>
            <w:r>
              <w:rPr>
                <w:noProof/>
                <w:webHidden/>
              </w:rPr>
              <w:tab/>
            </w:r>
            <w:r>
              <w:rPr>
                <w:noProof/>
                <w:webHidden/>
              </w:rPr>
              <w:fldChar w:fldCharType="begin"/>
            </w:r>
            <w:r>
              <w:rPr>
                <w:noProof/>
                <w:webHidden/>
              </w:rPr>
              <w:instrText xml:space="preserve"> PAGEREF _Toc212798788 \h </w:instrText>
            </w:r>
            <w:r>
              <w:rPr>
                <w:noProof/>
                <w:webHidden/>
              </w:rPr>
            </w:r>
            <w:r>
              <w:rPr>
                <w:noProof/>
                <w:webHidden/>
              </w:rPr>
              <w:fldChar w:fldCharType="separate"/>
            </w:r>
            <w:r>
              <w:rPr>
                <w:noProof/>
                <w:webHidden/>
              </w:rPr>
              <w:t>10</w:t>
            </w:r>
            <w:r>
              <w:rPr>
                <w:noProof/>
                <w:webHidden/>
              </w:rPr>
              <w:fldChar w:fldCharType="end"/>
            </w:r>
          </w:hyperlink>
        </w:p>
        <w:p w14:paraId="1A329E05" w14:textId="1B07D931" w:rsidR="00A65514" w:rsidRDefault="00A65514">
          <w:pPr>
            <w:pStyle w:val="TOC1"/>
            <w:tabs>
              <w:tab w:val="right" w:leader="dot" w:pos="8630"/>
            </w:tabs>
            <w:rPr>
              <w:noProof/>
            </w:rPr>
          </w:pPr>
          <w:hyperlink w:anchor="_Toc212798789" w:history="1">
            <w:r w:rsidRPr="001C198A">
              <w:rPr>
                <w:rStyle w:val="Hyperlink"/>
                <w:noProof/>
                <w:lang w:val="en-MY"/>
              </w:rPr>
              <w:t>4 Iteration and Validation</w:t>
            </w:r>
            <w:r>
              <w:rPr>
                <w:noProof/>
                <w:webHidden/>
              </w:rPr>
              <w:tab/>
            </w:r>
            <w:r>
              <w:rPr>
                <w:noProof/>
                <w:webHidden/>
              </w:rPr>
              <w:fldChar w:fldCharType="begin"/>
            </w:r>
            <w:r>
              <w:rPr>
                <w:noProof/>
                <w:webHidden/>
              </w:rPr>
              <w:instrText xml:space="preserve"> PAGEREF _Toc212798789 \h </w:instrText>
            </w:r>
            <w:r>
              <w:rPr>
                <w:noProof/>
                <w:webHidden/>
              </w:rPr>
            </w:r>
            <w:r>
              <w:rPr>
                <w:noProof/>
                <w:webHidden/>
              </w:rPr>
              <w:fldChar w:fldCharType="separate"/>
            </w:r>
            <w:r>
              <w:rPr>
                <w:noProof/>
                <w:webHidden/>
              </w:rPr>
              <w:t>11</w:t>
            </w:r>
            <w:r>
              <w:rPr>
                <w:noProof/>
                <w:webHidden/>
              </w:rPr>
              <w:fldChar w:fldCharType="end"/>
            </w:r>
          </w:hyperlink>
        </w:p>
        <w:p w14:paraId="22E4ECA0" w14:textId="57262C8A" w:rsidR="00A65514" w:rsidRDefault="00A65514">
          <w:pPr>
            <w:pStyle w:val="TOC2"/>
            <w:tabs>
              <w:tab w:val="right" w:leader="dot" w:pos="8630"/>
            </w:tabs>
            <w:rPr>
              <w:noProof/>
            </w:rPr>
          </w:pPr>
          <w:hyperlink w:anchor="_Toc212798790" w:history="1">
            <w:r w:rsidRPr="001C198A">
              <w:rPr>
                <w:rStyle w:val="Hyperlink"/>
                <w:noProof/>
                <w:lang w:val="en-MY"/>
              </w:rPr>
              <w:t>4.1 Testing and refinements</w:t>
            </w:r>
            <w:r>
              <w:rPr>
                <w:noProof/>
                <w:webHidden/>
              </w:rPr>
              <w:tab/>
            </w:r>
            <w:r>
              <w:rPr>
                <w:noProof/>
                <w:webHidden/>
              </w:rPr>
              <w:fldChar w:fldCharType="begin"/>
            </w:r>
            <w:r>
              <w:rPr>
                <w:noProof/>
                <w:webHidden/>
              </w:rPr>
              <w:instrText xml:space="preserve"> PAGEREF _Toc212798790 \h </w:instrText>
            </w:r>
            <w:r>
              <w:rPr>
                <w:noProof/>
                <w:webHidden/>
              </w:rPr>
            </w:r>
            <w:r>
              <w:rPr>
                <w:noProof/>
                <w:webHidden/>
              </w:rPr>
              <w:fldChar w:fldCharType="separate"/>
            </w:r>
            <w:r>
              <w:rPr>
                <w:noProof/>
                <w:webHidden/>
              </w:rPr>
              <w:t>11</w:t>
            </w:r>
            <w:r>
              <w:rPr>
                <w:noProof/>
                <w:webHidden/>
              </w:rPr>
              <w:fldChar w:fldCharType="end"/>
            </w:r>
          </w:hyperlink>
        </w:p>
        <w:p w14:paraId="4356828D" w14:textId="632EB2FA" w:rsidR="00A65514" w:rsidRDefault="00A65514">
          <w:pPr>
            <w:pStyle w:val="TOC2"/>
            <w:tabs>
              <w:tab w:val="right" w:leader="dot" w:pos="8630"/>
            </w:tabs>
            <w:rPr>
              <w:noProof/>
            </w:rPr>
          </w:pPr>
          <w:hyperlink w:anchor="_Toc212798791" w:history="1">
            <w:r w:rsidRPr="001C198A">
              <w:rPr>
                <w:rStyle w:val="Hyperlink"/>
                <w:noProof/>
                <w:lang w:val="en-MY"/>
              </w:rPr>
              <w:t>4.2 Usability evlauation</w:t>
            </w:r>
            <w:r>
              <w:rPr>
                <w:noProof/>
                <w:webHidden/>
              </w:rPr>
              <w:tab/>
            </w:r>
            <w:r>
              <w:rPr>
                <w:noProof/>
                <w:webHidden/>
              </w:rPr>
              <w:fldChar w:fldCharType="begin"/>
            </w:r>
            <w:r>
              <w:rPr>
                <w:noProof/>
                <w:webHidden/>
              </w:rPr>
              <w:instrText xml:space="preserve"> PAGEREF _Toc212798791 \h </w:instrText>
            </w:r>
            <w:r>
              <w:rPr>
                <w:noProof/>
                <w:webHidden/>
              </w:rPr>
            </w:r>
            <w:r>
              <w:rPr>
                <w:noProof/>
                <w:webHidden/>
              </w:rPr>
              <w:fldChar w:fldCharType="separate"/>
            </w:r>
            <w:r>
              <w:rPr>
                <w:noProof/>
                <w:webHidden/>
              </w:rPr>
              <w:t>13</w:t>
            </w:r>
            <w:r>
              <w:rPr>
                <w:noProof/>
                <w:webHidden/>
              </w:rPr>
              <w:fldChar w:fldCharType="end"/>
            </w:r>
          </w:hyperlink>
        </w:p>
        <w:p w14:paraId="68DB3F8D" w14:textId="1D1BA327" w:rsidR="00A65514" w:rsidRDefault="00A65514">
          <w:pPr>
            <w:pStyle w:val="TOC1"/>
            <w:tabs>
              <w:tab w:val="right" w:leader="dot" w:pos="8630"/>
            </w:tabs>
            <w:rPr>
              <w:noProof/>
            </w:rPr>
          </w:pPr>
          <w:hyperlink w:anchor="_Toc212798792" w:history="1">
            <w:r w:rsidRPr="001C198A">
              <w:rPr>
                <w:rStyle w:val="Hyperlink"/>
                <w:noProof/>
                <w:lang w:val="en-MY"/>
              </w:rPr>
              <w:t>5 Conclusion and Future Improvements</w:t>
            </w:r>
            <w:r>
              <w:rPr>
                <w:noProof/>
                <w:webHidden/>
              </w:rPr>
              <w:tab/>
            </w:r>
            <w:r>
              <w:rPr>
                <w:noProof/>
                <w:webHidden/>
              </w:rPr>
              <w:fldChar w:fldCharType="begin"/>
            </w:r>
            <w:r>
              <w:rPr>
                <w:noProof/>
                <w:webHidden/>
              </w:rPr>
              <w:instrText xml:space="preserve"> PAGEREF _Toc212798792 \h </w:instrText>
            </w:r>
            <w:r>
              <w:rPr>
                <w:noProof/>
                <w:webHidden/>
              </w:rPr>
            </w:r>
            <w:r>
              <w:rPr>
                <w:noProof/>
                <w:webHidden/>
              </w:rPr>
              <w:fldChar w:fldCharType="separate"/>
            </w:r>
            <w:r>
              <w:rPr>
                <w:noProof/>
                <w:webHidden/>
              </w:rPr>
              <w:t>14</w:t>
            </w:r>
            <w:r>
              <w:rPr>
                <w:noProof/>
                <w:webHidden/>
              </w:rPr>
              <w:fldChar w:fldCharType="end"/>
            </w:r>
          </w:hyperlink>
        </w:p>
        <w:p w14:paraId="3E21E661" w14:textId="131D6821" w:rsidR="00A65514" w:rsidRDefault="00A65514">
          <w:pPr>
            <w:pStyle w:val="TOC1"/>
            <w:tabs>
              <w:tab w:val="right" w:leader="dot" w:pos="8630"/>
            </w:tabs>
            <w:rPr>
              <w:noProof/>
            </w:rPr>
          </w:pPr>
          <w:hyperlink w:anchor="_Toc212798793" w:history="1">
            <w:r w:rsidRPr="001C198A">
              <w:rPr>
                <w:rStyle w:val="Hyperlink"/>
                <w:noProof/>
              </w:rPr>
              <w:t>References</w:t>
            </w:r>
            <w:r>
              <w:rPr>
                <w:noProof/>
                <w:webHidden/>
              </w:rPr>
              <w:tab/>
            </w:r>
            <w:r>
              <w:rPr>
                <w:noProof/>
                <w:webHidden/>
              </w:rPr>
              <w:fldChar w:fldCharType="begin"/>
            </w:r>
            <w:r>
              <w:rPr>
                <w:noProof/>
                <w:webHidden/>
              </w:rPr>
              <w:instrText xml:space="preserve"> PAGEREF _Toc212798793 \h </w:instrText>
            </w:r>
            <w:r>
              <w:rPr>
                <w:noProof/>
                <w:webHidden/>
              </w:rPr>
            </w:r>
            <w:r>
              <w:rPr>
                <w:noProof/>
                <w:webHidden/>
              </w:rPr>
              <w:fldChar w:fldCharType="separate"/>
            </w:r>
            <w:r>
              <w:rPr>
                <w:noProof/>
                <w:webHidden/>
              </w:rPr>
              <w:t>14</w:t>
            </w:r>
            <w:r>
              <w:rPr>
                <w:noProof/>
                <w:webHidden/>
              </w:rPr>
              <w:fldChar w:fldCharType="end"/>
            </w:r>
          </w:hyperlink>
        </w:p>
        <w:p w14:paraId="358FEF21" w14:textId="61BE5F0D" w:rsidR="00A65514" w:rsidRDefault="00A65514">
          <w:pPr>
            <w:pStyle w:val="TOC1"/>
            <w:tabs>
              <w:tab w:val="right" w:leader="dot" w:pos="8630"/>
            </w:tabs>
            <w:rPr>
              <w:noProof/>
            </w:rPr>
          </w:pPr>
          <w:hyperlink w:anchor="_Toc212798794" w:history="1">
            <w:r w:rsidRPr="001C198A">
              <w:rPr>
                <w:rStyle w:val="Hyperlink"/>
                <w:noProof/>
                <w:lang w:val="en-MY"/>
              </w:rPr>
              <w:t>Appendices</w:t>
            </w:r>
            <w:r>
              <w:rPr>
                <w:noProof/>
                <w:webHidden/>
              </w:rPr>
              <w:tab/>
            </w:r>
            <w:r>
              <w:rPr>
                <w:noProof/>
                <w:webHidden/>
              </w:rPr>
              <w:fldChar w:fldCharType="begin"/>
            </w:r>
            <w:r>
              <w:rPr>
                <w:noProof/>
                <w:webHidden/>
              </w:rPr>
              <w:instrText xml:space="preserve"> PAGEREF _Toc212798794 \h </w:instrText>
            </w:r>
            <w:r>
              <w:rPr>
                <w:noProof/>
                <w:webHidden/>
              </w:rPr>
            </w:r>
            <w:r>
              <w:rPr>
                <w:noProof/>
                <w:webHidden/>
              </w:rPr>
              <w:fldChar w:fldCharType="separate"/>
            </w:r>
            <w:r>
              <w:rPr>
                <w:noProof/>
                <w:webHidden/>
              </w:rPr>
              <w:t>14</w:t>
            </w:r>
            <w:r>
              <w:rPr>
                <w:noProof/>
                <w:webHidden/>
              </w:rPr>
              <w:fldChar w:fldCharType="end"/>
            </w:r>
          </w:hyperlink>
        </w:p>
        <w:p w14:paraId="50112CEA" w14:textId="5F516A89" w:rsidR="00A65514" w:rsidRDefault="00A65514">
          <w:r>
            <w:rPr>
              <w:b/>
              <w:bCs/>
              <w:noProof/>
            </w:rPr>
            <w:fldChar w:fldCharType="end"/>
          </w:r>
        </w:p>
      </w:sdtContent>
    </w:sdt>
    <w:p w14:paraId="3AA181DF" w14:textId="427ADF49" w:rsidR="00C6554A" w:rsidRDefault="00C6554A" w:rsidP="00C6554A">
      <w:pPr>
        <w:pStyle w:val="ContactInfo"/>
      </w:pPr>
      <w:r>
        <w:br w:type="page"/>
      </w:r>
    </w:p>
    <w:p w14:paraId="45AFB9BC" w14:textId="77777777" w:rsidR="00877BCE" w:rsidRPr="000E55BD" w:rsidRDefault="00877BCE" w:rsidP="000E55BD">
      <w:pPr>
        <w:pStyle w:val="Heading1"/>
      </w:pPr>
      <w:bookmarkStart w:id="6" w:name="_Toc212798776"/>
      <w:r w:rsidRPr="000E55BD">
        <w:lastRenderedPageBreak/>
        <w:t>1 Introduction</w:t>
      </w:r>
      <w:bookmarkEnd w:id="6"/>
    </w:p>
    <w:p w14:paraId="017541A9" w14:textId="49FFC329" w:rsidR="00877BCE" w:rsidRDefault="00877BCE" w:rsidP="008972B7">
      <w:pPr>
        <w:pStyle w:val="Heading2"/>
        <w:numPr>
          <w:ilvl w:val="1"/>
          <w:numId w:val="16"/>
        </w:numPr>
        <w:rPr>
          <w:rStyle w:val="Heading2Char"/>
          <w:lang w:val="en-MY"/>
        </w:rPr>
      </w:pPr>
      <w:bookmarkStart w:id="7" w:name="_Toc212798777"/>
      <w:r w:rsidRPr="00877BCE">
        <w:rPr>
          <w:rStyle w:val="Heading2Char"/>
          <w:lang w:val="en-MY"/>
        </w:rPr>
        <w:t>Background and Motivation</w:t>
      </w:r>
      <w:bookmarkEnd w:id="7"/>
    </w:p>
    <w:p w14:paraId="0B834773" w14:textId="77777777" w:rsidR="00F91531" w:rsidRPr="00F91531" w:rsidRDefault="00F91531" w:rsidP="00F91531">
      <w:r w:rsidRPr="00F91531">
        <w:t xml:space="preserve">The Bureau of Infrastructure and Transport Research Economics (BITRE) collects and publishes Australia-wide </w:t>
      </w:r>
      <w:r w:rsidRPr="00F91531">
        <w:rPr>
          <w:b/>
          <w:bCs/>
        </w:rPr>
        <w:t>road safety enforcement statistics</w:t>
      </w:r>
      <w:r w:rsidRPr="00F91531">
        <w:t xml:space="preserve"> each year. These datasets, available through the </w:t>
      </w:r>
      <w:hyperlink r:id="rId10" w:tgtFrame="_new" w:history="1">
        <w:r w:rsidRPr="00F91531">
          <w:rPr>
            <w:rStyle w:val="Hyperlink"/>
          </w:rPr>
          <w:t>BITRE Road Safety Enforcement Data Portal</w:t>
        </w:r>
      </w:hyperlink>
      <w:r w:rsidRPr="00F91531">
        <w:t xml:space="preserve">, include details from 2008–2024 on </w:t>
      </w:r>
      <w:r w:rsidRPr="00F91531">
        <w:rPr>
          <w:b/>
          <w:bCs/>
        </w:rPr>
        <w:t>speeding infringements</w:t>
      </w:r>
      <w:r w:rsidRPr="00F91531">
        <w:t xml:space="preserve">, </w:t>
      </w:r>
      <w:r w:rsidRPr="00F91531">
        <w:rPr>
          <w:b/>
          <w:bCs/>
        </w:rPr>
        <w:t>mobile phone offences</w:t>
      </w:r>
      <w:r w:rsidRPr="00F91531">
        <w:t xml:space="preserve">, </w:t>
      </w:r>
      <w:r w:rsidRPr="00F91531">
        <w:rPr>
          <w:b/>
          <w:bCs/>
        </w:rPr>
        <w:t>drug tests</w:t>
      </w:r>
      <w:r w:rsidRPr="00F91531">
        <w:t xml:space="preserve">, </w:t>
      </w:r>
      <w:r w:rsidRPr="00F91531">
        <w:rPr>
          <w:b/>
          <w:bCs/>
        </w:rPr>
        <w:t>seatbelt non-compliance</w:t>
      </w:r>
      <w:r w:rsidRPr="00F91531">
        <w:t xml:space="preserve">, and </w:t>
      </w:r>
      <w:r w:rsidRPr="00F91531">
        <w:rPr>
          <w:b/>
          <w:bCs/>
        </w:rPr>
        <w:t>unlicensed driving</w:t>
      </w:r>
      <w:r w:rsidRPr="00F91531">
        <w:t>.</w:t>
      </w:r>
    </w:p>
    <w:p w14:paraId="4658B143" w14:textId="77777777" w:rsidR="00F91531" w:rsidRPr="00F91531" w:rsidRDefault="00F91531" w:rsidP="00F91531">
      <w:r w:rsidRPr="00F91531">
        <w:t xml:space="preserve">Our project focuses on the </w:t>
      </w:r>
      <w:r w:rsidRPr="00F91531">
        <w:rPr>
          <w:b/>
          <w:bCs/>
        </w:rPr>
        <w:t>Speeding Enforcement Dashboard</w:t>
      </w:r>
      <w:r w:rsidRPr="00F91531">
        <w:t>, which uses the Police enforcement fines 2024 dataset. Speeding remains one of the major causes of road fatalities and serious injuries in Australia, and understanding enforcement trends is critical for effective road safety policy and public awareness.</w:t>
      </w:r>
    </w:p>
    <w:p w14:paraId="539530CE" w14:textId="77777777" w:rsidR="00F91531" w:rsidRPr="00F91531" w:rsidRDefault="00F91531" w:rsidP="00F91531">
      <w:r w:rsidRPr="00F91531">
        <w:t>However, the current BITRE dashboard has several limitations:</w:t>
      </w:r>
    </w:p>
    <w:p w14:paraId="1D7E2408" w14:textId="77777777" w:rsidR="00F91531" w:rsidRPr="00F91531" w:rsidRDefault="00F91531" w:rsidP="00F91531">
      <w:pPr>
        <w:numPr>
          <w:ilvl w:val="0"/>
          <w:numId w:val="23"/>
        </w:numPr>
      </w:pPr>
      <w:r w:rsidRPr="00F91531">
        <w:rPr>
          <w:b/>
          <w:bCs/>
        </w:rPr>
        <w:t>Limited interactivity:</w:t>
      </w:r>
      <w:r w:rsidRPr="00F91531">
        <w:t xml:space="preserve"> Users cannot easily filter by detection method or jurisdiction.</w:t>
      </w:r>
    </w:p>
    <w:p w14:paraId="0B390E8B" w14:textId="77777777" w:rsidR="00F91531" w:rsidRPr="00F91531" w:rsidRDefault="00F91531" w:rsidP="00F91531">
      <w:pPr>
        <w:numPr>
          <w:ilvl w:val="0"/>
          <w:numId w:val="23"/>
        </w:numPr>
      </w:pPr>
      <w:r w:rsidRPr="00F91531">
        <w:rPr>
          <w:b/>
          <w:bCs/>
        </w:rPr>
        <w:t>Lack of proportional context:</w:t>
      </w:r>
      <w:r w:rsidRPr="00F91531">
        <w:t xml:space="preserve"> Data is shown as raw counts, without accounting for population or </w:t>
      </w:r>
      <w:proofErr w:type="spellStart"/>
      <w:r w:rsidRPr="00F91531">
        <w:t>licence</w:t>
      </w:r>
      <w:proofErr w:type="spellEnd"/>
      <w:r w:rsidRPr="00F91531">
        <w:t xml:space="preserve"> base.</w:t>
      </w:r>
    </w:p>
    <w:p w14:paraId="26EF907D" w14:textId="77777777" w:rsidR="00F91531" w:rsidRPr="00F91531" w:rsidRDefault="00F91531" w:rsidP="00F91531">
      <w:pPr>
        <w:numPr>
          <w:ilvl w:val="0"/>
          <w:numId w:val="23"/>
        </w:numPr>
      </w:pPr>
      <w:r w:rsidRPr="00F91531">
        <w:rPr>
          <w:b/>
          <w:bCs/>
        </w:rPr>
        <w:t xml:space="preserve">Inconsistent trend </w:t>
      </w:r>
      <w:proofErr w:type="spellStart"/>
      <w:r w:rsidRPr="00F91531">
        <w:rPr>
          <w:b/>
          <w:bCs/>
        </w:rPr>
        <w:t>visualisation</w:t>
      </w:r>
      <w:proofErr w:type="spellEnd"/>
      <w:r w:rsidRPr="00F91531">
        <w:rPr>
          <w:b/>
          <w:bCs/>
        </w:rPr>
        <w:t>:</w:t>
      </w:r>
      <w:r w:rsidRPr="00F91531">
        <w:t xml:space="preserve"> Comparing time-series trends (e.g., pre- and post-COVID) requires manual interpretation.</w:t>
      </w:r>
    </w:p>
    <w:p w14:paraId="4F86C268" w14:textId="77777777" w:rsidR="00F91531" w:rsidRPr="00F91531" w:rsidRDefault="00F91531" w:rsidP="00F91531">
      <w:r w:rsidRPr="00F91531">
        <w:t xml:space="preserve">The main audience includes </w:t>
      </w:r>
      <w:r w:rsidRPr="00F91531">
        <w:rPr>
          <w:b/>
          <w:bCs/>
        </w:rPr>
        <w:t xml:space="preserve">policy makers, road safety researchers, and the </w:t>
      </w:r>
      <w:proofErr w:type="gramStart"/>
      <w:r w:rsidRPr="00F91531">
        <w:rPr>
          <w:b/>
          <w:bCs/>
        </w:rPr>
        <w:t>general public</w:t>
      </w:r>
      <w:proofErr w:type="gramEnd"/>
      <w:r w:rsidRPr="00F91531">
        <w:t xml:space="preserve"> who want clearer insights into national enforcement patterns and their safety implications.</w:t>
      </w:r>
    </w:p>
    <w:p w14:paraId="5F61E7A0" w14:textId="77777777" w:rsidR="008972B7" w:rsidRPr="008972B7" w:rsidRDefault="008972B7" w:rsidP="008972B7"/>
    <w:p w14:paraId="36778E5B" w14:textId="77777777" w:rsidR="003608E0" w:rsidRDefault="003608E0" w:rsidP="003608E0">
      <w:pPr>
        <w:keepNext/>
        <w:jc w:val="center"/>
      </w:pPr>
      <w:r w:rsidRPr="003608E0">
        <w:rPr>
          <w:noProof/>
          <w:lang w:val="en-MY"/>
        </w:rPr>
        <w:lastRenderedPageBreak/>
        <w:drawing>
          <wp:inline distT="0" distB="0" distL="0" distR="0" wp14:anchorId="7710F1CA" wp14:editId="3F51C710">
            <wp:extent cx="3213265" cy="2502029"/>
            <wp:effectExtent l="0" t="0" r="6350" b="0"/>
            <wp:docPr id="19198223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22301" name="Picture 1" descr="A screenshot of a computer&#10;&#10;AI-generated content may be incorrect."/>
                    <pic:cNvPicPr/>
                  </pic:nvPicPr>
                  <pic:blipFill>
                    <a:blip r:embed="rId11"/>
                    <a:stretch>
                      <a:fillRect/>
                    </a:stretch>
                  </pic:blipFill>
                  <pic:spPr>
                    <a:xfrm>
                      <a:off x="0" y="0"/>
                      <a:ext cx="3213265" cy="2502029"/>
                    </a:xfrm>
                    <a:prstGeom prst="rect">
                      <a:avLst/>
                    </a:prstGeom>
                  </pic:spPr>
                </pic:pic>
              </a:graphicData>
            </a:graphic>
          </wp:inline>
        </w:drawing>
      </w:r>
    </w:p>
    <w:p w14:paraId="01B88794" w14:textId="2BC66D54" w:rsidR="003608E0" w:rsidRDefault="003608E0" w:rsidP="003608E0">
      <w:pPr>
        <w:pStyle w:val="Caption"/>
        <w:jc w:val="center"/>
      </w:pPr>
      <w:r>
        <w:t xml:space="preserve">Figure </w:t>
      </w:r>
      <w:r>
        <w:fldChar w:fldCharType="begin"/>
      </w:r>
      <w:r>
        <w:instrText xml:space="preserve"> SEQ Figure \* ARABIC </w:instrText>
      </w:r>
      <w:r>
        <w:fldChar w:fldCharType="separate"/>
      </w:r>
      <w:r w:rsidR="00EA7971">
        <w:rPr>
          <w:noProof/>
        </w:rPr>
        <w:t>1</w:t>
      </w:r>
      <w:r>
        <w:fldChar w:fldCharType="end"/>
      </w:r>
      <w:r>
        <w:t>: …</w:t>
      </w:r>
    </w:p>
    <w:p w14:paraId="70CE0DEE" w14:textId="77777777" w:rsidR="008C66EC" w:rsidRPr="008C66EC" w:rsidRDefault="008C66EC" w:rsidP="008C66EC">
      <w:r w:rsidRPr="008C66EC">
        <w:rPr>
          <w:b/>
          <w:bCs/>
        </w:rPr>
        <w:t xml:space="preserve">User tasks enabled by our new </w:t>
      </w:r>
      <w:proofErr w:type="spellStart"/>
      <w:r w:rsidRPr="008C66EC">
        <w:rPr>
          <w:b/>
          <w:bCs/>
        </w:rPr>
        <w:t>visualisation</w:t>
      </w:r>
      <w:proofErr w:type="spellEnd"/>
      <w:r w:rsidRPr="008C66EC">
        <w:rPr>
          <w:b/>
          <w:bCs/>
        </w:rPr>
        <w:t>:</w:t>
      </w:r>
    </w:p>
    <w:p w14:paraId="2BF94791" w14:textId="77777777" w:rsidR="008C66EC" w:rsidRPr="008C66EC" w:rsidRDefault="008C66EC" w:rsidP="008C66EC">
      <w:pPr>
        <w:numPr>
          <w:ilvl w:val="0"/>
          <w:numId w:val="24"/>
        </w:numPr>
      </w:pPr>
      <w:r w:rsidRPr="008C66EC">
        <w:t xml:space="preserve">Compare speeding fines per 10 000 </w:t>
      </w:r>
      <w:proofErr w:type="spellStart"/>
      <w:r w:rsidRPr="008C66EC">
        <w:t>licences</w:t>
      </w:r>
      <w:proofErr w:type="spellEnd"/>
      <w:r w:rsidRPr="008C66EC">
        <w:t xml:space="preserve"> across jurisdictions.</w:t>
      </w:r>
    </w:p>
    <w:p w14:paraId="153B52EE" w14:textId="77777777" w:rsidR="008C66EC" w:rsidRPr="008C66EC" w:rsidRDefault="008C66EC" w:rsidP="008C66EC">
      <w:pPr>
        <w:numPr>
          <w:ilvl w:val="0"/>
          <w:numId w:val="24"/>
        </w:numPr>
      </w:pPr>
      <w:r w:rsidRPr="008C66EC">
        <w:t>Explore enforcement trends between 2008–2024.</w:t>
      </w:r>
    </w:p>
    <w:p w14:paraId="1FE9325B" w14:textId="77777777" w:rsidR="008C66EC" w:rsidRPr="008C66EC" w:rsidRDefault="008C66EC" w:rsidP="008C66EC">
      <w:pPr>
        <w:numPr>
          <w:ilvl w:val="0"/>
          <w:numId w:val="24"/>
        </w:numPr>
      </w:pPr>
      <w:r w:rsidRPr="008C66EC">
        <w:t>Filter by detection method (camera vs police-issued).</w:t>
      </w:r>
    </w:p>
    <w:p w14:paraId="503D81E2" w14:textId="77777777" w:rsidR="008C66EC" w:rsidRPr="008C66EC" w:rsidRDefault="008C66EC" w:rsidP="008C66EC">
      <w:pPr>
        <w:numPr>
          <w:ilvl w:val="0"/>
          <w:numId w:val="24"/>
        </w:numPr>
      </w:pPr>
      <w:proofErr w:type="spellStart"/>
      <w:r w:rsidRPr="008C66EC">
        <w:t>Analyse</w:t>
      </w:r>
      <w:proofErr w:type="spellEnd"/>
      <w:r w:rsidRPr="008C66EC">
        <w:t xml:space="preserve"> changes during the COVID-19 period (2019–2021).</w:t>
      </w:r>
    </w:p>
    <w:p w14:paraId="62AC971D" w14:textId="77777777" w:rsidR="008C66EC" w:rsidRPr="008C66EC" w:rsidRDefault="008C66EC" w:rsidP="008C66EC">
      <w:pPr>
        <w:numPr>
          <w:ilvl w:val="0"/>
          <w:numId w:val="24"/>
        </w:numPr>
      </w:pPr>
      <w:r w:rsidRPr="008C66EC">
        <w:t>Identify enforcement intensity trends and possible data anomalies.</w:t>
      </w:r>
    </w:p>
    <w:p w14:paraId="2BDB77CC" w14:textId="0AE75ABE" w:rsidR="00921493" w:rsidRPr="008C66EC" w:rsidRDefault="00921493" w:rsidP="00921493"/>
    <w:p w14:paraId="35A4240C" w14:textId="1466B70D" w:rsidR="00A124B7" w:rsidRDefault="00877BCE" w:rsidP="00B75B61">
      <w:pPr>
        <w:pStyle w:val="Heading2"/>
        <w:numPr>
          <w:ilvl w:val="1"/>
          <w:numId w:val="16"/>
        </w:numPr>
        <w:rPr>
          <w:rStyle w:val="Heading2Char"/>
          <w:lang w:val="en-MY"/>
        </w:rPr>
      </w:pPr>
      <w:bookmarkStart w:id="8" w:name="_Toc212798778"/>
      <w:r w:rsidRPr="00877BCE">
        <w:rPr>
          <w:rStyle w:val="Heading2Char"/>
          <w:lang w:val="en-MY"/>
        </w:rPr>
        <w:t>Visualisation Purpose</w:t>
      </w:r>
      <w:bookmarkEnd w:id="8"/>
    </w:p>
    <w:p w14:paraId="41EA254D" w14:textId="77777777" w:rsidR="007F641C" w:rsidRPr="007F641C" w:rsidRDefault="007F641C" w:rsidP="007F641C">
      <w:r w:rsidRPr="007F641C">
        <w:t xml:space="preserve">This </w:t>
      </w:r>
      <w:proofErr w:type="spellStart"/>
      <w:r w:rsidRPr="007F641C">
        <w:t>visualisation</w:t>
      </w:r>
      <w:proofErr w:type="spellEnd"/>
      <w:r w:rsidRPr="007F641C">
        <w:t xml:space="preserve"> aims to transform BITRE’s static speeding enforcement data into an </w:t>
      </w:r>
      <w:r w:rsidRPr="007F641C">
        <w:rPr>
          <w:b/>
          <w:bCs/>
        </w:rPr>
        <w:t>interactive, comparative dashboard</w:t>
      </w:r>
      <w:r w:rsidRPr="007F641C">
        <w:t xml:space="preserve"> that helps users interpret enforcement </w:t>
      </w:r>
      <w:proofErr w:type="spellStart"/>
      <w:r w:rsidRPr="007F641C">
        <w:t>behaviour</w:t>
      </w:r>
      <w:proofErr w:type="spellEnd"/>
      <w:r w:rsidRPr="007F641C">
        <w:t xml:space="preserve"> and its variations among Australian states and territories.</w:t>
      </w:r>
    </w:p>
    <w:p w14:paraId="4EA5D1D0" w14:textId="77777777" w:rsidR="007F641C" w:rsidRPr="007F641C" w:rsidRDefault="007F641C" w:rsidP="007F641C">
      <w:r w:rsidRPr="007F641C">
        <w:rPr>
          <w:b/>
          <w:bCs/>
        </w:rPr>
        <w:t>Research Questions</w:t>
      </w:r>
    </w:p>
    <w:p w14:paraId="4A6F0668" w14:textId="77777777" w:rsidR="007F641C" w:rsidRPr="007F641C" w:rsidRDefault="007F641C" w:rsidP="007F641C">
      <w:pPr>
        <w:numPr>
          <w:ilvl w:val="0"/>
          <w:numId w:val="27"/>
        </w:numPr>
      </w:pPr>
      <w:r w:rsidRPr="007F641C">
        <w:t xml:space="preserve">Which jurisdiction records the highest speeding fines per 10 000 </w:t>
      </w:r>
      <w:proofErr w:type="spellStart"/>
      <w:r w:rsidRPr="007F641C">
        <w:t>licences</w:t>
      </w:r>
      <w:proofErr w:type="spellEnd"/>
      <w:r w:rsidRPr="007F641C">
        <w:t>?</w:t>
      </w:r>
    </w:p>
    <w:p w14:paraId="2055A890" w14:textId="77777777" w:rsidR="007F641C" w:rsidRPr="007F641C" w:rsidRDefault="007F641C" w:rsidP="007F641C">
      <w:pPr>
        <w:numPr>
          <w:ilvl w:val="0"/>
          <w:numId w:val="27"/>
        </w:numPr>
      </w:pPr>
      <w:r w:rsidRPr="007F641C">
        <w:t>How did enforcement levels change during the COVID-19 period (2019–2021)?</w:t>
      </w:r>
    </w:p>
    <w:p w14:paraId="11305B8E" w14:textId="77777777" w:rsidR="007F641C" w:rsidRPr="007F641C" w:rsidRDefault="007F641C" w:rsidP="007F641C">
      <w:pPr>
        <w:numPr>
          <w:ilvl w:val="0"/>
          <w:numId w:val="27"/>
        </w:numPr>
      </w:pPr>
      <w:r w:rsidRPr="007F641C">
        <w:t>Are camera-issued offences increasing faster than police-issued offences?</w:t>
      </w:r>
    </w:p>
    <w:p w14:paraId="073515C1" w14:textId="77777777" w:rsidR="007F641C" w:rsidRPr="007F641C" w:rsidRDefault="007F641C" w:rsidP="007F641C">
      <w:pPr>
        <w:numPr>
          <w:ilvl w:val="0"/>
          <w:numId w:val="27"/>
        </w:numPr>
      </w:pPr>
      <w:r w:rsidRPr="007F641C">
        <w:t>Which jurisdictions show the largest yearly fluctuations in speeding fines?</w:t>
      </w:r>
    </w:p>
    <w:p w14:paraId="1A904550" w14:textId="77777777" w:rsidR="007F641C" w:rsidRPr="007F641C" w:rsidRDefault="007F641C" w:rsidP="007F641C">
      <w:pPr>
        <w:numPr>
          <w:ilvl w:val="0"/>
          <w:numId w:val="27"/>
        </w:numPr>
      </w:pPr>
      <w:r w:rsidRPr="007F641C">
        <w:t>What national trends exist in enforcement levels from 2008–2024?</w:t>
      </w:r>
    </w:p>
    <w:p w14:paraId="2BBFCA62" w14:textId="77777777" w:rsidR="007F641C" w:rsidRPr="007F641C" w:rsidRDefault="007F641C" w:rsidP="007F641C">
      <w:r w:rsidRPr="007F641C">
        <w:rPr>
          <w:b/>
          <w:bCs/>
        </w:rPr>
        <w:lastRenderedPageBreak/>
        <w:t>Expected Benefits</w:t>
      </w:r>
    </w:p>
    <w:p w14:paraId="77C3CD8B" w14:textId="77777777" w:rsidR="007F641C" w:rsidRPr="007F641C" w:rsidRDefault="007F641C" w:rsidP="007F641C">
      <w:pPr>
        <w:numPr>
          <w:ilvl w:val="0"/>
          <w:numId w:val="28"/>
        </w:numPr>
      </w:pPr>
      <w:proofErr w:type="gramStart"/>
      <w:r w:rsidRPr="007F641C">
        <w:t>Helps</w:t>
      </w:r>
      <w:proofErr w:type="gramEnd"/>
      <w:r w:rsidRPr="007F641C">
        <w:t xml:space="preserve"> </w:t>
      </w:r>
      <w:r w:rsidRPr="007F641C">
        <w:rPr>
          <w:b/>
          <w:bCs/>
        </w:rPr>
        <w:t>policy makers</w:t>
      </w:r>
      <w:r w:rsidRPr="007F641C">
        <w:t xml:space="preserve"> target enforcement and awareness programs.</w:t>
      </w:r>
    </w:p>
    <w:p w14:paraId="2DB13353" w14:textId="77777777" w:rsidR="007F641C" w:rsidRPr="007F641C" w:rsidRDefault="007F641C" w:rsidP="007F641C">
      <w:pPr>
        <w:numPr>
          <w:ilvl w:val="0"/>
          <w:numId w:val="28"/>
        </w:numPr>
      </w:pPr>
      <w:r w:rsidRPr="007F641C">
        <w:t xml:space="preserve">Enhances </w:t>
      </w:r>
      <w:r w:rsidRPr="007F641C">
        <w:rPr>
          <w:b/>
          <w:bCs/>
        </w:rPr>
        <w:t>transparency</w:t>
      </w:r>
      <w:r w:rsidRPr="007F641C">
        <w:t xml:space="preserve"> and accountability in national road safety data.</w:t>
      </w:r>
    </w:p>
    <w:p w14:paraId="020ACB4D" w14:textId="77777777" w:rsidR="007F641C" w:rsidRPr="007F641C" w:rsidRDefault="007F641C" w:rsidP="007F641C">
      <w:pPr>
        <w:numPr>
          <w:ilvl w:val="0"/>
          <w:numId w:val="28"/>
        </w:numPr>
      </w:pPr>
      <w:r w:rsidRPr="007F641C">
        <w:t xml:space="preserve">Encourages </w:t>
      </w:r>
      <w:r w:rsidRPr="007F641C">
        <w:rPr>
          <w:b/>
          <w:bCs/>
        </w:rPr>
        <w:t>data-driven decision making</w:t>
      </w:r>
      <w:r w:rsidRPr="007F641C">
        <w:t xml:space="preserve"> using open government datasets.</w:t>
      </w:r>
    </w:p>
    <w:p w14:paraId="380E3727" w14:textId="2B03C02A" w:rsidR="00B75B61" w:rsidRPr="00AC687A" w:rsidRDefault="007F641C" w:rsidP="007F641C">
      <w:pPr>
        <w:numPr>
          <w:ilvl w:val="0"/>
          <w:numId w:val="28"/>
        </w:numPr>
      </w:pPr>
      <w:r w:rsidRPr="007F641C">
        <w:t xml:space="preserve">Raises </w:t>
      </w:r>
      <w:r w:rsidRPr="007F641C">
        <w:rPr>
          <w:b/>
          <w:bCs/>
        </w:rPr>
        <w:t>public awareness</w:t>
      </w:r>
      <w:r w:rsidRPr="007F641C">
        <w:t xml:space="preserve"> about speeding enforcement levels.</w:t>
      </w:r>
    </w:p>
    <w:p w14:paraId="6C48977B" w14:textId="77777777" w:rsidR="00877BCE" w:rsidRPr="00877BCE" w:rsidRDefault="00877BCE" w:rsidP="000E55BD">
      <w:pPr>
        <w:pStyle w:val="Heading1"/>
        <w:rPr>
          <w:caps/>
          <w:sz w:val="24"/>
          <w:lang w:val="en-MY"/>
        </w:rPr>
      </w:pPr>
      <w:bookmarkStart w:id="9" w:name="_Toc212798779"/>
      <w:r w:rsidRPr="00877BCE">
        <w:rPr>
          <w:caps/>
          <w:sz w:val="24"/>
          <w:lang w:val="en-MY"/>
        </w:rPr>
        <w:t>2</w:t>
      </w:r>
      <w:r w:rsidRPr="00877BCE">
        <w:rPr>
          <w:rStyle w:val="Heading1Char"/>
          <w:lang w:val="en-MY"/>
        </w:rPr>
        <w:t xml:space="preserve"> Data</w:t>
      </w:r>
      <w:bookmarkEnd w:id="9"/>
    </w:p>
    <w:p w14:paraId="37E82A1E" w14:textId="77777777" w:rsidR="00877BCE" w:rsidRPr="00877BCE" w:rsidRDefault="00877BCE" w:rsidP="000E55BD">
      <w:pPr>
        <w:pStyle w:val="Heading2"/>
        <w:rPr>
          <w:lang w:val="en-MY"/>
        </w:rPr>
      </w:pPr>
      <w:bookmarkStart w:id="10" w:name="_Toc212798780"/>
      <w:r w:rsidRPr="00877BCE">
        <w:rPr>
          <w:lang w:val="en-MY"/>
        </w:rPr>
        <w:t>2.1 Data Source and Governance</w:t>
      </w:r>
      <w:bookmarkEnd w:id="10"/>
    </w:p>
    <w:p w14:paraId="129B59FD" w14:textId="77777777" w:rsidR="00895140" w:rsidRPr="00895140" w:rsidRDefault="00895140" w:rsidP="00895140">
      <w:pPr>
        <w:rPr>
          <w:b/>
          <w:bCs/>
        </w:rPr>
      </w:pPr>
      <w:r w:rsidRPr="00895140">
        <w:rPr>
          <w:b/>
          <w:bCs/>
        </w:rPr>
        <w:t>Original Data Source</w:t>
      </w:r>
    </w:p>
    <w:p w14:paraId="6CD7E749" w14:textId="77777777" w:rsidR="00895140" w:rsidRPr="00895140" w:rsidRDefault="00895140" w:rsidP="00895140">
      <w:r w:rsidRPr="00895140">
        <w:t xml:space="preserve">Data is sourced from the </w:t>
      </w:r>
      <w:r w:rsidRPr="00895140">
        <w:rPr>
          <w:b/>
          <w:bCs/>
        </w:rPr>
        <w:t>Department of Infrastructure, Transport, Regional Development, Communications and the Arts (DITRDCA)</w:t>
      </w:r>
      <w:r w:rsidRPr="00895140">
        <w:t xml:space="preserve"> through its agency, the </w:t>
      </w:r>
      <w:r w:rsidRPr="00895140">
        <w:rPr>
          <w:b/>
          <w:bCs/>
        </w:rPr>
        <w:t>Bureau of Infrastructure and Transport Research Economics (BITRE)</w:t>
      </w:r>
      <w:r w:rsidRPr="00895140">
        <w:t>.</w:t>
      </w:r>
    </w:p>
    <w:p w14:paraId="31D0C8CE" w14:textId="77777777" w:rsidR="00895140" w:rsidRPr="00895140" w:rsidRDefault="00895140" w:rsidP="00895140">
      <w:r w:rsidRPr="00895140">
        <w:t>Official dataset link:</w:t>
      </w:r>
      <w:r w:rsidRPr="00895140">
        <w:br/>
      </w:r>
      <w:r w:rsidRPr="00895140">
        <w:rPr>
          <w:rFonts w:ascii="Segoe UI Emoji" w:hAnsi="Segoe UI Emoji" w:cs="Segoe UI Emoji"/>
        </w:rPr>
        <w:t>👉</w:t>
      </w:r>
      <w:r w:rsidRPr="00895140">
        <w:t xml:space="preserve"> </w:t>
      </w:r>
      <w:hyperlink r:id="rId12" w:tgtFrame="_new" w:history="1">
        <w:r w:rsidRPr="00895140">
          <w:rPr>
            <w:rStyle w:val="Hyperlink"/>
          </w:rPr>
          <w:t>https://catalogue.data.infrastructure.gov.au/dataset/road-safety-enforcement-data</w:t>
        </w:r>
      </w:hyperlink>
    </w:p>
    <w:p w14:paraId="2F0BB737" w14:textId="77777777" w:rsidR="004C10B8" w:rsidRDefault="00895140" w:rsidP="00895140">
      <w:r w:rsidRPr="00895140">
        <w:t>BITRE works with all state and territory police forces and revenue agencies to collect annual enforcement data.</w:t>
      </w:r>
    </w:p>
    <w:p w14:paraId="650991D9" w14:textId="22CD0A2A" w:rsidR="00895140" w:rsidRPr="00895140" w:rsidRDefault="00895140" w:rsidP="00895140">
      <w:r w:rsidRPr="00895140">
        <w:br/>
        <w:t>Participating agencies include:</w:t>
      </w:r>
    </w:p>
    <w:p w14:paraId="3B2D2B71" w14:textId="77777777" w:rsidR="00895140" w:rsidRPr="00895140" w:rsidRDefault="00895140" w:rsidP="00895140">
      <w:pPr>
        <w:numPr>
          <w:ilvl w:val="0"/>
          <w:numId w:val="29"/>
        </w:numPr>
      </w:pPr>
      <w:r w:rsidRPr="00895140">
        <w:t>NSW Police Force &amp; NSW Revenue</w:t>
      </w:r>
    </w:p>
    <w:p w14:paraId="4EE86052" w14:textId="77777777" w:rsidR="00895140" w:rsidRPr="00895140" w:rsidRDefault="00895140" w:rsidP="00895140">
      <w:pPr>
        <w:numPr>
          <w:ilvl w:val="0"/>
          <w:numId w:val="29"/>
        </w:numPr>
      </w:pPr>
      <w:r w:rsidRPr="00895140">
        <w:t>Victoria Police</w:t>
      </w:r>
    </w:p>
    <w:p w14:paraId="43C41490" w14:textId="77777777" w:rsidR="00895140" w:rsidRPr="00895140" w:rsidRDefault="00895140" w:rsidP="00895140">
      <w:pPr>
        <w:numPr>
          <w:ilvl w:val="0"/>
          <w:numId w:val="29"/>
        </w:numPr>
      </w:pPr>
      <w:r w:rsidRPr="00895140">
        <w:t>Queensland Police Service</w:t>
      </w:r>
    </w:p>
    <w:p w14:paraId="5455ABEE" w14:textId="77777777" w:rsidR="00895140" w:rsidRPr="00895140" w:rsidRDefault="00895140" w:rsidP="00895140">
      <w:pPr>
        <w:numPr>
          <w:ilvl w:val="0"/>
          <w:numId w:val="29"/>
        </w:numPr>
      </w:pPr>
      <w:r w:rsidRPr="00895140">
        <w:t>South Australia Police</w:t>
      </w:r>
    </w:p>
    <w:p w14:paraId="75B1BE92" w14:textId="77777777" w:rsidR="00895140" w:rsidRPr="00895140" w:rsidRDefault="00895140" w:rsidP="00895140">
      <w:pPr>
        <w:numPr>
          <w:ilvl w:val="0"/>
          <w:numId w:val="29"/>
        </w:numPr>
      </w:pPr>
      <w:r w:rsidRPr="00895140">
        <w:t>Western Australia Police Force</w:t>
      </w:r>
    </w:p>
    <w:p w14:paraId="3EE8E392" w14:textId="77777777" w:rsidR="00895140" w:rsidRPr="00895140" w:rsidRDefault="00895140" w:rsidP="00895140">
      <w:pPr>
        <w:numPr>
          <w:ilvl w:val="0"/>
          <w:numId w:val="29"/>
        </w:numPr>
      </w:pPr>
      <w:r w:rsidRPr="00895140">
        <w:t>Tasmania Police</w:t>
      </w:r>
    </w:p>
    <w:p w14:paraId="076F2DB0" w14:textId="77777777" w:rsidR="00895140" w:rsidRPr="00895140" w:rsidRDefault="00895140" w:rsidP="00895140">
      <w:pPr>
        <w:numPr>
          <w:ilvl w:val="0"/>
          <w:numId w:val="29"/>
        </w:numPr>
      </w:pPr>
      <w:r w:rsidRPr="00895140">
        <w:t>Northern Territory Police</w:t>
      </w:r>
    </w:p>
    <w:p w14:paraId="4F385DA7" w14:textId="77777777" w:rsidR="00895140" w:rsidRPr="00895140" w:rsidRDefault="00895140" w:rsidP="00895140">
      <w:pPr>
        <w:numPr>
          <w:ilvl w:val="0"/>
          <w:numId w:val="29"/>
        </w:numPr>
      </w:pPr>
      <w:r w:rsidRPr="00895140">
        <w:t>Australian Federal Police / Access Canberra</w:t>
      </w:r>
    </w:p>
    <w:p w14:paraId="406DA9A8" w14:textId="738C6479" w:rsidR="00895140" w:rsidRPr="00895140" w:rsidRDefault="00895140" w:rsidP="00895140"/>
    <w:p w14:paraId="4A1271A4" w14:textId="77777777" w:rsidR="00895140" w:rsidRPr="00895140" w:rsidRDefault="00895140" w:rsidP="00895140">
      <w:pPr>
        <w:rPr>
          <w:b/>
          <w:bCs/>
        </w:rPr>
      </w:pPr>
      <w:r w:rsidRPr="00895140">
        <w:rPr>
          <w:b/>
          <w:bCs/>
        </w:rPr>
        <w:lastRenderedPageBreak/>
        <w:t>Table 1: Dataset Summary</w:t>
      </w:r>
    </w:p>
    <w:tbl>
      <w:tblPr>
        <w:tblStyle w:val="GridTable1Light"/>
        <w:tblW w:w="0" w:type="auto"/>
        <w:tblLook w:val="04A0" w:firstRow="1" w:lastRow="0" w:firstColumn="1" w:lastColumn="0" w:noHBand="0" w:noVBand="1"/>
      </w:tblPr>
      <w:tblGrid>
        <w:gridCol w:w="2078"/>
        <w:gridCol w:w="1061"/>
        <w:gridCol w:w="2137"/>
        <w:gridCol w:w="1003"/>
        <w:gridCol w:w="922"/>
        <w:gridCol w:w="1429"/>
      </w:tblGrid>
      <w:tr w:rsidR="00895140" w:rsidRPr="00895140" w14:paraId="56F3DAC7" w14:textId="77777777" w:rsidTr="00A933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9E71BA" w14:textId="77777777" w:rsidR="00895140" w:rsidRPr="00895140" w:rsidRDefault="00895140" w:rsidP="00895140">
            <w:pPr>
              <w:spacing w:after="200" w:line="264" w:lineRule="auto"/>
            </w:pPr>
            <w:r w:rsidRPr="00895140">
              <w:t>Dataset</w:t>
            </w:r>
          </w:p>
        </w:tc>
        <w:tc>
          <w:tcPr>
            <w:tcW w:w="0" w:type="auto"/>
            <w:hideMark/>
          </w:tcPr>
          <w:p w14:paraId="197DBB8C" w14:textId="77777777" w:rsidR="00895140" w:rsidRPr="00895140" w:rsidRDefault="00895140" w:rsidP="00895140">
            <w:pPr>
              <w:spacing w:after="200" w:line="264" w:lineRule="auto"/>
              <w:cnfStyle w:val="100000000000" w:firstRow="1" w:lastRow="0" w:firstColumn="0" w:lastColumn="0" w:oddVBand="0" w:evenVBand="0" w:oddHBand="0" w:evenHBand="0" w:firstRowFirstColumn="0" w:firstRowLastColumn="0" w:lastRowFirstColumn="0" w:lastRowLastColumn="0"/>
            </w:pPr>
            <w:r w:rsidRPr="00895140">
              <w:t>Records</w:t>
            </w:r>
          </w:p>
        </w:tc>
        <w:tc>
          <w:tcPr>
            <w:tcW w:w="0" w:type="auto"/>
            <w:hideMark/>
          </w:tcPr>
          <w:p w14:paraId="0790AE93" w14:textId="77777777" w:rsidR="00895140" w:rsidRPr="00895140" w:rsidRDefault="00895140" w:rsidP="00895140">
            <w:pPr>
              <w:spacing w:after="200" w:line="264" w:lineRule="auto"/>
              <w:cnfStyle w:val="100000000000" w:firstRow="1" w:lastRow="0" w:firstColumn="0" w:lastColumn="0" w:oddVBand="0" w:evenVBand="0" w:oddHBand="0" w:evenHBand="0" w:firstRowFirstColumn="0" w:firstRowLastColumn="0" w:lastRowFirstColumn="0" w:lastRowLastColumn="0"/>
            </w:pPr>
            <w:r w:rsidRPr="00895140">
              <w:t>Key Attributes</w:t>
            </w:r>
          </w:p>
        </w:tc>
        <w:tc>
          <w:tcPr>
            <w:tcW w:w="0" w:type="auto"/>
            <w:hideMark/>
          </w:tcPr>
          <w:p w14:paraId="5485E02B" w14:textId="77777777" w:rsidR="00895140" w:rsidRPr="00895140" w:rsidRDefault="00895140" w:rsidP="00895140">
            <w:pPr>
              <w:spacing w:after="200" w:line="264" w:lineRule="auto"/>
              <w:cnfStyle w:val="100000000000" w:firstRow="1" w:lastRow="0" w:firstColumn="0" w:lastColumn="0" w:oddVBand="0" w:evenVBand="0" w:oddHBand="0" w:evenHBand="0" w:firstRowFirstColumn="0" w:firstRowLastColumn="0" w:lastRowFirstColumn="0" w:lastRowLastColumn="0"/>
            </w:pPr>
            <w:r w:rsidRPr="00895140">
              <w:t>Time Period</w:t>
            </w:r>
          </w:p>
        </w:tc>
        <w:tc>
          <w:tcPr>
            <w:tcW w:w="0" w:type="auto"/>
            <w:hideMark/>
          </w:tcPr>
          <w:p w14:paraId="2EF5B640" w14:textId="77777777" w:rsidR="00895140" w:rsidRPr="00895140" w:rsidRDefault="00895140" w:rsidP="00895140">
            <w:pPr>
              <w:spacing w:after="200" w:line="264" w:lineRule="auto"/>
              <w:cnfStyle w:val="100000000000" w:firstRow="1" w:lastRow="0" w:firstColumn="0" w:lastColumn="0" w:oddVBand="0" w:evenVBand="0" w:oddHBand="0" w:evenHBand="0" w:firstRowFirstColumn="0" w:firstRowLastColumn="0" w:lastRowFirstColumn="0" w:lastRowLastColumn="0"/>
            </w:pPr>
            <w:r w:rsidRPr="00895140">
              <w:t>Source</w:t>
            </w:r>
          </w:p>
        </w:tc>
        <w:tc>
          <w:tcPr>
            <w:tcW w:w="0" w:type="auto"/>
            <w:hideMark/>
          </w:tcPr>
          <w:p w14:paraId="235D8CEB" w14:textId="77777777" w:rsidR="00895140" w:rsidRPr="00895140" w:rsidRDefault="00895140" w:rsidP="00895140">
            <w:pPr>
              <w:spacing w:after="200" w:line="264" w:lineRule="auto"/>
              <w:cnfStyle w:val="100000000000" w:firstRow="1" w:lastRow="0" w:firstColumn="0" w:lastColumn="0" w:oddVBand="0" w:evenVBand="0" w:oddHBand="0" w:evenHBand="0" w:firstRowFirstColumn="0" w:firstRowLastColumn="0" w:lastRowFirstColumn="0" w:lastRowLastColumn="0"/>
            </w:pPr>
            <w:r w:rsidRPr="00895140">
              <w:t>Update Frequency</w:t>
            </w:r>
          </w:p>
        </w:tc>
      </w:tr>
      <w:tr w:rsidR="00895140" w:rsidRPr="00895140" w14:paraId="505C8BA4" w14:textId="77777777" w:rsidTr="00A9333D">
        <w:tc>
          <w:tcPr>
            <w:cnfStyle w:val="001000000000" w:firstRow="0" w:lastRow="0" w:firstColumn="1" w:lastColumn="0" w:oddVBand="0" w:evenVBand="0" w:oddHBand="0" w:evenHBand="0" w:firstRowFirstColumn="0" w:firstRowLastColumn="0" w:lastRowFirstColumn="0" w:lastRowLastColumn="0"/>
            <w:tcW w:w="0" w:type="auto"/>
            <w:hideMark/>
          </w:tcPr>
          <w:p w14:paraId="641CE21A" w14:textId="77777777" w:rsidR="00895140" w:rsidRPr="00895140" w:rsidRDefault="00895140" w:rsidP="00895140">
            <w:pPr>
              <w:spacing w:after="200" w:line="264" w:lineRule="auto"/>
            </w:pPr>
            <w:r w:rsidRPr="00895140">
              <w:t>Police enforcement fines 2024</w:t>
            </w:r>
          </w:p>
        </w:tc>
        <w:tc>
          <w:tcPr>
            <w:tcW w:w="0" w:type="auto"/>
            <w:hideMark/>
          </w:tcPr>
          <w:p w14:paraId="431AE92B" w14:textId="77777777" w:rsidR="00895140" w:rsidRPr="00895140" w:rsidRDefault="00895140" w:rsidP="00895140">
            <w:pPr>
              <w:spacing w:after="200" w:line="264" w:lineRule="auto"/>
              <w:cnfStyle w:val="000000000000" w:firstRow="0" w:lastRow="0" w:firstColumn="0" w:lastColumn="0" w:oddVBand="0" w:evenVBand="0" w:oddHBand="0" w:evenHBand="0" w:firstRowFirstColumn="0" w:firstRowLastColumn="0" w:lastRowFirstColumn="0" w:lastRowLastColumn="0"/>
            </w:pPr>
            <w:r w:rsidRPr="00895140">
              <w:t>≈ 35 000</w:t>
            </w:r>
          </w:p>
        </w:tc>
        <w:tc>
          <w:tcPr>
            <w:tcW w:w="0" w:type="auto"/>
            <w:hideMark/>
          </w:tcPr>
          <w:p w14:paraId="7A6FFBC5" w14:textId="77777777" w:rsidR="00895140" w:rsidRPr="00895140" w:rsidRDefault="00895140" w:rsidP="00895140">
            <w:pPr>
              <w:spacing w:after="200" w:line="264" w:lineRule="auto"/>
              <w:cnfStyle w:val="000000000000" w:firstRow="0" w:lastRow="0" w:firstColumn="0" w:lastColumn="0" w:oddVBand="0" w:evenVBand="0" w:oddHBand="0" w:evenHBand="0" w:firstRowFirstColumn="0" w:firstRowLastColumn="0" w:lastRowFirstColumn="0" w:lastRowLastColumn="0"/>
            </w:pPr>
            <w:r w:rsidRPr="00895140">
              <w:t>Year, Jurisdiction, Offence Type, Detection Method, Fine Count</w:t>
            </w:r>
          </w:p>
        </w:tc>
        <w:tc>
          <w:tcPr>
            <w:tcW w:w="0" w:type="auto"/>
            <w:hideMark/>
          </w:tcPr>
          <w:p w14:paraId="351ABD03" w14:textId="77777777" w:rsidR="00895140" w:rsidRPr="00895140" w:rsidRDefault="00895140" w:rsidP="00895140">
            <w:pPr>
              <w:spacing w:after="200" w:line="264" w:lineRule="auto"/>
              <w:cnfStyle w:val="000000000000" w:firstRow="0" w:lastRow="0" w:firstColumn="0" w:lastColumn="0" w:oddVBand="0" w:evenVBand="0" w:oddHBand="0" w:evenHBand="0" w:firstRowFirstColumn="0" w:firstRowLastColumn="0" w:lastRowFirstColumn="0" w:lastRowLastColumn="0"/>
            </w:pPr>
            <w:r w:rsidRPr="00895140">
              <w:t>2008–2024</w:t>
            </w:r>
          </w:p>
        </w:tc>
        <w:tc>
          <w:tcPr>
            <w:tcW w:w="0" w:type="auto"/>
            <w:hideMark/>
          </w:tcPr>
          <w:p w14:paraId="5DD1ED16" w14:textId="77777777" w:rsidR="00895140" w:rsidRPr="00895140" w:rsidRDefault="00895140" w:rsidP="00895140">
            <w:pPr>
              <w:spacing w:after="200" w:line="264" w:lineRule="auto"/>
              <w:cnfStyle w:val="000000000000" w:firstRow="0" w:lastRow="0" w:firstColumn="0" w:lastColumn="0" w:oddVBand="0" w:evenVBand="0" w:oddHBand="0" w:evenHBand="0" w:firstRowFirstColumn="0" w:firstRowLastColumn="0" w:lastRowFirstColumn="0" w:lastRowLastColumn="0"/>
            </w:pPr>
            <w:r w:rsidRPr="00895140">
              <w:t>BITRE</w:t>
            </w:r>
          </w:p>
        </w:tc>
        <w:tc>
          <w:tcPr>
            <w:tcW w:w="0" w:type="auto"/>
            <w:hideMark/>
          </w:tcPr>
          <w:p w14:paraId="59814C64" w14:textId="77777777" w:rsidR="00895140" w:rsidRPr="00895140" w:rsidRDefault="00895140" w:rsidP="00895140">
            <w:pPr>
              <w:spacing w:after="200" w:line="264" w:lineRule="auto"/>
              <w:cnfStyle w:val="000000000000" w:firstRow="0" w:lastRow="0" w:firstColumn="0" w:lastColumn="0" w:oddVBand="0" w:evenVBand="0" w:oddHBand="0" w:evenHBand="0" w:firstRowFirstColumn="0" w:firstRowLastColumn="0" w:lastRowFirstColumn="0" w:lastRowLastColumn="0"/>
            </w:pPr>
            <w:r w:rsidRPr="00895140">
              <w:t>Annual</w:t>
            </w:r>
          </w:p>
        </w:tc>
      </w:tr>
      <w:tr w:rsidR="00895140" w:rsidRPr="00895140" w14:paraId="221279CA" w14:textId="77777777" w:rsidTr="00A9333D">
        <w:tc>
          <w:tcPr>
            <w:cnfStyle w:val="001000000000" w:firstRow="0" w:lastRow="0" w:firstColumn="1" w:lastColumn="0" w:oddVBand="0" w:evenVBand="0" w:oddHBand="0" w:evenHBand="0" w:firstRowFirstColumn="0" w:firstRowLastColumn="0" w:lastRowFirstColumn="0" w:lastRowLastColumn="0"/>
            <w:tcW w:w="0" w:type="auto"/>
            <w:hideMark/>
          </w:tcPr>
          <w:p w14:paraId="09660153" w14:textId="77777777" w:rsidR="00895140" w:rsidRPr="00895140" w:rsidRDefault="00895140" w:rsidP="00895140">
            <w:pPr>
              <w:spacing w:after="200" w:line="264" w:lineRule="auto"/>
            </w:pPr>
            <w:r w:rsidRPr="00895140">
              <w:t>Police enforcement positive drug tests 2024</w:t>
            </w:r>
          </w:p>
        </w:tc>
        <w:tc>
          <w:tcPr>
            <w:tcW w:w="0" w:type="auto"/>
            <w:hideMark/>
          </w:tcPr>
          <w:p w14:paraId="294D9276" w14:textId="77777777" w:rsidR="00895140" w:rsidRPr="00895140" w:rsidRDefault="00895140" w:rsidP="00895140">
            <w:pPr>
              <w:spacing w:after="200" w:line="264" w:lineRule="auto"/>
              <w:cnfStyle w:val="000000000000" w:firstRow="0" w:lastRow="0" w:firstColumn="0" w:lastColumn="0" w:oddVBand="0" w:evenVBand="0" w:oddHBand="0" w:evenHBand="0" w:firstRowFirstColumn="0" w:firstRowLastColumn="0" w:lastRowFirstColumn="0" w:lastRowLastColumn="0"/>
            </w:pPr>
            <w:r w:rsidRPr="00895140">
              <w:t>≈ 3 000</w:t>
            </w:r>
          </w:p>
        </w:tc>
        <w:tc>
          <w:tcPr>
            <w:tcW w:w="0" w:type="auto"/>
            <w:hideMark/>
          </w:tcPr>
          <w:p w14:paraId="1FF89362" w14:textId="77777777" w:rsidR="00895140" w:rsidRPr="00895140" w:rsidRDefault="00895140" w:rsidP="00895140">
            <w:pPr>
              <w:spacing w:after="200" w:line="264" w:lineRule="auto"/>
              <w:cnfStyle w:val="000000000000" w:firstRow="0" w:lastRow="0" w:firstColumn="0" w:lastColumn="0" w:oddVBand="0" w:evenVBand="0" w:oddHBand="0" w:evenHBand="0" w:firstRowFirstColumn="0" w:firstRowLastColumn="0" w:lastRowFirstColumn="0" w:lastRowLastColumn="0"/>
            </w:pPr>
            <w:r w:rsidRPr="00895140">
              <w:t>Year, Jurisdiction, Positive Rate, Detection Method, Age Group</w:t>
            </w:r>
          </w:p>
        </w:tc>
        <w:tc>
          <w:tcPr>
            <w:tcW w:w="0" w:type="auto"/>
            <w:hideMark/>
          </w:tcPr>
          <w:p w14:paraId="1E3ADA44" w14:textId="77777777" w:rsidR="00895140" w:rsidRPr="00895140" w:rsidRDefault="00895140" w:rsidP="00895140">
            <w:pPr>
              <w:spacing w:after="200" w:line="264" w:lineRule="auto"/>
              <w:cnfStyle w:val="000000000000" w:firstRow="0" w:lastRow="0" w:firstColumn="0" w:lastColumn="0" w:oddVBand="0" w:evenVBand="0" w:oddHBand="0" w:evenHBand="0" w:firstRowFirstColumn="0" w:firstRowLastColumn="0" w:lastRowFirstColumn="0" w:lastRowLastColumn="0"/>
            </w:pPr>
            <w:r w:rsidRPr="00895140">
              <w:t>2008–2024</w:t>
            </w:r>
          </w:p>
        </w:tc>
        <w:tc>
          <w:tcPr>
            <w:tcW w:w="0" w:type="auto"/>
            <w:hideMark/>
          </w:tcPr>
          <w:p w14:paraId="52D41701" w14:textId="77777777" w:rsidR="00895140" w:rsidRPr="00895140" w:rsidRDefault="00895140" w:rsidP="00895140">
            <w:pPr>
              <w:spacing w:after="200" w:line="264" w:lineRule="auto"/>
              <w:cnfStyle w:val="000000000000" w:firstRow="0" w:lastRow="0" w:firstColumn="0" w:lastColumn="0" w:oddVBand="0" w:evenVBand="0" w:oddHBand="0" w:evenHBand="0" w:firstRowFirstColumn="0" w:firstRowLastColumn="0" w:lastRowFirstColumn="0" w:lastRowLastColumn="0"/>
            </w:pPr>
            <w:r w:rsidRPr="00895140">
              <w:t>BITRE</w:t>
            </w:r>
          </w:p>
        </w:tc>
        <w:tc>
          <w:tcPr>
            <w:tcW w:w="0" w:type="auto"/>
            <w:hideMark/>
          </w:tcPr>
          <w:p w14:paraId="2D8352F6" w14:textId="77777777" w:rsidR="00895140" w:rsidRPr="00895140" w:rsidRDefault="00895140" w:rsidP="00895140">
            <w:pPr>
              <w:spacing w:after="200" w:line="264" w:lineRule="auto"/>
              <w:cnfStyle w:val="000000000000" w:firstRow="0" w:lastRow="0" w:firstColumn="0" w:lastColumn="0" w:oddVBand="0" w:evenVBand="0" w:oddHBand="0" w:evenHBand="0" w:firstRowFirstColumn="0" w:firstRowLastColumn="0" w:lastRowFirstColumn="0" w:lastRowLastColumn="0"/>
            </w:pPr>
            <w:r w:rsidRPr="00895140">
              <w:t>Annual</w:t>
            </w:r>
          </w:p>
        </w:tc>
      </w:tr>
      <w:tr w:rsidR="00895140" w:rsidRPr="00895140" w14:paraId="6BC4425D" w14:textId="77777777" w:rsidTr="00A9333D">
        <w:tc>
          <w:tcPr>
            <w:cnfStyle w:val="001000000000" w:firstRow="0" w:lastRow="0" w:firstColumn="1" w:lastColumn="0" w:oddVBand="0" w:evenVBand="0" w:oddHBand="0" w:evenHBand="0" w:firstRowFirstColumn="0" w:firstRowLastColumn="0" w:lastRowFirstColumn="0" w:lastRowLastColumn="0"/>
            <w:tcW w:w="0" w:type="auto"/>
            <w:hideMark/>
          </w:tcPr>
          <w:p w14:paraId="39D70CBB" w14:textId="77777777" w:rsidR="00895140" w:rsidRPr="00895140" w:rsidRDefault="00895140" w:rsidP="00895140">
            <w:pPr>
              <w:spacing w:after="200" w:line="264" w:lineRule="auto"/>
            </w:pPr>
            <w:r w:rsidRPr="00895140">
              <w:t>Police enforcement positive breath tests 2024</w:t>
            </w:r>
          </w:p>
        </w:tc>
        <w:tc>
          <w:tcPr>
            <w:tcW w:w="0" w:type="auto"/>
            <w:hideMark/>
          </w:tcPr>
          <w:p w14:paraId="0A102D51" w14:textId="77777777" w:rsidR="00895140" w:rsidRPr="00895140" w:rsidRDefault="00895140" w:rsidP="00895140">
            <w:pPr>
              <w:spacing w:after="200" w:line="264" w:lineRule="auto"/>
              <w:cnfStyle w:val="000000000000" w:firstRow="0" w:lastRow="0" w:firstColumn="0" w:lastColumn="0" w:oddVBand="0" w:evenVBand="0" w:oddHBand="0" w:evenHBand="0" w:firstRowFirstColumn="0" w:firstRowLastColumn="0" w:lastRowFirstColumn="0" w:lastRowLastColumn="0"/>
            </w:pPr>
            <w:r w:rsidRPr="00895140">
              <w:t>≈ 3 000</w:t>
            </w:r>
          </w:p>
        </w:tc>
        <w:tc>
          <w:tcPr>
            <w:tcW w:w="0" w:type="auto"/>
            <w:hideMark/>
          </w:tcPr>
          <w:p w14:paraId="29A72590" w14:textId="77777777" w:rsidR="00895140" w:rsidRPr="00895140" w:rsidRDefault="00895140" w:rsidP="00895140">
            <w:pPr>
              <w:spacing w:after="200" w:line="264" w:lineRule="auto"/>
              <w:cnfStyle w:val="000000000000" w:firstRow="0" w:lastRow="0" w:firstColumn="0" w:lastColumn="0" w:oddVBand="0" w:evenVBand="0" w:oddHBand="0" w:evenHBand="0" w:firstRowFirstColumn="0" w:firstRowLastColumn="0" w:lastRowFirstColumn="0" w:lastRowLastColumn="0"/>
            </w:pPr>
            <w:r w:rsidRPr="00895140">
              <w:t>Year, Jurisdiction, Positive Count, Detection Method</w:t>
            </w:r>
          </w:p>
        </w:tc>
        <w:tc>
          <w:tcPr>
            <w:tcW w:w="0" w:type="auto"/>
            <w:hideMark/>
          </w:tcPr>
          <w:p w14:paraId="0C58D471" w14:textId="77777777" w:rsidR="00895140" w:rsidRPr="00895140" w:rsidRDefault="00895140" w:rsidP="00895140">
            <w:pPr>
              <w:spacing w:after="200" w:line="264" w:lineRule="auto"/>
              <w:cnfStyle w:val="000000000000" w:firstRow="0" w:lastRow="0" w:firstColumn="0" w:lastColumn="0" w:oddVBand="0" w:evenVBand="0" w:oddHBand="0" w:evenHBand="0" w:firstRowFirstColumn="0" w:firstRowLastColumn="0" w:lastRowFirstColumn="0" w:lastRowLastColumn="0"/>
            </w:pPr>
            <w:r w:rsidRPr="00895140">
              <w:t>2008–2024</w:t>
            </w:r>
          </w:p>
        </w:tc>
        <w:tc>
          <w:tcPr>
            <w:tcW w:w="0" w:type="auto"/>
            <w:hideMark/>
          </w:tcPr>
          <w:p w14:paraId="46DA9F55" w14:textId="77777777" w:rsidR="00895140" w:rsidRPr="00895140" w:rsidRDefault="00895140" w:rsidP="00895140">
            <w:pPr>
              <w:spacing w:after="200" w:line="264" w:lineRule="auto"/>
              <w:cnfStyle w:val="000000000000" w:firstRow="0" w:lastRow="0" w:firstColumn="0" w:lastColumn="0" w:oddVBand="0" w:evenVBand="0" w:oddHBand="0" w:evenHBand="0" w:firstRowFirstColumn="0" w:firstRowLastColumn="0" w:lastRowFirstColumn="0" w:lastRowLastColumn="0"/>
            </w:pPr>
            <w:r w:rsidRPr="00895140">
              <w:t>BITRE</w:t>
            </w:r>
          </w:p>
        </w:tc>
        <w:tc>
          <w:tcPr>
            <w:tcW w:w="0" w:type="auto"/>
            <w:hideMark/>
          </w:tcPr>
          <w:p w14:paraId="4C1F6721" w14:textId="77777777" w:rsidR="00895140" w:rsidRPr="00895140" w:rsidRDefault="00895140" w:rsidP="00895140">
            <w:pPr>
              <w:spacing w:after="200" w:line="264" w:lineRule="auto"/>
              <w:cnfStyle w:val="000000000000" w:firstRow="0" w:lastRow="0" w:firstColumn="0" w:lastColumn="0" w:oddVBand="0" w:evenVBand="0" w:oddHBand="0" w:evenHBand="0" w:firstRowFirstColumn="0" w:firstRowLastColumn="0" w:lastRowFirstColumn="0" w:lastRowLastColumn="0"/>
            </w:pPr>
            <w:r w:rsidRPr="00895140">
              <w:t>Annual</w:t>
            </w:r>
          </w:p>
        </w:tc>
      </w:tr>
    </w:tbl>
    <w:p w14:paraId="6332E0C5" w14:textId="22716715" w:rsidR="00895140" w:rsidRPr="00895140" w:rsidRDefault="00895140" w:rsidP="00895140"/>
    <w:p w14:paraId="31E5D07E" w14:textId="77777777" w:rsidR="00895140" w:rsidRPr="00895140" w:rsidRDefault="00895140" w:rsidP="00895140">
      <w:pPr>
        <w:rPr>
          <w:b/>
          <w:bCs/>
        </w:rPr>
      </w:pPr>
      <w:r w:rsidRPr="00895140">
        <w:rPr>
          <w:b/>
          <w:bCs/>
        </w:rPr>
        <w:t>Data Governance</w:t>
      </w:r>
    </w:p>
    <w:p w14:paraId="587C2CF7" w14:textId="77777777" w:rsidR="00895140" w:rsidRPr="00895140" w:rsidRDefault="00895140" w:rsidP="00895140">
      <w:r w:rsidRPr="00895140">
        <w:rPr>
          <w:b/>
          <w:bCs/>
        </w:rPr>
        <w:t>Data Collection Process:</w:t>
      </w:r>
      <w:r w:rsidRPr="00895140">
        <w:br/>
        <w:t xml:space="preserve">BITRE consolidates enforcement data provided annually by each state and territory. Some agencies report both police-issued and camera-issued fines, while others have separate authorities managing camera detections (e.g., Access Canberra for ACT). Data is cleaned, validated, and </w:t>
      </w:r>
      <w:proofErr w:type="spellStart"/>
      <w:r w:rsidRPr="00895140">
        <w:t>harmonised</w:t>
      </w:r>
      <w:proofErr w:type="spellEnd"/>
      <w:r w:rsidRPr="00895140">
        <w:t xml:space="preserve"> before national publication.</w:t>
      </w:r>
    </w:p>
    <w:p w14:paraId="2ED5EC9A" w14:textId="77777777" w:rsidR="00895140" w:rsidRPr="00895140" w:rsidRDefault="00895140" w:rsidP="00895140">
      <w:r w:rsidRPr="00895140">
        <w:rPr>
          <w:b/>
          <w:bCs/>
        </w:rPr>
        <w:t>Data Quality Assessment:</w:t>
      </w:r>
      <w:r w:rsidRPr="00895140">
        <w:br/>
        <w:t xml:space="preserve">The 2024 dataset is comprehensive but includes limitations such as missing values for specific years or states (e.g., incomplete ACT or Victorian data during industrial action). Data since 2023 includes </w:t>
      </w:r>
      <w:r w:rsidRPr="00895140">
        <w:rPr>
          <w:b/>
          <w:bCs/>
        </w:rPr>
        <w:t>monthly granularity, age group, detection method, and remoteness</w:t>
      </w:r>
      <w:r w:rsidRPr="00895140">
        <w:t xml:space="preserve"> fields, improving accuracy</w:t>
      </w:r>
    </w:p>
    <w:p w14:paraId="5FE2A6DC" w14:textId="77777777" w:rsidR="00895140" w:rsidRPr="00895140" w:rsidRDefault="00895140" w:rsidP="00895140">
      <w:r w:rsidRPr="00895140">
        <w:t>Road safety enforcement data di…</w:t>
      </w:r>
    </w:p>
    <w:p w14:paraId="15283ABD" w14:textId="77777777" w:rsidR="00895140" w:rsidRPr="00895140" w:rsidRDefault="00895140" w:rsidP="00895140">
      <w:r w:rsidRPr="00895140">
        <w:t>.</w:t>
      </w:r>
    </w:p>
    <w:p w14:paraId="43621EF4" w14:textId="77777777" w:rsidR="00895140" w:rsidRPr="00895140" w:rsidRDefault="00895140" w:rsidP="00895140">
      <w:r w:rsidRPr="00895140">
        <w:rPr>
          <w:b/>
          <w:bCs/>
        </w:rPr>
        <w:t>Security, Privacy, and Ethics:</w:t>
      </w:r>
      <w:r w:rsidRPr="00895140">
        <w:br/>
        <w:t xml:space="preserve">The datasets contain </w:t>
      </w:r>
      <w:r w:rsidRPr="00895140">
        <w:rPr>
          <w:b/>
          <w:bCs/>
        </w:rPr>
        <w:t>no personal or identifiable information</w:t>
      </w:r>
      <w:r w:rsidRPr="00895140">
        <w:t xml:space="preserve"> — all data are aggregated by jurisdiction, offence type, and </w:t>
      </w:r>
      <w:proofErr w:type="gramStart"/>
      <w:r w:rsidRPr="00895140">
        <w:t>time period</w:t>
      </w:r>
      <w:proofErr w:type="gramEnd"/>
      <w:r w:rsidRPr="00895140">
        <w:t xml:space="preserve">. Usage complies with </w:t>
      </w:r>
      <w:r w:rsidRPr="00895140">
        <w:rPr>
          <w:b/>
          <w:bCs/>
        </w:rPr>
        <w:t xml:space="preserve">Australia’s Open </w:t>
      </w:r>
      <w:r w:rsidRPr="00895140">
        <w:rPr>
          <w:b/>
          <w:bCs/>
        </w:rPr>
        <w:lastRenderedPageBreak/>
        <w:t>Government Data Policy</w:t>
      </w:r>
      <w:r w:rsidRPr="00895140">
        <w:t xml:space="preserve"> and Swinburne University ethical standards. Responsible usage is acknowledged in accordance with BITRE’s open-data </w:t>
      </w:r>
      <w:proofErr w:type="spellStart"/>
      <w:r w:rsidRPr="00895140">
        <w:t>licence</w:t>
      </w:r>
      <w:proofErr w:type="spellEnd"/>
      <w:r w:rsidRPr="00895140">
        <w:t>.</w:t>
      </w:r>
    </w:p>
    <w:p w14:paraId="264A5C9F" w14:textId="773E0C79" w:rsidR="00895140" w:rsidRPr="00895140" w:rsidRDefault="00895140" w:rsidP="00895140"/>
    <w:p w14:paraId="0DCFFB68" w14:textId="77777777" w:rsidR="00895140" w:rsidRPr="00895140" w:rsidRDefault="00895140" w:rsidP="00895140">
      <w:pPr>
        <w:rPr>
          <w:b/>
          <w:bCs/>
        </w:rPr>
      </w:pPr>
      <w:r w:rsidRPr="00895140">
        <w:rPr>
          <w:b/>
          <w:bCs/>
        </w:rPr>
        <w:t>Table 2: Research Questions and Data Support</w:t>
      </w:r>
    </w:p>
    <w:tbl>
      <w:tblPr>
        <w:tblStyle w:val="GridTable1Light"/>
        <w:tblW w:w="8776" w:type="dxa"/>
        <w:tblLayout w:type="fixed"/>
        <w:tblLook w:val="04A0" w:firstRow="1" w:lastRow="0" w:firstColumn="1" w:lastColumn="0" w:noHBand="0" w:noVBand="1"/>
      </w:tblPr>
      <w:tblGrid>
        <w:gridCol w:w="3415"/>
        <w:gridCol w:w="1260"/>
        <w:gridCol w:w="1350"/>
        <w:gridCol w:w="2751"/>
      </w:tblGrid>
      <w:tr w:rsidR="00107D28" w:rsidRPr="00895140" w14:paraId="5E0E410F" w14:textId="77777777" w:rsidTr="00107D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hideMark/>
          </w:tcPr>
          <w:p w14:paraId="7EEC8EBB" w14:textId="77777777" w:rsidR="00895140" w:rsidRPr="00895140" w:rsidRDefault="00895140" w:rsidP="00895140">
            <w:pPr>
              <w:spacing w:after="200" w:line="264" w:lineRule="auto"/>
            </w:pPr>
            <w:r w:rsidRPr="00895140">
              <w:t>Research Question</w:t>
            </w:r>
          </w:p>
        </w:tc>
        <w:tc>
          <w:tcPr>
            <w:tcW w:w="1260" w:type="dxa"/>
            <w:hideMark/>
          </w:tcPr>
          <w:p w14:paraId="542CA6DA" w14:textId="77777777" w:rsidR="00895140" w:rsidRPr="00895140" w:rsidRDefault="00895140" w:rsidP="00895140">
            <w:pPr>
              <w:spacing w:after="200" w:line="264" w:lineRule="auto"/>
              <w:cnfStyle w:val="100000000000" w:firstRow="1" w:lastRow="0" w:firstColumn="0" w:lastColumn="0" w:oddVBand="0" w:evenVBand="0" w:oddHBand="0" w:evenHBand="0" w:firstRowFirstColumn="0" w:firstRowLastColumn="0" w:lastRowFirstColumn="0" w:lastRowLastColumn="0"/>
            </w:pPr>
            <w:r w:rsidRPr="00895140">
              <w:t>Relevant Dataset(s)</w:t>
            </w:r>
          </w:p>
        </w:tc>
        <w:tc>
          <w:tcPr>
            <w:tcW w:w="1350" w:type="dxa"/>
            <w:hideMark/>
          </w:tcPr>
          <w:p w14:paraId="5009CA0B" w14:textId="77777777" w:rsidR="00895140" w:rsidRPr="00895140" w:rsidRDefault="00895140" w:rsidP="00895140">
            <w:pPr>
              <w:spacing w:after="200" w:line="264" w:lineRule="auto"/>
              <w:cnfStyle w:val="100000000000" w:firstRow="1" w:lastRow="0" w:firstColumn="0" w:lastColumn="0" w:oddVBand="0" w:evenVBand="0" w:oddHBand="0" w:evenHBand="0" w:firstRowFirstColumn="0" w:firstRowLastColumn="0" w:lastRowFirstColumn="0" w:lastRowLastColumn="0"/>
            </w:pPr>
            <w:r w:rsidRPr="00895140">
              <w:t>Key Attributes / Variables</w:t>
            </w:r>
          </w:p>
        </w:tc>
        <w:tc>
          <w:tcPr>
            <w:tcW w:w="2751" w:type="dxa"/>
            <w:hideMark/>
          </w:tcPr>
          <w:p w14:paraId="2298E176" w14:textId="77777777" w:rsidR="00895140" w:rsidRPr="00895140" w:rsidRDefault="00895140" w:rsidP="00895140">
            <w:pPr>
              <w:spacing w:after="200" w:line="264" w:lineRule="auto"/>
              <w:cnfStyle w:val="100000000000" w:firstRow="1" w:lastRow="0" w:firstColumn="0" w:lastColumn="0" w:oddVBand="0" w:evenVBand="0" w:oddHBand="0" w:evenHBand="0" w:firstRowFirstColumn="0" w:firstRowLastColumn="0" w:lastRowFirstColumn="0" w:lastRowLastColumn="0"/>
            </w:pPr>
            <w:r w:rsidRPr="00895140">
              <w:t xml:space="preserve">How </w:t>
            </w:r>
            <w:proofErr w:type="gramStart"/>
            <w:r w:rsidRPr="00895140">
              <w:t>the Data</w:t>
            </w:r>
            <w:proofErr w:type="gramEnd"/>
            <w:r w:rsidRPr="00895140">
              <w:t xml:space="preserve"> Supports the Question</w:t>
            </w:r>
          </w:p>
        </w:tc>
      </w:tr>
      <w:tr w:rsidR="00107D28" w:rsidRPr="00895140" w14:paraId="39053573" w14:textId="77777777" w:rsidTr="00107D28">
        <w:tc>
          <w:tcPr>
            <w:cnfStyle w:val="001000000000" w:firstRow="0" w:lastRow="0" w:firstColumn="1" w:lastColumn="0" w:oddVBand="0" w:evenVBand="0" w:oddHBand="0" w:evenHBand="0" w:firstRowFirstColumn="0" w:firstRowLastColumn="0" w:lastRowFirstColumn="0" w:lastRowLastColumn="0"/>
            <w:tcW w:w="3415" w:type="dxa"/>
            <w:hideMark/>
          </w:tcPr>
          <w:p w14:paraId="63E2CA71" w14:textId="77777777" w:rsidR="00895140" w:rsidRPr="00895140" w:rsidRDefault="00895140" w:rsidP="00895140">
            <w:pPr>
              <w:spacing w:after="200" w:line="264" w:lineRule="auto"/>
            </w:pPr>
            <w:r w:rsidRPr="00895140">
              <w:t xml:space="preserve">1. Which jurisdiction records the highest fines per 10 000 </w:t>
            </w:r>
            <w:proofErr w:type="spellStart"/>
            <w:r w:rsidRPr="00895140">
              <w:t>licences</w:t>
            </w:r>
            <w:proofErr w:type="spellEnd"/>
            <w:r w:rsidRPr="00895140">
              <w:t>?</w:t>
            </w:r>
          </w:p>
        </w:tc>
        <w:tc>
          <w:tcPr>
            <w:tcW w:w="1260" w:type="dxa"/>
            <w:hideMark/>
          </w:tcPr>
          <w:p w14:paraId="0E7D43C5" w14:textId="77777777" w:rsidR="00895140" w:rsidRPr="00895140" w:rsidRDefault="00895140" w:rsidP="00895140">
            <w:pPr>
              <w:spacing w:after="200" w:line="264" w:lineRule="auto"/>
              <w:cnfStyle w:val="000000000000" w:firstRow="0" w:lastRow="0" w:firstColumn="0" w:lastColumn="0" w:oddVBand="0" w:evenVBand="0" w:oddHBand="0" w:evenHBand="0" w:firstRowFirstColumn="0" w:firstRowLastColumn="0" w:lastRowFirstColumn="0" w:lastRowLastColumn="0"/>
            </w:pPr>
            <w:r w:rsidRPr="00895140">
              <w:t>police_enforcement_2024_fines.csv</w:t>
            </w:r>
          </w:p>
        </w:tc>
        <w:tc>
          <w:tcPr>
            <w:tcW w:w="1350" w:type="dxa"/>
            <w:hideMark/>
          </w:tcPr>
          <w:p w14:paraId="769D9390" w14:textId="77777777" w:rsidR="00895140" w:rsidRPr="00895140" w:rsidRDefault="00895140" w:rsidP="00895140">
            <w:pPr>
              <w:spacing w:after="200" w:line="264" w:lineRule="auto"/>
              <w:cnfStyle w:val="000000000000" w:firstRow="0" w:lastRow="0" w:firstColumn="0" w:lastColumn="0" w:oddVBand="0" w:evenVBand="0" w:oddHBand="0" w:evenHBand="0" w:firstRowFirstColumn="0" w:firstRowLastColumn="0" w:lastRowFirstColumn="0" w:lastRowLastColumn="0"/>
            </w:pPr>
            <w:r w:rsidRPr="00895140">
              <w:t xml:space="preserve">Year, Jurisdiction, Fines, </w:t>
            </w:r>
            <w:proofErr w:type="spellStart"/>
            <w:r w:rsidRPr="00895140">
              <w:t>Licences</w:t>
            </w:r>
            <w:proofErr w:type="spellEnd"/>
          </w:p>
        </w:tc>
        <w:tc>
          <w:tcPr>
            <w:tcW w:w="2751" w:type="dxa"/>
            <w:hideMark/>
          </w:tcPr>
          <w:p w14:paraId="1632E198" w14:textId="77777777" w:rsidR="00895140" w:rsidRPr="00895140" w:rsidRDefault="00895140" w:rsidP="00895140">
            <w:pPr>
              <w:spacing w:after="200" w:line="264" w:lineRule="auto"/>
              <w:cnfStyle w:val="000000000000" w:firstRow="0" w:lastRow="0" w:firstColumn="0" w:lastColumn="0" w:oddVBand="0" w:evenVBand="0" w:oddHBand="0" w:evenHBand="0" w:firstRowFirstColumn="0" w:firstRowLastColumn="0" w:lastRowFirstColumn="0" w:lastRowLastColumn="0"/>
            </w:pPr>
            <w:r w:rsidRPr="00895140">
              <w:t>Enables per-capita comparisons between states and territories.</w:t>
            </w:r>
          </w:p>
        </w:tc>
      </w:tr>
      <w:tr w:rsidR="00107D28" w:rsidRPr="00895140" w14:paraId="0D17659B" w14:textId="77777777" w:rsidTr="00107D28">
        <w:tc>
          <w:tcPr>
            <w:cnfStyle w:val="001000000000" w:firstRow="0" w:lastRow="0" w:firstColumn="1" w:lastColumn="0" w:oddVBand="0" w:evenVBand="0" w:oddHBand="0" w:evenHBand="0" w:firstRowFirstColumn="0" w:firstRowLastColumn="0" w:lastRowFirstColumn="0" w:lastRowLastColumn="0"/>
            <w:tcW w:w="3415" w:type="dxa"/>
            <w:hideMark/>
          </w:tcPr>
          <w:p w14:paraId="17E03D38" w14:textId="77777777" w:rsidR="00895140" w:rsidRPr="00895140" w:rsidRDefault="00895140" w:rsidP="00895140">
            <w:pPr>
              <w:spacing w:after="200" w:line="264" w:lineRule="auto"/>
            </w:pPr>
            <w:r w:rsidRPr="00895140">
              <w:t>2. How did speeding enforcement change during COVID-19 (2019–2021)?</w:t>
            </w:r>
          </w:p>
        </w:tc>
        <w:tc>
          <w:tcPr>
            <w:tcW w:w="1260" w:type="dxa"/>
            <w:hideMark/>
          </w:tcPr>
          <w:p w14:paraId="109948EA" w14:textId="77777777" w:rsidR="00895140" w:rsidRPr="00895140" w:rsidRDefault="00895140" w:rsidP="00895140">
            <w:pPr>
              <w:spacing w:after="200" w:line="264" w:lineRule="auto"/>
              <w:cnfStyle w:val="000000000000" w:firstRow="0" w:lastRow="0" w:firstColumn="0" w:lastColumn="0" w:oddVBand="0" w:evenVBand="0" w:oddHBand="0" w:evenHBand="0" w:firstRowFirstColumn="0" w:firstRowLastColumn="0" w:lastRowFirstColumn="0" w:lastRowLastColumn="0"/>
            </w:pPr>
            <w:r w:rsidRPr="00895140">
              <w:t>police_enforcement_2024_fines.csv</w:t>
            </w:r>
          </w:p>
        </w:tc>
        <w:tc>
          <w:tcPr>
            <w:tcW w:w="1350" w:type="dxa"/>
            <w:hideMark/>
          </w:tcPr>
          <w:p w14:paraId="638EFBFE" w14:textId="77777777" w:rsidR="00895140" w:rsidRPr="00895140" w:rsidRDefault="00895140" w:rsidP="00895140">
            <w:pPr>
              <w:spacing w:after="200" w:line="264" w:lineRule="auto"/>
              <w:cnfStyle w:val="000000000000" w:firstRow="0" w:lastRow="0" w:firstColumn="0" w:lastColumn="0" w:oddVBand="0" w:evenVBand="0" w:oddHBand="0" w:evenHBand="0" w:firstRowFirstColumn="0" w:firstRowLastColumn="0" w:lastRowFirstColumn="0" w:lastRowLastColumn="0"/>
            </w:pPr>
            <w:r w:rsidRPr="00895140">
              <w:t>Year, Jurisdiction, Fines</w:t>
            </w:r>
          </w:p>
        </w:tc>
        <w:tc>
          <w:tcPr>
            <w:tcW w:w="2751" w:type="dxa"/>
            <w:hideMark/>
          </w:tcPr>
          <w:p w14:paraId="7F6627F2" w14:textId="77777777" w:rsidR="00895140" w:rsidRPr="00895140" w:rsidRDefault="00895140" w:rsidP="00895140">
            <w:pPr>
              <w:spacing w:after="200" w:line="264" w:lineRule="auto"/>
              <w:cnfStyle w:val="000000000000" w:firstRow="0" w:lastRow="0" w:firstColumn="0" w:lastColumn="0" w:oddVBand="0" w:evenVBand="0" w:oddHBand="0" w:evenHBand="0" w:firstRowFirstColumn="0" w:firstRowLastColumn="0" w:lastRowFirstColumn="0" w:lastRowLastColumn="0"/>
            </w:pPr>
            <w:r w:rsidRPr="00895140">
              <w:t>Allows temporal analysis of enforcement decline or increase.</w:t>
            </w:r>
          </w:p>
        </w:tc>
      </w:tr>
      <w:tr w:rsidR="00107D28" w:rsidRPr="00895140" w14:paraId="6B50AAA8" w14:textId="77777777" w:rsidTr="00107D28">
        <w:tc>
          <w:tcPr>
            <w:cnfStyle w:val="001000000000" w:firstRow="0" w:lastRow="0" w:firstColumn="1" w:lastColumn="0" w:oddVBand="0" w:evenVBand="0" w:oddHBand="0" w:evenHBand="0" w:firstRowFirstColumn="0" w:firstRowLastColumn="0" w:lastRowFirstColumn="0" w:lastRowLastColumn="0"/>
            <w:tcW w:w="3415" w:type="dxa"/>
            <w:hideMark/>
          </w:tcPr>
          <w:p w14:paraId="55A193FE" w14:textId="77777777" w:rsidR="00895140" w:rsidRPr="00895140" w:rsidRDefault="00895140" w:rsidP="00895140">
            <w:pPr>
              <w:spacing w:after="200" w:line="264" w:lineRule="auto"/>
            </w:pPr>
            <w:r w:rsidRPr="00895140">
              <w:t>3. Are camera-issued offences increasing faster than police-issued?</w:t>
            </w:r>
          </w:p>
        </w:tc>
        <w:tc>
          <w:tcPr>
            <w:tcW w:w="1260" w:type="dxa"/>
            <w:hideMark/>
          </w:tcPr>
          <w:p w14:paraId="32B76951" w14:textId="77777777" w:rsidR="00895140" w:rsidRPr="00895140" w:rsidRDefault="00895140" w:rsidP="00895140">
            <w:pPr>
              <w:spacing w:after="200" w:line="264" w:lineRule="auto"/>
              <w:cnfStyle w:val="000000000000" w:firstRow="0" w:lastRow="0" w:firstColumn="0" w:lastColumn="0" w:oddVBand="0" w:evenVBand="0" w:oddHBand="0" w:evenHBand="0" w:firstRowFirstColumn="0" w:firstRowLastColumn="0" w:lastRowFirstColumn="0" w:lastRowLastColumn="0"/>
            </w:pPr>
            <w:r w:rsidRPr="00895140">
              <w:t>police_enforcement_2024_fines.csv</w:t>
            </w:r>
          </w:p>
        </w:tc>
        <w:tc>
          <w:tcPr>
            <w:tcW w:w="1350" w:type="dxa"/>
            <w:hideMark/>
          </w:tcPr>
          <w:p w14:paraId="41500D6F" w14:textId="77777777" w:rsidR="00895140" w:rsidRPr="00895140" w:rsidRDefault="00895140" w:rsidP="00895140">
            <w:pPr>
              <w:spacing w:after="200" w:line="264" w:lineRule="auto"/>
              <w:cnfStyle w:val="000000000000" w:firstRow="0" w:lastRow="0" w:firstColumn="0" w:lastColumn="0" w:oddVBand="0" w:evenVBand="0" w:oddHBand="0" w:evenHBand="0" w:firstRowFirstColumn="0" w:firstRowLastColumn="0" w:lastRowFirstColumn="0" w:lastRowLastColumn="0"/>
            </w:pPr>
            <w:r w:rsidRPr="00895140">
              <w:t>Detection Method, Fines</w:t>
            </w:r>
          </w:p>
        </w:tc>
        <w:tc>
          <w:tcPr>
            <w:tcW w:w="2751" w:type="dxa"/>
            <w:hideMark/>
          </w:tcPr>
          <w:p w14:paraId="37204054" w14:textId="77777777" w:rsidR="00895140" w:rsidRPr="00895140" w:rsidRDefault="00895140" w:rsidP="00895140">
            <w:pPr>
              <w:spacing w:after="200" w:line="264" w:lineRule="auto"/>
              <w:cnfStyle w:val="000000000000" w:firstRow="0" w:lastRow="0" w:firstColumn="0" w:lastColumn="0" w:oddVBand="0" w:evenVBand="0" w:oddHBand="0" w:evenHBand="0" w:firstRowFirstColumn="0" w:firstRowLastColumn="0" w:lastRowFirstColumn="0" w:lastRowLastColumn="0"/>
            </w:pPr>
            <w:r w:rsidRPr="00895140">
              <w:t>Supports trend comparison of detection methods over time.</w:t>
            </w:r>
          </w:p>
        </w:tc>
      </w:tr>
      <w:tr w:rsidR="00107D28" w:rsidRPr="00895140" w14:paraId="79A8D0C3" w14:textId="77777777" w:rsidTr="00107D28">
        <w:tc>
          <w:tcPr>
            <w:cnfStyle w:val="001000000000" w:firstRow="0" w:lastRow="0" w:firstColumn="1" w:lastColumn="0" w:oddVBand="0" w:evenVBand="0" w:oddHBand="0" w:evenHBand="0" w:firstRowFirstColumn="0" w:firstRowLastColumn="0" w:lastRowFirstColumn="0" w:lastRowLastColumn="0"/>
            <w:tcW w:w="3415" w:type="dxa"/>
            <w:hideMark/>
          </w:tcPr>
          <w:p w14:paraId="10AFEE90" w14:textId="77777777" w:rsidR="00895140" w:rsidRPr="00895140" w:rsidRDefault="00895140" w:rsidP="00895140">
            <w:pPr>
              <w:spacing w:after="200" w:line="264" w:lineRule="auto"/>
            </w:pPr>
            <w:r w:rsidRPr="00895140">
              <w:t>4. Which states show the largest enforcement fluctuations?</w:t>
            </w:r>
          </w:p>
        </w:tc>
        <w:tc>
          <w:tcPr>
            <w:tcW w:w="1260" w:type="dxa"/>
            <w:hideMark/>
          </w:tcPr>
          <w:p w14:paraId="485FC3C8" w14:textId="77777777" w:rsidR="00895140" w:rsidRPr="00895140" w:rsidRDefault="00895140" w:rsidP="00895140">
            <w:pPr>
              <w:spacing w:after="200" w:line="264" w:lineRule="auto"/>
              <w:cnfStyle w:val="000000000000" w:firstRow="0" w:lastRow="0" w:firstColumn="0" w:lastColumn="0" w:oddVBand="0" w:evenVBand="0" w:oddHBand="0" w:evenHBand="0" w:firstRowFirstColumn="0" w:firstRowLastColumn="0" w:lastRowFirstColumn="0" w:lastRowLastColumn="0"/>
            </w:pPr>
            <w:r w:rsidRPr="00895140">
              <w:t>police_enforcement_2024_fines.csv</w:t>
            </w:r>
          </w:p>
        </w:tc>
        <w:tc>
          <w:tcPr>
            <w:tcW w:w="1350" w:type="dxa"/>
            <w:hideMark/>
          </w:tcPr>
          <w:p w14:paraId="1CE6B5B6" w14:textId="77777777" w:rsidR="00895140" w:rsidRPr="00895140" w:rsidRDefault="00895140" w:rsidP="00895140">
            <w:pPr>
              <w:spacing w:after="200" w:line="264" w:lineRule="auto"/>
              <w:cnfStyle w:val="000000000000" w:firstRow="0" w:lastRow="0" w:firstColumn="0" w:lastColumn="0" w:oddVBand="0" w:evenVBand="0" w:oddHBand="0" w:evenHBand="0" w:firstRowFirstColumn="0" w:firstRowLastColumn="0" w:lastRowFirstColumn="0" w:lastRowLastColumn="0"/>
            </w:pPr>
            <w:r w:rsidRPr="00895140">
              <w:t>Jurisdiction, Year, Fines</w:t>
            </w:r>
          </w:p>
        </w:tc>
        <w:tc>
          <w:tcPr>
            <w:tcW w:w="2751" w:type="dxa"/>
            <w:hideMark/>
          </w:tcPr>
          <w:p w14:paraId="59D5C9BA" w14:textId="77777777" w:rsidR="00895140" w:rsidRPr="00895140" w:rsidRDefault="00895140" w:rsidP="00895140">
            <w:pPr>
              <w:spacing w:after="200" w:line="264" w:lineRule="auto"/>
              <w:cnfStyle w:val="000000000000" w:firstRow="0" w:lastRow="0" w:firstColumn="0" w:lastColumn="0" w:oddVBand="0" w:evenVBand="0" w:oddHBand="0" w:evenHBand="0" w:firstRowFirstColumn="0" w:firstRowLastColumn="0" w:lastRowFirstColumn="0" w:lastRowLastColumn="0"/>
            </w:pPr>
            <w:r w:rsidRPr="00895140">
              <w:t>Enables variability and standard deviation analysis.</w:t>
            </w:r>
          </w:p>
        </w:tc>
      </w:tr>
      <w:tr w:rsidR="00107D28" w:rsidRPr="00895140" w14:paraId="4BF1B07E" w14:textId="77777777" w:rsidTr="00107D28">
        <w:tc>
          <w:tcPr>
            <w:cnfStyle w:val="001000000000" w:firstRow="0" w:lastRow="0" w:firstColumn="1" w:lastColumn="0" w:oddVBand="0" w:evenVBand="0" w:oddHBand="0" w:evenHBand="0" w:firstRowFirstColumn="0" w:firstRowLastColumn="0" w:lastRowFirstColumn="0" w:lastRowLastColumn="0"/>
            <w:tcW w:w="3415" w:type="dxa"/>
            <w:hideMark/>
          </w:tcPr>
          <w:p w14:paraId="5C5DD421" w14:textId="77777777" w:rsidR="00895140" w:rsidRPr="00895140" w:rsidRDefault="00895140" w:rsidP="00895140">
            <w:pPr>
              <w:spacing w:after="200" w:line="264" w:lineRule="auto"/>
            </w:pPr>
            <w:r w:rsidRPr="00895140">
              <w:t>5. Is there a national trend toward stricter speeding enforcement?</w:t>
            </w:r>
          </w:p>
        </w:tc>
        <w:tc>
          <w:tcPr>
            <w:tcW w:w="1260" w:type="dxa"/>
            <w:hideMark/>
          </w:tcPr>
          <w:p w14:paraId="169FE99B" w14:textId="77777777" w:rsidR="00895140" w:rsidRPr="00895140" w:rsidRDefault="00895140" w:rsidP="00895140">
            <w:pPr>
              <w:spacing w:after="200" w:line="264" w:lineRule="auto"/>
              <w:cnfStyle w:val="000000000000" w:firstRow="0" w:lastRow="0" w:firstColumn="0" w:lastColumn="0" w:oddVBand="0" w:evenVBand="0" w:oddHBand="0" w:evenHBand="0" w:firstRowFirstColumn="0" w:firstRowLastColumn="0" w:lastRowFirstColumn="0" w:lastRowLastColumn="0"/>
            </w:pPr>
            <w:r w:rsidRPr="00895140">
              <w:t>police_enforcement_2024_fines.csv + drug_tests.csv</w:t>
            </w:r>
          </w:p>
        </w:tc>
        <w:tc>
          <w:tcPr>
            <w:tcW w:w="1350" w:type="dxa"/>
            <w:hideMark/>
          </w:tcPr>
          <w:p w14:paraId="0FD19D34" w14:textId="77777777" w:rsidR="00895140" w:rsidRPr="00895140" w:rsidRDefault="00895140" w:rsidP="00895140">
            <w:pPr>
              <w:spacing w:after="200" w:line="264" w:lineRule="auto"/>
              <w:cnfStyle w:val="000000000000" w:firstRow="0" w:lastRow="0" w:firstColumn="0" w:lastColumn="0" w:oddVBand="0" w:evenVBand="0" w:oddHBand="0" w:evenHBand="0" w:firstRowFirstColumn="0" w:firstRowLastColumn="0" w:lastRowFirstColumn="0" w:lastRowLastColumn="0"/>
            </w:pPr>
            <w:r w:rsidRPr="00895140">
              <w:t>Year, Jurisdiction, Fines, Positive Rate</w:t>
            </w:r>
          </w:p>
        </w:tc>
        <w:tc>
          <w:tcPr>
            <w:tcW w:w="2751" w:type="dxa"/>
            <w:hideMark/>
          </w:tcPr>
          <w:p w14:paraId="778888B6" w14:textId="77777777" w:rsidR="00895140" w:rsidRPr="00895140" w:rsidRDefault="00895140" w:rsidP="00895140">
            <w:pPr>
              <w:spacing w:after="200" w:line="264" w:lineRule="auto"/>
              <w:cnfStyle w:val="000000000000" w:firstRow="0" w:lastRow="0" w:firstColumn="0" w:lastColumn="0" w:oddVBand="0" w:evenVBand="0" w:oddHBand="0" w:evenHBand="0" w:firstRowFirstColumn="0" w:firstRowLastColumn="0" w:lastRowFirstColumn="0" w:lastRowLastColumn="0"/>
            </w:pPr>
            <w:r w:rsidRPr="00895140">
              <w:t>Cross-comparison between enforcement and testing metrics.</w:t>
            </w:r>
          </w:p>
        </w:tc>
      </w:tr>
    </w:tbl>
    <w:p w14:paraId="6BE0E22D" w14:textId="0DC482E4" w:rsidR="00A56B72" w:rsidRPr="0004766C" w:rsidRDefault="00A56B72" w:rsidP="0004766C"/>
    <w:p w14:paraId="3396D6D5" w14:textId="77777777" w:rsidR="00877BCE" w:rsidRPr="00877BCE" w:rsidRDefault="00877BCE" w:rsidP="000E55BD">
      <w:pPr>
        <w:pStyle w:val="Heading2"/>
        <w:rPr>
          <w:lang w:val="en-MY"/>
        </w:rPr>
      </w:pPr>
      <w:bookmarkStart w:id="11" w:name="_Toc212798781"/>
      <w:r w:rsidRPr="00877BCE">
        <w:rPr>
          <w:lang w:val="en-MY"/>
        </w:rPr>
        <w:lastRenderedPageBreak/>
        <w:t>2.2 Data Processing and Analysis</w:t>
      </w:r>
      <w:bookmarkEnd w:id="11"/>
    </w:p>
    <w:p w14:paraId="1C8584E0" w14:textId="1F2C825E" w:rsidR="008169FC" w:rsidRPr="008169FC" w:rsidRDefault="008169FC" w:rsidP="008169FC">
      <w:pPr>
        <w:pStyle w:val="Heading3"/>
        <w:rPr>
          <w:lang w:val="en-MY"/>
        </w:rPr>
      </w:pPr>
      <w:bookmarkStart w:id="12" w:name="_Toc212798782"/>
      <w:r>
        <w:rPr>
          <w:lang w:val="en-MY"/>
        </w:rPr>
        <w:t>2.2.1 Key attributes and data types</w:t>
      </w:r>
      <w:bookmarkEnd w:id="12"/>
    </w:p>
    <w:p w14:paraId="3CBC6CBD" w14:textId="051F4ACE" w:rsidR="00877BCE" w:rsidRDefault="00877BCE" w:rsidP="000F3AEB">
      <w:pPr>
        <w:pStyle w:val="ListParagraph"/>
        <w:numPr>
          <w:ilvl w:val="0"/>
          <w:numId w:val="5"/>
        </w:numPr>
        <w:rPr>
          <w:lang w:val="en-MY"/>
        </w:rPr>
      </w:pPr>
      <w:r w:rsidRPr="000E55BD">
        <w:rPr>
          <w:lang w:val="en-MY"/>
        </w:rPr>
        <w:t>List key attributes and their data types (categorical, ordinal, interval, ratio/quantitative)</w:t>
      </w:r>
    </w:p>
    <w:p w14:paraId="458B5B04" w14:textId="138D8A90" w:rsidR="00FA4C50" w:rsidRDefault="00FA4C50" w:rsidP="00FA4C50">
      <w:pPr>
        <w:pStyle w:val="Caption"/>
        <w:jc w:val="center"/>
        <w:rPr>
          <w:lang w:val="en-MY"/>
        </w:rPr>
      </w:pPr>
      <w:r>
        <w:t xml:space="preserve">Table </w:t>
      </w:r>
      <w:r>
        <w:fldChar w:fldCharType="begin"/>
      </w:r>
      <w:r>
        <w:instrText xml:space="preserve"> SEQ Table \* ARABIC </w:instrText>
      </w:r>
      <w:r>
        <w:fldChar w:fldCharType="separate"/>
      </w:r>
      <w:r w:rsidR="003E628F">
        <w:rPr>
          <w:noProof/>
        </w:rPr>
        <w:t>3</w:t>
      </w:r>
      <w:r>
        <w:fldChar w:fldCharType="end"/>
      </w:r>
      <w:r>
        <w:t>: …</w:t>
      </w:r>
    </w:p>
    <w:tbl>
      <w:tblPr>
        <w:tblStyle w:val="TableGrid"/>
        <w:tblW w:w="0" w:type="auto"/>
        <w:tblInd w:w="-5" w:type="dxa"/>
        <w:tblLook w:val="04A0" w:firstRow="1" w:lastRow="0" w:firstColumn="1" w:lastColumn="0" w:noHBand="0" w:noVBand="1"/>
      </w:tblPr>
      <w:tblGrid>
        <w:gridCol w:w="2102"/>
        <w:gridCol w:w="1955"/>
        <w:gridCol w:w="1661"/>
        <w:gridCol w:w="2917"/>
      </w:tblGrid>
      <w:tr w:rsidR="008169FC" w:rsidRPr="00FA4C50" w14:paraId="4EF5EC16" w14:textId="77777777" w:rsidTr="008169FC">
        <w:trPr>
          <w:trHeight w:val="227"/>
        </w:trPr>
        <w:tc>
          <w:tcPr>
            <w:tcW w:w="2102" w:type="dxa"/>
            <w:hideMark/>
          </w:tcPr>
          <w:p w14:paraId="381E8A72" w14:textId="21935BF4" w:rsidR="008169FC" w:rsidRPr="00FA4C50" w:rsidRDefault="008169FC" w:rsidP="00FA4C50">
            <w:pPr>
              <w:rPr>
                <w:b/>
                <w:bCs/>
                <w:lang w:val="en-MY"/>
              </w:rPr>
            </w:pPr>
            <w:r>
              <w:rPr>
                <w:b/>
                <w:bCs/>
                <w:lang w:val="en-MY"/>
              </w:rPr>
              <w:t xml:space="preserve">Key </w:t>
            </w:r>
            <w:r w:rsidRPr="00FA4C50">
              <w:rPr>
                <w:b/>
                <w:bCs/>
                <w:lang w:val="en-MY"/>
              </w:rPr>
              <w:t>Attribute</w:t>
            </w:r>
          </w:p>
        </w:tc>
        <w:tc>
          <w:tcPr>
            <w:tcW w:w="1955" w:type="dxa"/>
            <w:hideMark/>
          </w:tcPr>
          <w:p w14:paraId="06B1FC94" w14:textId="03B4D92D" w:rsidR="008169FC" w:rsidRPr="00FA4C50" w:rsidRDefault="008169FC" w:rsidP="00FA4C50">
            <w:pPr>
              <w:rPr>
                <w:b/>
                <w:bCs/>
                <w:lang w:val="en-MY"/>
              </w:rPr>
            </w:pPr>
            <w:r>
              <w:rPr>
                <w:b/>
                <w:bCs/>
                <w:lang w:val="en-MY"/>
              </w:rPr>
              <w:t xml:space="preserve">Data </w:t>
            </w:r>
            <w:r w:rsidRPr="00FA4C50">
              <w:rPr>
                <w:b/>
                <w:bCs/>
                <w:lang w:val="en-MY"/>
              </w:rPr>
              <w:t>Type</w:t>
            </w:r>
          </w:p>
        </w:tc>
        <w:tc>
          <w:tcPr>
            <w:tcW w:w="1661" w:type="dxa"/>
          </w:tcPr>
          <w:p w14:paraId="1DEEC034" w14:textId="021F66A8" w:rsidR="008169FC" w:rsidRDefault="008169FC" w:rsidP="00FA4C50">
            <w:pPr>
              <w:rPr>
                <w:b/>
                <w:bCs/>
                <w:lang w:val="en-MY"/>
              </w:rPr>
            </w:pPr>
            <w:r>
              <w:rPr>
                <w:b/>
                <w:bCs/>
                <w:lang w:val="en-MY"/>
              </w:rPr>
              <w:t>Measurement Type</w:t>
            </w:r>
          </w:p>
        </w:tc>
        <w:tc>
          <w:tcPr>
            <w:tcW w:w="2917" w:type="dxa"/>
            <w:hideMark/>
          </w:tcPr>
          <w:p w14:paraId="75335FFA" w14:textId="5E05C1F5" w:rsidR="008169FC" w:rsidRPr="00FA4C50" w:rsidRDefault="008169FC" w:rsidP="00FA4C50">
            <w:pPr>
              <w:rPr>
                <w:b/>
                <w:bCs/>
                <w:lang w:val="en-MY"/>
              </w:rPr>
            </w:pPr>
            <w:r>
              <w:rPr>
                <w:b/>
                <w:bCs/>
                <w:lang w:val="en-MY"/>
              </w:rPr>
              <w:t>Short Description</w:t>
            </w:r>
          </w:p>
        </w:tc>
      </w:tr>
      <w:tr w:rsidR="008169FC" w:rsidRPr="00FA4C50" w14:paraId="14EDAD3E" w14:textId="77777777" w:rsidTr="008169FC">
        <w:trPr>
          <w:trHeight w:val="227"/>
        </w:trPr>
        <w:tc>
          <w:tcPr>
            <w:tcW w:w="2102" w:type="dxa"/>
            <w:hideMark/>
          </w:tcPr>
          <w:p w14:paraId="4B6EE1FB" w14:textId="77777777" w:rsidR="008169FC" w:rsidRPr="00FA4C50" w:rsidRDefault="008169FC" w:rsidP="00FA4C50">
            <w:pPr>
              <w:rPr>
                <w:lang w:val="en-MY"/>
              </w:rPr>
            </w:pPr>
            <w:r w:rsidRPr="00FA4C50">
              <w:rPr>
                <w:lang w:val="en-MY"/>
              </w:rPr>
              <w:t>Jurisdiction</w:t>
            </w:r>
          </w:p>
        </w:tc>
        <w:tc>
          <w:tcPr>
            <w:tcW w:w="1955" w:type="dxa"/>
            <w:hideMark/>
          </w:tcPr>
          <w:p w14:paraId="77E039CA" w14:textId="43DB7827" w:rsidR="008169FC" w:rsidRPr="00FA4C50" w:rsidRDefault="008169FC" w:rsidP="00FA4C50">
            <w:pPr>
              <w:rPr>
                <w:lang w:val="en-MY"/>
              </w:rPr>
            </w:pPr>
            <w:r>
              <w:rPr>
                <w:lang w:val="en-MY"/>
              </w:rPr>
              <w:t>String</w:t>
            </w:r>
          </w:p>
        </w:tc>
        <w:tc>
          <w:tcPr>
            <w:tcW w:w="1661" w:type="dxa"/>
          </w:tcPr>
          <w:p w14:paraId="021EDAAF" w14:textId="0A9EDB9A" w:rsidR="008169FC" w:rsidRPr="00FA4C50" w:rsidRDefault="008169FC" w:rsidP="00FA4C50">
            <w:pPr>
              <w:rPr>
                <w:lang w:val="en-MY"/>
              </w:rPr>
            </w:pPr>
            <w:r>
              <w:rPr>
                <w:lang w:val="en-MY"/>
              </w:rPr>
              <w:t>Categorical</w:t>
            </w:r>
          </w:p>
        </w:tc>
        <w:tc>
          <w:tcPr>
            <w:tcW w:w="2917" w:type="dxa"/>
            <w:hideMark/>
          </w:tcPr>
          <w:p w14:paraId="7015F1E4" w14:textId="6B504974" w:rsidR="008169FC" w:rsidRPr="00FA4C50" w:rsidRDefault="008169FC" w:rsidP="00FA4C50">
            <w:pPr>
              <w:rPr>
                <w:lang w:val="en-MY"/>
              </w:rPr>
            </w:pPr>
            <w:r w:rsidRPr="00FA4C50">
              <w:rPr>
                <w:lang w:val="en-MY"/>
              </w:rPr>
              <w:t>State or territory</w:t>
            </w:r>
          </w:p>
        </w:tc>
      </w:tr>
      <w:tr w:rsidR="008169FC" w:rsidRPr="00FA4C50" w14:paraId="694BB009" w14:textId="77777777" w:rsidTr="008169FC">
        <w:trPr>
          <w:trHeight w:val="227"/>
        </w:trPr>
        <w:tc>
          <w:tcPr>
            <w:tcW w:w="2102" w:type="dxa"/>
            <w:hideMark/>
          </w:tcPr>
          <w:p w14:paraId="7D1BEF46" w14:textId="77777777" w:rsidR="008169FC" w:rsidRPr="00FA4C50" w:rsidRDefault="008169FC" w:rsidP="00FA4C50">
            <w:pPr>
              <w:rPr>
                <w:lang w:val="en-MY"/>
              </w:rPr>
            </w:pPr>
            <w:r w:rsidRPr="00FA4C50">
              <w:rPr>
                <w:lang w:val="en-MY"/>
              </w:rPr>
              <w:t>Detection Method</w:t>
            </w:r>
          </w:p>
        </w:tc>
        <w:tc>
          <w:tcPr>
            <w:tcW w:w="1955" w:type="dxa"/>
            <w:hideMark/>
          </w:tcPr>
          <w:p w14:paraId="33B742C5" w14:textId="2622C1A9" w:rsidR="008169FC" w:rsidRPr="00FA4C50" w:rsidRDefault="008169FC" w:rsidP="00FA4C50">
            <w:pPr>
              <w:rPr>
                <w:lang w:val="en-MY"/>
              </w:rPr>
            </w:pPr>
            <w:r>
              <w:rPr>
                <w:lang w:val="en-MY"/>
              </w:rPr>
              <w:t>String</w:t>
            </w:r>
          </w:p>
        </w:tc>
        <w:tc>
          <w:tcPr>
            <w:tcW w:w="1661" w:type="dxa"/>
          </w:tcPr>
          <w:p w14:paraId="57160130" w14:textId="6DAE9C17" w:rsidR="008169FC" w:rsidRPr="00FA4C50" w:rsidRDefault="008169FC" w:rsidP="00FA4C50">
            <w:pPr>
              <w:rPr>
                <w:lang w:val="en-MY"/>
              </w:rPr>
            </w:pPr>
            <w:r>
              <w:rPr>
                <w:lang w:val="en-MY"/>
              </w:rPr>
              <w:t>Categorical</w:t>
            </w:r>
          </w:p>
        </w:tc>
        <w:tc>
          <w:tcPr>
            <w:tcW w:w="2917" w:type="dxa"/>
            <w:hideMark/>
          </w:tcPr>
          <w:p w14:paraId="1889609A" w14:textId="74B822A5" w:rsidR="008169FC" w:rsidRPr="00FA4C50" w:rsidRDefault="008169FC" w:rsidP="00FA4C50">
            <w:pPr>
              <w:rPr>
                <w:lang w:val="en-MY"/>
              </w:rPr>
            </w:pPr>
            <w:r w:rsidRPr="00FA4C50">
              <w:rPr>
                <w:lang w:val="en-MY"/>
              </w:rPr>
              <w:t>Camera or police-issued</w:t>
            </w:r>
          </w:p>
        </w:tc>
      </w:tr>
      <w:tr w:rsidR="008169FC" w:rsidRPr="00FA4C50" w14:paraId="45353161" w14:textId="77777777" w:rsidTr="008169FC">
        <w:trPr>
          <w:trHeight w:val="227"/>
        </w:trPr>
        <w:tc>
          <w:tcPr>
            <w:tcW w:w="2102" w:type="dxa"/>
            <w:hideMark/>
          </w:tcPr>
          <w:p w14:paraId="17AD3D09" w14:textId="77777777" w:rsidR="008169FC" w:rsidRPr="00FA4C50" w:rsidRDefault="008169FC" w:rsidP="00FA4C50">
            <w:pPr>
              <w:rPr>
                <w:lang w:val="en-MY"/>
              </w:rPr>
            </w:pPr>
            <w:r w:rsidRPr="00FA4C50">
              <w:rPr>
                <w:lang w:val="en-MY"/>
              </w:rPr>
              <w:t>Fines</w:t>
            </w:r>
          </w:p>
        </w:tc>
        <w:tc>
          <w:tcPr>
            <w:tcW w:w="1955" w:type="dxa"/>
            <w:hideMark/>
          </w:tcPr>
          <w:p w14:paraId="6C0B4E18" w14:textId="1390E900" w:rsidR="008169FC" w:rsidRPr="00FA4C50" w:rsidRDefault="008169FC" w:rsidP="00FA4C50">
            <w:pPr>
              <w:rPr>
                <w:lang w:val="en-MY"/>
              </w:rPr>
            </w:pPr>
            <w:r>
              <w:rPr>
                <w:lang w:val="en-MY"/>
              </w:rPr>
              <w:t>Number (double0</w:t>
            </w:r>
          </w:p>
        </w:tc>
        <w:tc>
          <w:tcPr>
            <w:tcW w:w="1661" w:type="dxa"/>
          </w:tcPr>
          <w:p w14:paraId="4B8360C1" w14:textId="6CE29CE4" w:rsidR="008169FC" w:rsidRPr="00FA4C50" w:rsidRDefault="008169FC" w:rsidP="00FA4C50">
            <w:pPr>
              <w:rPr>
                <w:lang w:val="en-MY"/>
              </w:rPr>
            </w:pPr>
            <w:r>
              <w:rPr>
                <w:lang w:val="en-MY"/>
              </w:rPr>
              <w:t>Quantitative</w:t>
            </w:r>
          </w:p>
        </w:tc>
        <w:tc>
          <w:tcPr>
            <w:tcW w:w="2917" w:type="dxa"/>
            <w:hideMark/>
          </w:tcPr>
          <w:p w14:paraId="08BFE808" w14:textId="023878EA" w:rsidR="008169FC" w:rsidRPr="00FA4C50" w:rsidRDefault="008169FC" w:rsidP="00FA4C50">
            <w:pPr>
              <w:rPr>
                <w:lang w:val="en-MY"/>
              </w:rPr>
            </w:pPr>
            <w:r w:rsidRPr="00FA4C50">
              <w:rPr>
                <w:lang w:val="en-MY"/>
              </w:rPr>
              <w:t>Number of fines issued</w:t>
            </w:r>
          </w:p>
        </w:tc>
      </w:tr>
      <w:tr w:rsidR="008169FC" w:rsidRPr="00FA4C50" w14:paraId="3CCA4177" w14:textId="77777777" w:rsidTr="008169FC">
        <w:trPr>
          <w:trHeight w:val="227"/>
        </w:trPr>
        <w:tc>
          <w:tcPr>
            <w:tcW w:w="2102" w:type="dxa"/>
            <w:hideMark/>
          </w:tcPr>
          <w:p w14:paraId="24B4321A" w14:textId="77777777" w:rsidR="008169FC" w:rsidRPr="00FA4C50" w:rsidRDefault="008169FC" w:rsidP="00FA4C50">
            <w:pPr>
              <w:rPr>
                <w:lang w:val="en-MY"/>
              </w:rPr>
            </w:pPr>
            <w:r w:rsidRPr="00FA4C50">
              <w:rPr>
                <w:lang w:val="en-MY"/>
              </w:rPr>
              <w:t>Year</w:t>
            </w:r>
          </w:p>
        </w:tc>
        <w:tc>
          <w:tcPr>
            <w:tcW w:w="1955" w:type="dxa"/>
            <w:hideMark/>
          </w:tcPr>
          <w:p w14:paraId="2FF2DD72" w14:textId="02F17CC9" w:rsidR="008169FC" w:rsidRPr="00FA4C50" w:rsidRDefault="008169FC" w:rsidP="00FA4C50">
            <w:pPr>
              <w:rPr>
                <w:lang w:val="en-MY"/>
              </w:rPr>
            </w:pPr>
            <w:r>
              <w:rPr>
                <w:lang w:val="en-MY"/>
              </w:rPr>
              <w:t>Number (integer)</w:t>
            </w:r>
          </w:p>
        </w:tc>
        <w:tc>
          <w:tcPr>
            <w:tcW w:w="1661" w:type="dxa"/>
          </w:tcPr>
          <w:p w14:paraId="15716102" w14:textId="6672DF0D" w:rsidR="008169FC" w:rsidRPr="00FA4C50" w:rsidRDefault="008169FC" w:rsidP="00FA4C50">
            <w:pPr>
              <w:rPr>
                <w:lang w:val="en-MY"/>
              </w:rPr>
            </w:pPr>
            <w:r>
              <w:rPr>
                <w:lang w:val="en-MY"/>
              </w:rPr>
              <w:t>Interval</w:t>
            </w:r>
          </w:p>
        </w:tc>
        <w:tc>
          <w:tcPr>
            <w:tcW w:w="2917" w:type="dxa"/>
            <w:hideMark/>
          </w:tcPr>
          <w:p w14:paraId="13263BA1" w14:textId="0A23AB5A" w:rsidR="008169FC" w:rsidRPr="00FA4C50" w:rsidRDefault="008169FC" w:rsidP="00FA4C50">
            <w:pPr>
              <w:rPr>
                <w:lang w:val="en-MY"/>
              </w:rPr>
            </w:pPr>
            <w:r w:rsidRPr="00FA4C50">
              <w:rPr>
                <w:lang w:val="en-MY"/>
              </w:rPr>
              <w:t>Year of enforcement</w:t>
            </w:r>
          </w:p>
        </w:tc>
      </w:tr>
      <w:tr w:rsidR="008169FC" w:rsidRPr="00FA4C50" w14:paraId="203587F9" w14:textId="77777777" w:rsidTr="008169FC">
        <w:trPr>
          <w:trHeight w:val="227"/>
        </w:trPr>
        <w:tc>
          <w:tcPr>
            <w:tcW w:w="2102" w:type="dxa"/>
          </w:tcPr>
          <w:p w14:paraId="363E51FD" w14:textId="48FAD991" w:rsidR="008169FC" w:rsidRPr="00FA4C50" w:rsidRDefault="008169FC" w:rsidP="00FA4C50">
            <w:pPr>
              <w:rPr>
                <w:lang w:val="en-MY"/>
              </w:rPr>
            </w:pPr>
          </w:p>
        </w:tc>
        <w:tc>
          <w:tcPr>
            <w:tcW w:w="1955" w:type="dxa"/>
          </w:tcPr>
          <w:p w14:paraId="0FDC35FF" w14:textId="42C98B89" w:rsidR="008169FC" w:rsidRPr="00FA4C50" w:rsidRDefault="008169FC" w:rsidP="00FA4C50">
            <w:pPr>
              <w:rPr>
                <w:lang w:val="en-MY"/>
              </w:rPr>
            </w:pPr>
          </w:p>
        </w:tc>
        <w:tc>
          <w:tcPr>
            <w:tcW w:w="1661" w:type="dxa"/>
          </w:tcPr>
          <w:p w14:paraId="4689A466" w14:textId="77777777" w:rsidR="008169FC" w:rsidRPr="00FA4C50" w:rsidRDefault="008169FC" w:rsidP="00FA4C50">
            <w:pPr>
              <w:rPr>
                <w:lang w:val="en-MY"/>
              </w:rPr>
            </w:pPr>
          </w:p>
        </w:tc>
        <w:tc>
          <w:tcPr>
            <w:tcW w:w="2917" w:type="dxa"/>
          </w:tcPr>
          <w:p w14:paraId="0E103E5F" w14:textId="5FE3D75A" w:rsidR="008169FC" w:rsidRPr="00FA4C50" w:rsidRDefault="008169FC" w:rsidP="00FA4C50">
            <w:pPr>
              <w:rPr>
                <w:lang w:val="en-MY"/>
              </w:rPr>
            </w:pPr>
          </w:p>
        </w:tc>
      </w:tr>
      <w:tr w:rsidR="008169FC" w:rsidRPr="00FA4C50" w14:paraId="71E7BDC2" w14:textId="77777777" w:rsidTr="008169FC">
        <w:trPr>
          <w:trHeight w:val="227"/>
        </w:trPr>
        <w:tc>
          <w:tcPr>
            <w:tcW w:w="2102" w:type="dxa"/>
          </w:tcPr>
          <w:p w14:paraId="4B436F0A" w14:textId="77777777" w:rsidR="008169FC" w:rsidRPr="00FA4C50" w:rsidRDefault="008169FC" w:rsidP="00FA4C50">
            <w:pPr>
              <w:rPr>
                <w:lang w:val="en-MY"/>
              </w:rPr>
            </w:pPr>
          </w:p>
        </w:tc>
        <w:tc>
          <w:tcPr>
            <w:tcW w:w="1955" w:type="dxa"/>
          </w:tcPr>
          <w:p w14:paraId="7507C07A" w14:textId="77777777" w:rsidR="008169FC" w:rsidRDefault="008169FC" w:rsidP="00FA4C50">
            <w:pPr>
              <w:rPr>
                <w:lang w:val="en-MY"/>
              </w:rPr>
            </w:pPr>
          </w:p>
        </w:tc>
        <w:tc>
          <w:tcPr>
            <w:tcW w:w="1661" w:type="dxa"/>
          </w:tcPr>
          <w:p w14:paraId="7DB8DF70" w14:textId="77777777" w:rsidR="008169FC" w:rsidRPr="00FA4C50" w:rsidRDefault="008169FC" w:rsidP="00FA4C50">
            <w:pPr>
              <w:rPr>
                <w:lang w:val="en-MY"/>
              </w:rPr>
            </w:pPr>
          </w:p>
        </w:tc>
        <w:tc>
          <w:tcPr>
            <w:tcW w:w="2917" w:type="dxa"/>
          </w:tcPr>
          <w:p w14:paraId="456FED19" w14:textId="2974B7B8" w:rsidR="008169FC" w:rsidRPr="00FA4C50" w:rsidRDefault="008169FC" w:rsidP="00FA4C50">
            <w:pPr>
              <w:rPr>
                <w:lang w:val="en-MY"/>
              </w:rPr>
            </w:pPr>
          </w:p>
        </w:tc>
      </w:tr>
    </w:tbl>
    <w:p w14:paraId="20F10C5F" w14:textId="4D11B6F4" w:rsidR="008169FC" w:rsidRPr="008169FC" w:rsidRDefault="008169FC" w:rsidP="008169FC">
      <w:pPr>
        <w:pStyle w:val="Heading3"/>
        <w:rPr>
          <w:lang w:val="en-MY"/>
        </w:rPr>
      </w:pPr>
      <w:bookmarkStart w:id="13" w:name="_Toc212798783"/>
      <w:r>
        <w:rPr>
          <w:lang w:val="en-MY"/>
        </w:rPr>
        <w:t>2.2.2 Data Processing</w:t>
      </w:r>
      <w:bookmarkEnd w:id="13"/>
    </w:p>
    <w:p w14:paraId="23A473D1" w14:textId="1516A628" w:rsidR="00877BCE" w:rsidRPr="000E55BD" w:rsidRDefault="00877BCE" w:rsidP="000F3AEB">
      <w:pPr>
        <w:pStyle w:val="ListParagraph"/>
        <w:numPr>
          <w:ilvl w:val="0"/>
          <w:numId w:val="5"/>
        </w:numPr>
        <w:rPr>
          <w:lang w:val="en-MY"/>
        </w:rPr>
      </w:pPr>
      <w:r w:rsidRPr="000E55BD">
        <w:rPr>
          <w:lang w:val="en-MY"/>
        </w:rPr>
        <w:t>Describe the data cleaning process</w:t>
      </w:r>
      <w:r w:rsidR="00FA4C50">
        <w:rPr>
          <w:lang w:val="en-MY"/>
        </w:rPr>
        <w:t xml:space="preserve"> (in KNIME)</w:t>
      </w:r>
      <w:r w:rsidRPr="000E55BD">
        <w:rPr>
          <w:lang w:val="en-MY"/>
        </w:rPr>
        <w:t>, including:</w:t>
      </w:r>
    </w:p>
    <w:p w14:paraId="76FBD4A4" w14:textId="77777777" w:rsidR="00877BCE" w:rsidRPr="000E55BD" w:rsidRDefault="00877BCE" w:rsidP="000F3AEB">
      <w:pPr>
        <w:pStyle w:val="ListParagraph"/>
        <w:numPr>
          <w:ilvl w:val="1"/>
          <w:numId w:val="5"/>
        </w:numPr>
        <w:rPr>
          <w:lang w:val="en-MY"/>
        </w:rPr>
      </w:pPr>
      <w:r w:rsidRPr="000E55BD">
        <w:rPr>
          <w:lang w:val="en-MY"/>
        </w:rPr>
        <w:t>Handling missing values</w:t>
      </w:r>
    </w:p>
    <w:p w14:paraId="36198EDD" w14:textId="77777777" w:rsidR="00877BCE" w:rsidRPr="000E55BD" w:rsidRDefault="00877BCE" w:rsidP="000F3AEB">
      <w:pPr>
        <w:pStyle w:val="ListParagraph"/>
        <w:numPr>
          <w:ilvl w:val="1"/>
          <w:numId w:val="5"/>
        </w:numPr>
        <w:rPr>
          <w:lang w:val="en-MY"/>
        </w:rPr>
      </w:pPr>
      <w:r w:rsidRPr="000E55BD">
        <w:rPr>
          <w:lang w:val="en-MY"/>
        </w:rPr>
        <w:t>Removing duplicates</w:t>
      </w:r>
    </w:p>
    <w:p w14:paraId="0D8A94B9" w14:textId="77777777" w:rsidR="00877BCE" w:rsidRDefault="00877BCE" w:rsidP="000F3AEB">
      <w:pPr>
        <w:pStyle w:val="ListParagraph"/>
        <w:numPr>
          <w:ilvl w:val="1"/>
          <w:numId w:val="5"/>
        </w:numPr>
        <w:rPr>
          <w:lang w:val="en-MY"/>
        </w:rPr>
      </w:pPr>
      <w:r w:rsidRPr="000E55BD">
        <w:rPr>
          <w:lang w:val="en-MY"/>
        </w:rPr>
        <w:t>Normalisation, transformation, and derived variables</w:t>
      </w:r>
    </w:p>
    <w:p w14:paraId="7C14E462" w14:textId="545333AF" w:rsidR="00FA4C50" w:rsidRDefault="00FA4C50" w:rsidP="000F3AEB">
      <w:pPr>
        <w:pStyle w:val="ListParagraph"/>
        <w:numPr>
          <w:ilvl w:val="1"/>
          <w:numId w:val="5"/>
        </w:numPr>
        <w:rPr>
          <w:lang w:val="en-MY"/>
        </w:rPr>
      </w:pPr>
      <w:r>
        <w:rPr>
          <w:lang w:val="en-MY"/>
        </w:rPr>
        <w:t>Calculated derived metrics (e.g. “Fines per 10,000 licenses”)</w:t>
      </w:r>
    </w:p>
    <w:p w14:paraId="187827EB" w14:textId="77777777" w:rsidR="00877BCE" w:rsidRDefault="00877BCE" w:rsidP="000F3AEB">
      <w:pPr>
        <w:pStyle w:val="ListParagraph"/>
        <w:numPr>
          <w:ilvl w:val="0"/>
          <w:numId w:val="5"/>
        </w:numPr>
        <w:rPr>
          <w:lang w:val="en-MY"/>
        </w:rPr>
      </w:pPr>
      <w:r w:rsidRPr="000E55BD">
        <w:rPr>
          <w:lang w:val="en-MY"/>
        </w:rPr>
        <w:t>Data filtering and joining datasets</w:t>
      </w:r>
    </w:p>
    <w:p w14:paraId="1B44C4C7" w14:textId="250E06BE" w:rsidR="00EA7971" w:rsidRDefault="00EA7971" w:rsidP="00EA7971">
      <w:pPr>
        <w:pStyle w:val="Caption"/>
        <w:jc w:val="center"/>
        <w:rPr>
          <w:lang w:val="en-MY"/>
        </w:rPr>
      </w:pPr>
      <w:r>
        <w:t xml:space="preserve">Table </w:t>
      </w:r>
      <w:r>
        <w:fldChar w:fldCharType="begin"/>
      </w:r>
      <w:r>
        <w:instrText xml:space="preserve"> SEQ Table \* ARABIC </w:instrText>
      </w:r>
      <w:r>
        <w:fldChar w:fldCharType="separate"/>
      </w:r>
      <w:r w:rsidR="003E628F">
        <w:rPr>
          <w:noProof/>
        </w:rPr>
        <w:t>4</w:t>
      </w:r>
      <w:r>
        <w:fldChar w:fldCharType="end"/>
      </w:r>
      <w:r>
        <w:t>: …</w:t>
      </w:r>
    </w:p>
    <w:tbl>
      <w:tblPr>
        <w:tblStyle w:val="TableGrid"/>
        <w:tblW w:w="8784" w:type="dxa"/>
        <w:tblLook w:val="04A0" w:firstRow="1" w:lastRow="0" w:firstColumn="1" w:lastColumn="0" w:noHBand="0" w:noVBand="1"/>
      </w:tblPr>
      <w:tblGrid>
        <w:gridCol w:w="2263"/>
        <w:gridCol w:w="2552"/>
        <w:gridCol w:w="3969"/>
      </w:tblGrid>
      <w:tr w:rsidR="00EA7971" w:rsidRPr="008169FC" w14:paraId="1E31076A" w14:textId="77777777" w:rsidTr="00EA7971">
        <w:tc>
          <w:tcPr>
            <w:tcW w:w="2263" w:type="dxa"/>
            <w:hideMark/>
          </w:tcPr>
          <w:p w14:paraId="2E21D33C" w14:textId="0040A59D" w:rsidR="00EA7971" w:rsidRPr="008169FC" w:rsidRDefault="00EA7971" w:rsidP="008169FC">
            <w:pPr>
              <w:rPr>
                <w:b/>
                <w:bCs/>
                <w:lang w:val="en-MY"/>
              </w:rPr>
            </w:pPr>
            <w:r w:rsidRPr="008169FC">
              <w:rPr>
                <w:b/>
                <w:bCs/>
                <w:lang w:val="en-MY"/>
              </w:rPr>
              <w:t>KNIME Node</w:t>
            </w:r>
            <w:r>
              <w:rPr>
                <w:b/>
                <w:bCs/>
                <w:lang w:val="en-MY"/>
              </w:rPr>
              <w:t xml:space="preserve"> </w:t>
            </w:r>
            <w:r w:rsidRPr="008169FC">
              <w:rPr>
                <w:b/>
                <w:bCs/>
                <w:lang w:val="en-MY"/>
              </w:rPr>
              <w:t>Used</w:t>
            </w:r>
          </w:p>
        </w:tc>
        <w:tc>
          <w:tcPr>
            <w:tcW w:w="2552" w:type="dxa"/>
            <w:hideMark/>
          </w:tcPr>
          <w:p w14:paraId="62B17558" w14:textId="60B0E2CF" w:rsidR="00EA7971" w:rsidRPr="008169FC" w:rsidRDefault="00EA7971" w:rsidP="008169FC">
            <w:pPr>
              <w:rPr>
                <w:b/>
                <w:bCs/>
                <w:lang w:val="en-MY"/>
              </w:rPr>
            </w:pPr>
            <w:r>
              <w:rPr>
                <w:b/>
                <w:bCs/>
                <w:lang w:val="en-MY"/>
              </w:rPr>
              <w:t>Purpose</w:t>
            </w:r>
          </w:p>
        </w:tc>
        <w:tc>
          <w:tcPr>
            <w:tcW w:w="3969" w:type="dxa"/>
            <w:hideMark/>
          </w:tcPr>
          <w:p w14:paraId="4CEF94EC" w14:textId="65979607" w:rsidR="00EA7971" w:rsidRPr="008169FC" w:rsidRDefault="00EA7971" w:rsidP="008169FC">
            <w:pPr>
              <w:rPr>
                <w:b/>
                <w:bCs/>
                <w:lang w:val="en-MY"/>
              </w:rPr>
            </w:pPr>
            <w:r>
              <w:rPr>
                <w:b/>
                <w:bCs/>
                <w:lang w:val="en-MY"/>
              </w:rPr>
              <w:t>Output</w:t>
            </w:r>
          </w:p>
        </w:tc>
      </w:tr>
      <w:tr w:rsidR="00EA7971" w:rsidRPr="008169FC" w14:paraId="497C1B63" w14:textId="77777777" w:rsidTr="00EA7971">
        <w:tc>
          <w:tcPr>
            <w:tcW w:w="2263" w:type="dxa"/>
            <w:hideMark/>
          </w:tcPr>
          <w:p w14:paraId="5527F504" w14:textId="77777777" w:rsidR="00EA7971" w:rsidRPr="008169FC" w:rsidRDefault="00EA7971" w:rsidP="008169FC">
            <w:pPr>
              <w:rPr>
                <w:lang w:val="en-MY"/>
              </w:rPr>
            </w:pPr>
            <w:r w:rsidRPr="008169FC">
              <w:rPr>
                <w:i/>
                <w:iCs/>
                <w:lang w:val="en-MY"/>
              </w:rPr>
              <w:t>Missing Value</w:t>
            </w:r>
            <w:r w:rsidRPr="008169FC">
              <w:rPr>
                <w:lang w:val="en-MY"/>
              </w:rPr>
              <w:t xml:space="preserve"> node</w:t>
            </w:r>
          </w:p>
        </w:tc>
        <w:tc>
          <w:tcPr>
            <w:tcW w:w="2552" w:type="dxa"/>
            <w:hideMark/>
          </w:tcPr>
          <w:p w14:paraId="78EF7D81" w14:textId="77777777" w:rsidR="00EA7971" w:rsidRPr="008169FC" w:rsidRDefault="00EA7971" w:rsidP="008169FC">
            <w:pPr>
              <w:rPr>
                <w:lang w:val="en-MY"/>
              </w:rPr>
            </w:pPr>
            <w:r w:rsidRPr="008169FC">
              <w:rPr>
                <w:lang w:val="en-MY"/>
              </w:rPr>
              <w:t>To detect and fill or remove missing values from numeric or categorical columns.</w:t>
            </w:r>
          </w:p>
        </w:tc>
        <w:tc>
          <w:tcPr>
            <w:tcW w:w="3969" w:type="dxa"/>
            <w:hideMark/>
          </w:tcPr>
          <w:p w14:paraId="16AEC304" w14:textId="77777777" w:rsidR="00EA7971" w:rsidRPr="008169FC" w:rsidRDefault="00EA7971" w:rsidP="008169FC">
            <w:pPr>
              <w:rPr>
                <w:lang w:val="en-MY"/>
              </w:rPr>
            </w:pPr>
            <w:r w:rsidRPr="008169FC">
              <w:rPr>
                <w:lang w:val="en-MY"/>
              </w:rPr>
              <w:t>Replaced missing offence counts with “0” or excluded incomplete jurisdiction-year rows.</w:t>
            </w:r>
          </w:p>
        </w:tc>
      </w:tr>
      <w:tr w:rsidR="00EA7971" w:rsidRPr="008169FC" w14:paraId="19DD7160" w14:textId="77777777" w:rsidTr="00EA7971">
        <w:tc>
          <w:tcPr>
            <w:tcW w:w="2263" w:type="dxa"/>
            <w:hideMark/>
          </w:tcPr>
          <w:p w14:paraId="7D20D721" w14:textId="77777777" w:rsidR="00EA7971" w:rsidRPr="008169FC" w:rsidRDefault="00EA7971" w:rsidP="008169FC">
            <w:pPr>
              <w:rPr>
                <w:lang w:val="en-MY"/>
              </w:rPr>
            </w:pPr>
            <w:r w:rsidRPr="008169FC">
              <w:rPr>
                <w:i/>
                <w:iCs/>
                <w:lang w:val="en-MY"/>
              </w:rPr>
              <w:t>Math Formula</w:t>
            </w:r>
            <w:r w:rsidRPr="008169FC">
              <w:rPr>
                <w:lang w:val="en-MY"/>
              </w:rPr>
              <w:t xml:space="preserve"> / </w:t>
            </w:r>
            <w:proofErr w:type="spellStart"/>
            <w:r w:rsidRPr="008169FC">
              <w:rPr>
                <w:i/>
                <w:iCs/>
                <w:lang w:val="en-MY"/>
              </w:rPr>
              <w:t>GroupBy</w:t>
            </w:r>
            <w:proofErr w:type="spellEnd"/>
            <w:r w:rsidRPr="008169FC">
              <w:rPr>
                <w:lang w:val="en-MY"/>
              </w:rPr>
              <w:t xml:space="preserve"> node</w:t>
            </w:r>
          </w:p>
        </w:tc>
        <w:tc>
          <w:tcPr>
            <w:tcW w:w="2552" w:type="dxa"/>
            <w:hideMark/>
          </w:tcPr>
          <w:p w14:paraId="6FEA065F" w14:textId="77777777" w:rsidR="00EA7971" w:rsidRPr="008169FC" w:rsidRDefault="00EA7971" w:rsidP="008169FC">
            <w:pPr>
              <w:rPr>
                <w:lang w:val="en-MY"/>
              </w:rPr>
            </w:pPr>
            <w:r w:rsidRPr="008169FC">
              <w:rPr>
                <w:lang w:val="en-MY"/>
              </w:rPr>
              <w:t>To create new calculated columns such as rates or totals.</w:t>
            </w:r>
          </w:p>
        </w:tc>
        <w:tc>
          <w:tcPr>
            <w:tcW w:w="3969" w:type="dxa"/>
            <w:hideMark/>
          </w:tcPr>
          <w:p w14:paraId="00034E3F" w14:textId="77777777" w:rsidR="00EA7971" w:rsidRPr="008169FC" w:rsidRDefault="00EA7971" w:rsidP="008169FC">
            <w:pPr>
              <w:rPr>
                <w:lang w:val="en-MY"/>
              </w:rPr>
            </w:pPr>
            <w:r w:rsidRPr="008169FC">
              <w:rPr>
                <w:lang w:val="en-MY"/>
              </w:rPr>
              <w:t>Derived metric: Fines per 10,000 licences = (Total Fines / Number of Licences) × 10,000.</w:t>
            </w:r>
          </w:p>
        </w:tc>
      </w:tr>
      <w:tr w:rsidR="00EA7971" w:rsidRPr="008169FC" w14:paraId="36E5C4CC" w14:textId="77777777" w:rsidTr="00EA7971">
        <w:tc>
          <w:tcPr>
            <w:tcW w:w="2263" w:type="dxa"/>
            <w:hideMark/>
          </w:tcPr>
          <w:p w14:paraId="1371B3D7" w14:textId="77777777" w:rsidR="00EA7971" w:rsidRPr="008169FC" w:rsidRDefault="00EA7971" w:rsidP="008169FC">
            <w:pPr>
              <w:rPr>
                <w:lang w:val="en-MY"/>
              </w:rPr>
            </w:pPr>
            <w:r w:rsidRPr="008169FC">
              <w:rPr>
                <w:i/>
                <w:iCs/>
                <w:lang w:val="en-MY"/>
              </w:rPr>
              <w:t>Row Filter</w:t>
            </w:r>
            <w:r w:rsidRPr="008169FC">
              <w:rPr>
                <w:lang w:val="en-MY"/>
              </w:rPr>
              <w:t xml:space="preserve"> / </w:t>
            </w:r>
            <w:r w:rsidRPr="008169FC">
              <w:rPr>
                <w:i/>
                <w:iCs/>
                <w:lang w:val="en-MY"/>
              </w:rPr>
              <w:t>Rule-based Row Filter</w:t>
            </w:r>
          </w:p>
        </w:tc>
        <w:tc>
          <w:tcPr>
            <w:tcW w:w="2552" w:type="dxa"/>
            <w:hideMark/>
          </w:tcPr>
          <w:p w14:paraId="0C0D0731" w14:textId="77777777" w:rsidR="00EA7971" w:rsidRPr="008169FC" w:rsidRDefault="00EA7971" w:rsidP="008169FC">
            <w:pPr>
              <w:rPr>
                <w:lang w:val="en-MY"/>
              </w:rPr>
            </w:pPr>
            <w:r w:rsidRPr="008169FC">
              <w:rPr>
                <w:lang w:val="en-MY"/>
              </w:rPr>
              <w:t>To select only relevant offences or years for visualisation.</w:t>
            </w:r>
          </w:p>
        </w:tc>
        <w:tc>
          <w:tcPr>
            <w:tcW w:w="3969" w:type="dxa"/>
            <w:hideMark/>
          </w:tcPr>
          <w:p w14:paraId="6AD98C3C" w14:textId="77777777" w:rsidR="00EA7971" w:rsidRPr="008169FC" w:rsidRDefault="00EA7971" w:rsidP="008169FC">
            <w:pPr>
              <w:rPr>
                <w:lang w:val="en-MY"/>
              </w:rPr>
            </w:pPr>
            <w:r w:rsidRPr="008169FC">
              <w:rPr>
                <w:lang w:val="en-MY"/>
              </w:rPr>
              <w:t>Filtered data to 2010–2024 for selected dashboard category (e.g., Drug Tests).</w:t>
            </w:r>
          </w:p>
        </w:tc>
      </w:tr>
      <w:tr w:rsidR="00EA7971" w:rsidRPr="008169FC" w14:paraId="1F32D07C" w14:textId="77777777" w:rsidTr="00EA7971">
        <w:tc>
          <w:tcPr>
            <w:tcW w:w="2263" w:type="dxa"/>
            <w:hideMark/>
          </w:tcPr>
          <w:p w14:paraId="6067A7D1" w14:textId="77777777" w:rsidR="00EA7971" w:rsidRPr="008169FC" w:rsidRDefault="00EA7971" w:rsidP="008169FC">
            <w:pPr>
              <w:rPr>
                <w:lang w:val="en-MY"/>
              </w:rPr>
            </w:pPr>
            <w:r w:rsidRPr="008169FC">
              <w:rPr>
                <w:i/>
                <w:iCs/>
                <w:lang w:val="en-MY"/>
              </w:rPr>
              <w:t>Joiner</w:t>
            </w:r>
            <w:r w:rsidRPr="008169FC">
              <w:rPr>
                <w:lang w:val="en-MY"/>
              </w:rPr>
              <w:t xml:space="preserve"> node / </w:t>
            </w:r>
            <w:r w:rsidRPr="008169FC">
              <w:rPr>
                <w:i/>
                <w:iCs/>
                <w:lang w:val="en-MY"/>
              </w:rPr>
              <w:t>Concatenate</w:t>
            </w:r>
            <w:r w:rsidRPr="008169FC">
              <w:rPr>
                <w:lang w:val="en-MY"/>
              </w:rPr>
              <w:t xml:space="preserve"> node</w:t>
            </w:r>
          </w:p>
        </w:tc>
        <w:tc>
          <w:tcPr>
            <w:tcW w:w="2552" w:type="dxa"/>
            <w:hideMark/>
          </w:tcPr>
          <w:p w14:paraId="039DD439" w14:textId="77777777" w:rsidR="00EA7971" w:rsidRPr="008169FC" w:rsidRDefault="00EA7971" w:rsidP="008169FC">
            <w:pPr>
              <w:rPr>
                <w:lang w:val="en-MY"/>
              </w:rPr>
            </w:pPr>
            <w:r w:rsidRPr="008169FC">
              <w:rPr>
                <w:lang w:val="en-MY"/>
              </w:rPr>
              <w:t>To combine multiple datasets (e.g., fines and drug tests) into one table for comparison.</w:t>
            </w:r>
          </w:p>
        </w:tc>
        <w:tc>
          <w:tcPr>
            <w:tcW w:w="3969" w:type="dxa"/>
            <w:hideMark/>
          </w:tcPr>
          <w:p w14:paraId="58E33345" w14:textId="77777777" w:rsidR="00EA7971" w:rsidRPr="008169FC" w:rsidRDefault="00EA7971" w:rsidP="008169FC">
            <w:pPr>
              <w:rPr>
                <w:lang w:val="en-MY"/>
              </w:rPr>
            </w:pPr>
            <w:r w:rsidRPr="008169FC">
              <w:rPr>
                <w:lang w:val="en-MY"/>
              </w:rPr>
              <w:t>Merged datasets using common keys (Year, Jurisdiction) to create a unified dataset for analysis.</w:t>
            </w:r>
          </w:p>
        </w:tc>
      </w:tr>
      <w:tr w:rsidR="00EA7971" w:rsidRPr="008169FC" w14:paraId="4D710D7D" w14:textId="77777777" w:rsidTr="00EA7971">
        <w:tc>
          <w:tcPr>
            <w:tcW w:w="2263" w:type="dxa"/>
          </w:tcPr>
          <w:p w14:paraId="26BA1C5C" w14:textId="77777777" w:rsidR="00EA7971" w:rsidRPr="008169FC" w:rsidRDefault="00EA7971" w:rsidP="008169FC">
            <w:pPr>
              <w:rPr>
                <w:i/>
                <w:iCs/>
                <w:lang w:val="en-MY"/>
              </w:rPr>
            </w:pPr>
          </w:p>
        </w:tc>
        <w:tc>
          <w:tcPr>
            <w:tcW w:w="2552" w:type="dxa"/>
          </w:tcPr>
          <w:p w14:paraId="4CDEC18C" w14:textId="77777777" w:rsidR="00EA7971" w:rsidRPr="008169FC" w:rsidRDefault="00EA7971" w:rsidP="008169FC">
            <w:pPr>
              <w:rPr>
                <w:lang w:val="en-MY"/>
              </w:rPr>
            </w:pPr>
          </w:p>
        </w:tc>
        <w:tc>
          <w:tcPr>
            <w:tcW w:w="3969" w:type="dxa"/>
          </w:tcPr>
          <w:p w14:paraId="18B406AE" w14:textId="77777777" w:rsidR="00EA7971" w:rsidRPr="008169FC" w:rsidRDefault="00EA7971" w:rsidP="008169FC">
            <w:pPr>
              <w:rPr>
                <w:lang w:val="en-MY"/>
              </w:rPr>
            </w:pPr>
          </w:p>
        </w:tc>
      </w:tr>
      <w:tr w:rsidR="00EA7971" w:rsidRPr="008169FC" w14:paraId="537815FC" w14:textId="77777777" w:rsidTr="00EA7971">
        <w:tc>
          <w:tcPr>
            <w:tcW w:w="2263" w:type="dxa"/>
          </w:tcPr>
          <w:p w14:paraId="0A641C7F" w14:textId="77777777" w:rsidR="00EA7971" w:rsidRPr="008169FC" w:rsidRDefault="00EA7971" w:rsidP="008169FC">
            <w:pPr>
              <w:rPr>
                <w:i/>
                <w:iCs/>
                <w:lang w:val="en-MY"/>
              </w:rPr>
            </w:pPr>
          </w:p>
        </w:tc>
        <w:tc>
          <w:tcPr>
            <w:tcW w:w="2552" w:type="dxa"/>
          </w:tcPr>
          <w:p w14:paraId="3DA5E0DF" w14:textId="77777777" w:rsidR="00EA7971" w:rsidRPr="008169FC" w:rsidRDefault="00EA7971" w:rsidP="008169FC">
            <w:pPr>
              <w:rPr>
                <w:lang w:val="en-MY"/>
              </w:rPr>
            </w:pPr>
          </w:p>
        </w:tc>
        <w:tc>
          <w:tcPr>
            <w:tcW w:w="3969" w:type="dxa"/>
          </w:tcPr>
          <w:p w14:paraId="1FB08F59" w14:textId="77777777" w:rsidR="00EA7971" w:rsidRPr="008169FC" w:rsidRDefault="00EA7971" w:rsidP="008169FC">
            <w:pPr>
              <w:rPr>
                <w:lang w:val="en-MY"/>
              </w:rPr>
            </w:pPr>
          </w:p>
        </w:tc>
      </w:tr>
      <w:tr w:rsidR="00EA7971" w:rsidRPr="008169FC" w14:paraId="5584E0E0" w14:textId="77777777" w:rsidTr="00EA7971">
        <w:tc>
          <w:tcPr>
            <w:tcW w:w="2263" w:type="dxa"/>
          </w:tcPr>
          <w:p w14:paraId="319C7DA7" w14:textId="77777777" w:rsidR="00EA7971" w:rsidRPr="008169FC" w:rsidRDefault="00EA7971" w:rsidP="008169FC">
            <w:pPr>
              <w:rPr>
                <w:i/>
                <w:iCs/>
                <w:lang w:val="en-MY"/>
              </w:rPr>
            </w:pPr>
          </w:p>
        </w:tc>
        <w:tc>
          <w:tcPr>
            <w:tcW w:w="2552" w:type="dxa"/>
          </w:tcPr>
          <w:p w14:paraId="5B8D4203" w14:textId="77777777" w:rsidR="00EA7971" w:rsidRPr="008169FC" w:rsidRDefault="00EA7971" w:rsidP="008169FC">
            <w:pPr>
              <w:rPr>
                <w:lang w:val="en-MY"/>
              </w:rPr>
            </w:pPr>
          </w:p>
        </w:tc>
        <w:tc>
          <w:tcPr>
            <w:tcW w:w="3969" w:type="dxa"/>
          </w:tcPr>
          <w:p w14:paraId="552A5ED4" w14:textId="77777777" w:rsidR="00EA7971" w:rsidRPr="008169FC" w:rsidRDefault="00EA7971" w:rsidP="008169FC">
            <w:pPr>
              <w:rPr>
                <w:lang w:val="en-MY"/>
              </w:rPr>
            </w:pPr>
          </w:p>
        </w:tc>
      </w:tr>
    </w:tbl>
    <w:p w14:paraId="54A02A60" w14:textId="4CD58512" w:rsidR="00877BCE" w:rsidRDefault="00877BCE" w:rsidP="000F3AEB">
      <w:pPr>
        <w:pStyle w:val="ListParagraph"/>
        <w:numPr>
          <w:ilvl w:val="0"/>
          <w:numId w:val="5"/>
        </w:numPr>
        <w:rPr>
          <w:lang w:val="en-MY"/>
        </w:rPr>
      </w:pPr>
      <w:r w:rsidRPr="000E55BD">
        <w:rPr>
          <w:lang w:val="en-MY"/>
        </w:rPr>
        <w:t>Include a screenshot of the KNIME workflo</w:t>
      </w:r>
      <w:r w:rsidR="00EA7971">
        <w:rPr>
          <w:lang w:val="en-MY"/>
        </w:rPr>
        <w:t>w for data processing</w:t>
      </w:r>
    </w:p>
    <w:p w14:paraId="4272E1E9" w14:textId="77777777" w:rsidR="0098123A" w:rsidRDefault="0098123A" w:rsidP="00FA4C50">
      <w:pPr>
        <w:pStyle w:val="Caption"/>
        <w:jc w:val="center"/>
      </w:pPr>
      <w:r w:rsidRPr="00FA4C50">
        <w:rPr>
          <w:noProof/>
          <w:lang w:val="en-MY"/>
        </w:rPr>
        <w:lastRenderedPageBreak/>
        <w:drawing>
          <wp:inline distT="0" distB="0" distL="0" distR="0" wp14:anchorId="2A0F21EF" wp14:editId="7BFF5D1D">
            <wp:extent cx="4423208" cy="2037030"/>
            <wp:effectExtent l="0" t="0" r="0" b="1905"/>
            <wp:docPr id="553299847" name="Picture 1" descr="A diagram of a string manipul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99847" name="Picture 1" descr="A diagram of a string manipulation&#10;&#10;AI-generated content may be incorrect."/>
                    <pic:cNvPicPr/>
                  </pic:nvPicPr>
                  <pic:blipFill>
                    <a:blip r:embed="rId13"/>
                    <a:stretch>
                      <a:fillRect/>
                    </a:stretch>
                  </pic:blipFill>
                  <pic:spPr>
                    <a:xfrm>
                      <a:off x="0" y="0"/>
                      <a:ext cx="4462118" cy="2054949"/>
                    </a:xfrm>
                    <a:prstGeom prst="rect">
                      <a:avLst/>
                    </a:prstGeom>
                  </pic:spPr>
                </pic:pic>
              </a:graphicData>
            </a:graphic>
          </wp:inline>
        </w:drawing>
      </w:r>
    </w:p>
    <w:p w14:paraId="5FE919B8" w14:textId="046FB6B2" w:rsidR="00FA4C50" w:rsidRDefault="00FA4C50" w:rsidP="00FA4C50">
      <w:pPr>
        <w:pStyle w:val="Caption"/>
        <w:jc w:val="center"/>
        <w:rPr>
          <w:lang w:val="en-MY"/>
        </w:rPr>
      </w:pPr>
      <w:r>
        <w:t xml:space="preserve">Figure </w:t>
      </w:r>
      <w:r>
        <w:fldChar w:fldCharType="begin"/>
      </w:r>
      <w:r>
        <w:instrText xml:space="preserve"> SEQ Figure \* ARABIC </w:instrText>
      </w:r>
      <w:r>
        <w:fldChar w:fldCharType="separate"/>
      </w:r>
      <w:r w:rsidR="00EA7971">
        <w:rPr>
          <w:noProof/>
        </w:rPr>
        <w:t>2</w:t>
      </w:r>
      <w:r>
        <w:fldChar w:fldCharType="end"/>
      </w:r>
      <w:r>
        <w:t>: …(Example)</w:t>
      </w:r>
    </w:p>
    <w:p w14:paraId="1F869412" w14:textId="77777777" w:rsidR="00877BCE" w:rsidRDefault="00877BCE" w:rsidP="000E55BD">
      <w:pPr>
        <w:pStyle w:val="Heading2"/>
        <w:rPr>
          <w:lang w:val="en-MY"/>
        </w:rPr>
      </w:pPr>
      <w:bookmarkStart w:id="14" w:name="_Toc212798784"/>
      <w:r w:rsidRPr="00877BCE">
        <w:rPr>
          <w:lang w:val="en-MY"/>
        </w:rPr>
        <w:t>2.3 Data Exploration</w:t>
      </w:r>
      <w:bookmarkEnd w:id="14"/>
    </w:p>
    <w:p w14:paraId="08EB3F4C" w14:textId="198676E6" w:rsidR="00877BCE" w:rsidRPr="000E55BD" w:rsidRDefault="00877BCE" w:rsidP="000F3AEB">
      <w:pPr>
        <w:pStyle w:val="ListParagraph"/>
        <w:numPr>
          <w:ilvl w:val="0"/>
          <w:numId w:val="6"/>
        </w:numPr>
        <w:rPr>
          <w:lang w:val="en-MY"/>
        </w:rPr>
      </w:pPr>
      <w:r w:rsidRPr="000E55BD">
        <w:rPr>
          <w:lang w:val="en-MY"/>
        </w:rPr>
        <w:t>Conduct exploratory data analysis using KNIME.</w:t>
      </w:r>
    </w:p>
    <w:p w14:paraId="43E80866" w14:textId="42E24E13" w:rsidR="00877BCE" w:rsidRDefault="00877BCE" w:rsidP="000F3AEB">
      <w:pPr>
        <w:pStyle w:val="ListParagraph"/>
        <w:numPr>
          <w:ilvl w:val="0"/>
          <w:numId w:val="6"/>
        </w:numPr>
        <w:rPr>
          <w:lang w:val="en-MY"/>
        </w:rPr>
      </w:pPr>
      <w:r w:rsidRPr="000E55BD">
        <w:rPr>
          <w:lang w:val="en-MY"/>
        </w:rPr>
        <w:t xml:space="preserve">Provide summary statistics </w:t>
      </w:r>
      <w:r w:rsidR="00FA4C50">
        <w:rPr>
          <w:lang w:val="en-MY"/>
        </w:rPr>
        <w:t xml:space="preserve">(basic descriptive statistics) </w:t>
      </w:r>
      <w:r w:rsidRPr="000E55BD">
        <w:rPr>
          <w:lang w:val="en-MY"/>
        </w:rPr>
        <w:t>and data visualisations to understand patterns and outliers</w:t>
      </w:r>
    </w:p>
    <w:p w14:paraId="627DDCB3" w14:textId="3BB5B0C9" w:rsidR="00EA7971" w:rsidRPr="00EA7971" w:rsidRDefault="00EA7971" w:rsidP="000F3AEB">
      <w:pPr>
        <w:pStyle w:val="ListParagraph"/>
        <w:numPr>
          <w:ilvl w:val="0"/>
          <w:numId w:val="6"/>
        </w:numPr>
        <w:rPr>
          <w:lang w:val="en-MY"/>
        </w:rPr>
      </w:pPr>
      <w:r w:rsidRPr="000E55BD">
        <w:rPr>
          <w:lang w:val="en-MY"/>
        </w:rPr>
        <w:t>Include a screenshot of the KNIME workflo</w:t>
      </w:r>
      <w:r>
        <w:rPr>
          <w:lang w:val="en-MY"/>
        </w:rPr>
        <w:t>w for data cleaning</w:t>
      </w:r>
    </w:p>
    <w:p w14:paraId="1A2DB5C5" w14:textId="3FEE0DE8" w:rsidR="00EA7971" w:rsidRPr="00EA7971" w:rsidRDefault="00EA7971" w:rsidP="00EA7971">
      <w:pPr>
        <w:pStyle w:val="Caption"/>
        <w:jc w:val="center"/>
        <w:rPr>
          <w:lang w:val="en-MY"/>
        </w:rPr>
      </w:pPr>
      <w:r>
        <w:t xml:space="preserve">Table </w:t>
      </w:r>
      <w:r>
        <w:fldChar w:fldCharType="begin"/>
      </w:r>
      <w:r>
        <w:instrText xml:space="preserve"> SEQ Table \* ARABIC </w:instrText>
      </w:r>
      <w:r>
        <w:fldChar w:fldCharType="separate"/>
      </w:r>
      <w:r w:rsidR="003E628F">
        <w:rPr>
          <w:noProof/>
        </w:rPr>
        <w:t>5</w:t>
      </w:r>
      <w:r>
        <w:fldChar w:fldCharType="end"/>
      </w:r>
      <w:r>
        <w:t>: …</w:t>
      </w:r>
    </w:p>
    <w:tbl>
      <w:tblPr>
        <w:tblStyle w:val="TableGrid"/>
        <w:tblW w:w="0" w:type="auto"/>
        <w:tblLook w:val="04A0" w:firstRow="1" w:lastRow="0" w:firstColumn="1" w:lastColumn="0" w:noHBand="0" w:noVBand="1"/>
      </w:tblPr>
      <w:tblGrid>
        <w:gridCol w:w="1463"/>
        <w:gridCol w:w="3504"/>
        <w:gridCol w:w="3673"/>
      </w:tblGrid>
      <w:tr w:rsidR="00EA7971" w:rsidRPr="00EA7971" w14:paraId="345EDA6A" w14:textId="77777777" w:rsidTr="00EA7971">
        <w:tc>
          <w:tcPr>
            <w:tcW w:w="0" w:type="auto"/>
            <w:hideMark/>
          </w:tcPr>
          <w:p w14:paraId="32363F9F" w14:textId="77777777" w:rsidR="00EA7971" w:rsidRPr="00EA7971" w:rsidRDefault="00EA7971" w:rsidP="00EA7971">
            <w:pPr>
              <w:rPr>
                <w:b/>
                <w:bCs/>
                <w:lang w:val="en-MY"/>
              </w:rPr>
            </w:pPr>
            <w:r w:rsidRPr="00EA7971">
              <w:rPr>
                <w:b/>
                <w:bCs/>
                <w:lang w:val="en-MY"/>
              </w:rPr>
              <w:t>KNIME Node Used</w:t>
            </w:r>
          </w:p>
        </w:tc>
        <w:tc>
          <w:tcPr>
            <w:tcW w:w="3504" w:type="dxa"/>
            <w:hideMark/>
          </w:tcPr>
          <w:p w14:paraId="66338ECD" w14:textId="77777777" w:rsidR="00EA7971" w:rsidRPr="00EA7971" w:rsidRDefault="00EA7971" w:rsidP="00EA7971">
            <w:pPr>
              <w:rPr>
                <w:b/>
                <w:bCs/>
                <w:lang w:val="en-MY"/>
              </w:rPr>
            </w:pPr>
            <w:r w:rsidRPr="00EA7971">
              <w:rPr>
                <w:b/>
                <w:bCs/>
                <w:lang w:val="en-MY"/>
              </w:rPr>
              <w:t>Purpose of the Node</w:t>
            </w:r>
          </w:p>
        </w:tc>
        <w:tc>
          <w:tcPr>
            <w:tcW w:w="3673" w:type="dxa"/>
            <w:hideMark/>
          </w:tcPr>
          <w:p w14:paraId="62FA38B8" w14:textId="77777777" w:rsidR="00EA7971" w:rsidRPr="00EA7971" w:rsidRDefault="00EA7971" w:rsidP="00EA7971">
            <w:pPr>
              <w:rPr>
                <w:b/>
                <w:bCs/>
                <w:lang w:val="en-MY"/>
              </w:rPr>
            </w:pPr>
            <w:r w:rsidRPr="00EA7971">
              <w:rPr>
                <w:b/>
                <w:bCs/>
                <w:lang w:val="en-MY"/>
              </w:rPr>
              <w:t>Example Output / Description</w:t>
            </w:r>
          </w:p>
        </w:tc>
      </w:tr>
      <w:tr w:rsidR="00EA7971" w:rsidRPr="00EA7971" w14:paraId="5A694394" w14:textId="77777777" w:rsidTr="00EA7971">
        <w:tc>
          <w:tcPr>
            <w:tcW w:w="0" w:type="auto"/>
            <w:hideMark/>
          </w:tcPr>
          <w:p w14:paraId="35EDD9BE" w14:textId="77777777" w:rsidR="00EA7971" w:rsidRPr="00EA7971" w:rsidRDefault="00EA7971" w:rsidP="00EA7971">
            <w:pPr>
              <w:rPr>
                <w:lang w:val="en-MY"/>
              </w:rPr>
            </w:pPr>
            <w:r w:rsidRPr="00EA7971">
              <w:rPr>
                <w:lang w:val="en-MY"/>
              </w:rPr>
              <w:t>Statistics</w:t>
            </w:r>
          </w:p>
        </w:tc>
        <w:tc>
          <w:tcPr>
            <w:tcW w:w="3504" w:type="dxa"/>
            <w:hideMark/>
          </w:tcPr>
          <w:p w14:paraId="00C72193" w14:textId="77777777" w:rsidR="00EA7971" w:rsidRPr="00EA7971" w:rsidRDefault="00EA7971" w:rsidP="00EA7971">
            <w:pPr>
              <w:rPr>
                <w:lang w:val="en-MY"/>
              </w:rPr>
            </w:pPr>
            <w:r w:rsidRPr="00EA7971">
              <w:rPr>
                <w:lang w:val="en-MY"/>
              </w:rPr>
              <w:t>Generates basic descriptive statistics (mean, min, max, standard deviation).</w:t>
            </w:r>
          </w:p>
        </w:tc>
        <w:tc>
          <w:tcPr>
            <w:tcW w:w="3673" w:type="dxa"/>
            <w:hideMark/>
          </w:tcPr>
          <w:p w14:paraId="725FA5D1" w14:textId="77777777" w:rsidR="00EA7971" w:rsidRPr="00EA7971" w:rsidRDefault="00EA7971" w:rsidP="00EA7971">
            <w:pPr>
              <w:rPr>
                <w:lang w:val="en-MY"/>
              </w:rPr>
            </w:pPr>
            <w:r w:rsidRPr="00EA7971">
              <w:rPr>
                <w:lang w:val="en-MY"/>
              </w:rPr>
              <w:t>Summary table showing average fines and test counts per year.</w:t>
            </w:r>
          </w:p>
        </w:tc>
      </w:tr>
      <w:tr w:rsidR="00EA7971" w:rsidRPr="00EA7971" w14:paraId="7DDFFF47" w14:textId="77777777" w:rsidTr="00EA7971">
        <w:tc>
          <w:tcPr>
            <w:tcW w:w="0" w:type="auto"/>
            <w:hideMark/>
          </w:tcPr>
          <w:p w14:paraId="13526580" w14:textId="77777777" w:rsidR="00EA7971" w:rsidRPr="00EA7971" w:rsidRDefault="00EA7971" w:rsidP="00EA7971">
            <w:pPr>
              <w:rPr>
                <w:lang w:val="en-MY"/>
              </w:rPr>
            </w:pPr>
            <w:r w:rsidRPr="00EA7971">
              <w:rPr>
                <w:lang w:val="en-MY"/>
              </w:rPr>
              <w:t>Data Explorer</w:t>
            </w:r>
          </w:p>
        </w:tc>
        <w:tc>
          <w:tcPr>
            <w:tcW w:w="3504" w:type="dxa"/>
            <w:hideMark/>
          </w:tcPr>
          <w:p w14:paraId="5B0CA615" w14:textId="77777777" w:rsidR="00EA7971" w:rsidRPr="00EA7971" w:rsidRDefault="00EA7971" w:rsidP="00EA7971">
            <w:pPr>
              <w:rPr>
                <w:lang w:val="en-MY"/>
              </w:rPr>
            </w:pPr>
            <w:r w:rsidRPr="00EA7971">
              <w:rPr>
                <w:lang w:val="en-MY"/>
              </w:rPr>
              <w:t>Provides an overview of column distributions, missing values, and outliers.</w:t>
            </w:r>
          </w:p>
        </w:tc>
        <w:tc>
          <w:tcPr>
            <w:tcW w:w="3673" w:type="dxa"/>
            <w:hideMark/>
          </w:tcPr>
          <w:p w14:paraId="0F4C5184" w14:textId="77777777" w:rsidR="00EA7971" w:rsidRPr="00EA7971" w:rsidRDefault="00EA7971" w:rsidP="00EA7971">
            <w:pPr>
              <w:rPr>
                <w:lang w:val="en-MY"/>
              </w:rPr>
            </w:pPr>
            <w:r w:rsidRPr="00EA7971">
              <w:rPr>
                <w:lang w:val="en-MY"/>
              </w:rPr>
              <w:t xml:space="preserve">Identifies missing </w:t>
            </w:r>
            <w:r w:rsidRPr="00EA7971">
              <w:rPr>
                <w:i/>
                <w:iCs/>
                <w:lang w:val="en-MY"/>
              </w:rPr>
              <w:t>Jurisdiction</w:t>
            </w:r>
            <w:r w:rsidRPr="00EA7971">
              <w:rPr>
                <w:lang w:val="en-MY"/>
              </w:rPr>
              <w:t xml:space="preserve"> values or abnormal </w:t>
            </w:r>
            <w:r w:rsidRPr="00EA7971">
              <w:rPr>
                <w:i/>
                <w:iCs/>
                <w:lang w:val="en-MY"/>
              </w:rPr>
              <w:t>Positive Rates</w:t>
            </w:r>
            <w:r w:rsidRPr="00EA7971">
              <w:rPr>
                <w:lang w:val="en-MY"/>
              </w:rPr>
              <w:t>.</w:t>
            </w:r>
          </w:p>
        </w:tc>
      </w:tr>
      <w:tr w:rsidR="00EA7971" w:rsidRPr="00EA7971" w14:paraId="634C5416" w14:textId="77777777" w:rsidTr="00EA7971">
        <w:tc>
          <w:tcPr>
            <w:tcW w:w="0" w:type="auto"/>
            <w:hideMark/>
          </w:tcPr>
          <w:p w14:paraId="15514E31" w14:textId="77777777" w:rsidR="00EA7971" w:rsidRPr="00EA7971" w:rsidRDefault="00EA7971" w:rsidP="00EA7971">
            <w:pPr>
              <w:rPr>
                <w:lang w:val="en-MY"/>
              </w:rPr>
            </w:pPr>
            <w:proofErr w:type="spellStart"/>
            <w:r w:rsidRPr="00EA7971">
              <w:rPr>
                <w:lang w:val="en-MY"/>
              </w:rPr>
              <w:t>GroupBy</w:t>
            </w:r>
            <w:proofErr w:type="spellEnd"/>
          </w:p>
        </w:tc>
        <w:tc>
          <w:tcPr>
            <w:tcW w:w="3504" w:type="dxa"/>
            <w:hideMark/>
          </w:tcPr>
          <w:p w14:paraId="6B3169F7" w14:textId="77777777" w:rsidR="00EA7971" w:rsidRPr="00EA7971" w:rsidRDefault="00EA7971" w:rsidP="00EA7971">
            <w:pPr>
              <w:rPr>
                <w:lang w:val="en-MY"/>
              </w:rPr>
            </w:pPr>
            <w:r w:rsidRPr="00EA7971">
              <w:rPr>
                <w:lang w:val="en-MY"/>
              </w:rPr>
              <w:t>Aggregates data to calculate totals or averages per category.</w:t>
            </w:r>
          </w:p>
        </w:tc>
        <w:tc>
          <w:tcPr>
            <w:tcW w:w="3673" w:type="dxa"/>
            <w:hideMark/>
          </w:tcPr>
          <w:p w14:paraId="61BB2376" w14:textId="77777777" w:rsidR="00EA7971" w:rsidRPr="00EA7971" w:rsidRDefault="00EA7971" w:rsidP="00EA7971">
            <w:pPr>
              <w:rPr>
                <w:lang w:val="en-MY"/>
              </w:rPr>
            </w:pPr>
            <w:r w:rsidRPr="00EA7971">
              <w:rPr>
                <w:lang w:val="en-MY"/>
              </w:rPr>
              <w:t xml:space="preserve">Summarises total fines by </w:t>
            </w:r>
            <w:r w:rsidRPr="00EA7971">
              <w:rPr>
                <w:i/>
                <w:iCs/>
                <w:lang w:val="en-MY"/>
              </w:rPr>
              <w:t>Year</w:t>
            </w:r>
            <w:r w:rsidRPr="00EA7971">
              <w:rPr>
                <w:lang w:val="en-MY"/>
              </w:rPr>
              <w:t xml:space="preserve"> and </w:t>
            </w:r>
            <w:r w:rsidRPr="00EA7971">
              <w:rPr>
                <w:i/>
                <w:iCs/>
                <w:lang w:val="en-MY"/>
              </w:rPr>
              <w:t>Jurisdiction</w:t>
            </w:r>
            <w:r w:rsidRPr="00EA7971">
              <w:rPr>
                <w:lang w:val="en-MY"/>
              </w:rPr>
              <w:t>.</w:t>
            </w:r>
          </w:p>
        </w:tc>
      </w:tr>
      <w:tr w:rsidR="00EA7971" w:rsidRPr="00EA7971" w14:paraId="333B0FD7" w14:textId="77777777" w:rsidTr="00EA7971">
        <w:tc>
          <w:tcPr>
            <w:tcW w:w="0" w:type="auto"/>
            <w:hideMark/>
          </w:tcPr>
          <w:p w14:paraId="0242B141" w14:textId="77777777" w:rsidR="00EA7971" w:rsidRPr="00EA7971" w:rsidRDefault="00EA7971" w:rsidP="00EA7971">
            <w:pPr>
              <w:rPr>
                <w:lang w:val="en-MY"/>
              </w:rPr>
            </w:pPr>
            <w:r w:rsidRPr="00EA7971">
              <w:rPr>
                <w:lang w:val="en-MY"/>
              </w:rPr>
              <w:t>Box Plot</w:t>
            </w:r>
          </w:p>
        </w:tc>
        <w:tc>
          <w:tcPr>
            <w:tcW w:w="3504" w:type="dxa"/>
            <w:hideMark/>
          </w:tcPr>
          <w:p w14:paraId="5396B53F" w14:textId="77777777" w:rsidR="00EA7971" w:rsidRPr="00EA7971" w:rsidRDefault="00EA7971" w:rsidP="00EA7971">
            <w:pPr>
              <w:rPr>
                <w:lang w:val="en-MY"/>
              </w:rPr>
            </w:pPr>
            <w:r w:rsidRPr="00EA7971">
              <w:rPr>
                <w:lang w:val="en-MY"/>
              </w:rPr>
              <w:t>Detects outliers and visualises data spread.</w:t>
            </w:r>
          </w:p>
        </w:tc>
        <w:tc>
          <w:tcPr>
            <w:tcW w:w="3673" w:type="dxa"/>
            <w:hideMark/>
          </w:tcPr>
          <w:p w14:paraId="57B4194A" w14:textId="77777777" w:rsidR="00EA7971" w:rsidRPr="00EA7971" w:rsidRDefault="00EA7971" w:rsidP="00EA7971">
            <w:pPr>
              <w:rPr>
                <w:lang w:val="en-MY"/>
              </w:rPr>
            </w:pPr>
            <w:r w:rsidRPr="00EA7971">
              <w:rPr>
                <w:lang w:val="en-MY"/>
              </w:rPr>
              <w:t>Visualises high fine counts in NT compared to other states.</w:t>
            </w:r>
          </w:p>
        </w:tc>
      </w:tr>
      <w:tr w:rsidR="00EA7971" w:rsidRPr="00EA7971" w14:paraId="1D42FC8D" w14:textId="77777777" w:rsidTr="00EA7971">
        <w:tc>
          <w:tcPr>
            <w:tcW w:w="0" w:type="auto"/>
            <w:hideMark/>
          </w:tcPr>
          <w:p w14:paraId="7BDB6A6B" w14:textId="77777777" w:rsidR="00EA7971" w:rsidRPr="00EA7971" w:rsidRDefault="00EA7971" w:rsidP="00EA7971">
            <w:pPr>
              <w:rPr>
                <w:lang w:val="en-MY"/>
              </w:rPr>
            </w:pPr>
            <w:r w:rsidRPr="00EA7971">
              <w:rPr>
                <w:lang w:val="en-MY"/>
              </w:rPr>
              <w:t>Bar Chart</w:t>
            </w:r>
          </w:p>
        </w:tc>
        <w:tc>
          <w:tcPr>
            <w:tcW w:w="3504" w:type="dxa"/>
            <w:hideMark/>
          </w:tcPr>
          <w:p w14:paraId="2B8E775E" w14:textId="77777777" w:rsidR="00EA7971" w:rsidRPr="00EA7971" w:rsidRDefault="00EA7971" w:rsidP="00EA7971">
            <w:pPr>
              <w:rPr>
                <w:lang w:val="en-MY"/>
              </w:rPr>
            </w:pPr>
            <w:r w:rsidRPr="00EA7971">
              <w:rPr>
                <w:lang w:val="en-MY"/>
              </w:rPr>
              <w:t>Displays category comparisons.</w:t>
            </w:r>
          </w:p>
        </w:tc>
        <w:tc>
          <w:tcPr>
            <w:tcW w:w="3673" w:type="dxa"/>
            <w:hideMark/>
          </w:tcPr>
          <w:p w14:paraId="13862B97" w14:textId="77777777" w:rsidR="00EA7971" w:rsidRPr="00EA7971" w:rsidRDefault="00EA7971" w:rsidP="00EA7971">
            <w:pPr>
              <w:rPr>
                <w:lang w:val="en-MY"/>
              </w:rPr>
            </w:pPr>
            <w:r w:rsidRPr="00EA7971">
              <w:rPr>
                <w:lang w:val="en-MY"/>
              </w:rPr>
              <w:t>Shows number of fines per offence type.</w:t>
            </w:r>
          </w:p>
        </w:tc>
      </w:tr>
      <w:tr w:rsidR="00EA7971" w:rsidRPr="00EA7971" w14:paraId="304BA48E" w14:textId="77777777" w:rsidTr="00EA7971">
        <w:tc>
          <w:tcPr>
            <w:tcW w:w="0" w:type="auto"/>
            <w:hideMark/>
          </w:tcPr>
          <w:p w14:paraId="2DDF65A5" w14:textId="77777777" w:rsidR="00EA7971" w:rsidRPr="00EA7971" w:rsidRDefault="00EA7971" w:rsidP="00EA7971">
            <w:pPr>
              <w:rPr>
                <w:lang w:val="en-MY"/>
              </w:rPr>
            </w:pPr>
            <w:r w:rsidRPr="00EA7971">
              <w:rPr>
                <w:lang w:val="en-MY"/>
              </w:rPr>
              <w:t>Line Plot</w:t>
            </w:r>
          </w:p>
        </w:tc>
        <w:tc>
          <w:tcPr>
            <w:tcW w:w="3504" w:type="dxa"/>
            <w:hideMark/>
          </w:tcPr>
          <w:p w14:paraId="6E4B3C29" w14:textId="77777777" w:rsidR="00EA7971" w:rsidRPr="00EA7971" w:rsidRDefault="00EA7971" w:rsidP="00EA7971">
            <w:pPr>
              <w:rPr>
                <w:lang w:val="en-MY"/>
              </w:rPr>
            </w:pPr>
            <w:r w:rsidRPr="00EA7971">
              <w:rPr>
                <w:lang w:val="en-MY"/>
              </w:rPr>
              <w:t>Shows trends over time.</w:t>
            </w:r>
          </w:p>
        </w:tc>
        <w:tc>
          <w:tcPr>
            <w:tcW w:w="3673" w:type="dxa"/>
            <w:hideMark/>
          </w:tcPr>
          <w:p w14:paraId="574FED33" w14:textId="77777777" w:rsidR="00EA7971" w:rsidRPr="00EA7971" w:rsidRDefault="00EA7971" w:rsidP="00EA7971">
            <w:pPr>
              <w:rPr>
                <w:lang w:val="en-MY"/>
              </w:rPr>
            </w:pPr>
            <w:r w:rsidRPr="00EA7971">
              <w:rPr>
                <w:lang w:val="en-MY"/>
              </w:rPr>
              <w:t>Plots fines or tests from 2008–2024.</w:t>
            </w:r>
          </w:p>
        </w:tc>
      </w:tr>
      <w:tr w:rsidR="00EA7971" w:rsidRPr="00EA7971" w14:paraId="4B272F60" w14:textId="77777777" w:rsidTr="00EA7971">
        <w:tc>
          <w:tcPr>
            <w:tcW w:w="0" w:type="auto"/>
          </w:tcPr>
          <w:p w14:paraId="56FE6CDE" w14:textId="77777777" w:rsidR="00EA7971" w:rsidRPr="00EA7971" w:rsidRDefault="00EA7971" w:rsidP="00EA7971">
            <w:pPr>
              <w:rPr>
                <w:lang w:val="en-MY"/>
              </w:rPr>
            </w:pPr>
          </w:p>
        </w:tc>
        <w:tc>
          <w:tcPr>
            <w:tcW w:w="3504" w:type="dxa"/>
          </w:tcPr>
          <w:p w14:paraId="79A3608E" w14:textId="77777777" w:rsidR="00EA7971" w:rsidRPr="00EA7971" w:rsidRDefault="00EA7971" w:rsidP="00EA7971">
            <w:pPr>
              <w:rPr>
                <w:lang w:val="en-MY"/>
              </w:rPr>
            </w:pPr>
          </w:p>
        </w:tc>
        <w:tc>
          <w:tcPr>
            <w:tcW w:w="3673" w:type="dxa"/>
          </w:tcPr>
          <w:p w14:paraId="0BBC2013" w14:textId="77777777" w:rsidR="00EA7971" w:rsidRPr="00EA7971" w:rsidRDefault="00EA7971" w:rsidP="00EA7971">
            <w:pPr>
              <w:rPr>
                <w:lang w:val="en-MY"/>
              </w:rPr>
            </w:pPr>
          </w:p>
        </w:tc>
      </w:tr>
      <w:tr w:rsidR="00EA7971" w:rsidRPr="00EA7971" w14:paraId="0D231A6A" w14:textId="77777777" w:rsidTr="00EA7971">
        <w:tc>
          <w:tcPr>
            <w:tcW w:w="0" w:type="auto"/>
          </w:tcPr>
          <w:p w14:paraId="17CB8F1D" w14:textId="77777777" w:rsidR="00EA7971" w:rsidRPr="00EA7971" w:rsidRDefault="00EA7971" w:rsidP="00EA7971">
            <w:pPr>
              <w:rPr>
                <w:lang w:val="en-MY"/>
              </w:rPr>
            </w:pPr>
          </w:p>
        </w:tc>
        <w:tc>
          <w:tcPr>
            <w:tcW w:w="3504" w:type="dxa"/>
          </w:tcPr>
          <w:p w14:paraId="773DFA23" w14:textId="77777777" w:rsidR="00EA7971" w:rsidRPr="00EA7971" w:rsidRDefault="00EA7971" w:rsidP="00EA7971">
            <w:pPr>
              <w:rPr>
                <w:lang w:val="en-MY"/>
              </w:rPr>
            </w:pPr>
          </w:p>
        </w:tc>
        <w:tc>
          <w:tcPr>
            <w:tcW w:w="3673" w:type="dxa"/>
          </w:tcPr>
          <w:p w14:paraId="1FB2102C" w14:textId="77777777" w:rsidR="00EA7971" w:rsidRPr="00EA7971" w:rsidRDefault="00EA7971" w:rsidP="00EA7971">
            <w:pPr>
              <w:rPr>
                <w:lang w:val="en-MY"/>
              </w:rPr>
            </w:pPr>
          </w:p>
        </w:tc>
      </w:tr>
    </w:tbl>
    <w:p w14:paraId="7E360E8A" w14:textId="77777777" w:rsidR="00EA7971" w:rsidRDefault="00EA7971" w:rsidP="00EA7971">
      <w:pPr>
        <w:pStyle w:val="Caption"/>
        <w:keepNext/>
        <w:jc w:val="center"/>
      </w:pPr>
      <w:r w:rsidRPr="00FA4C50">
        <w:rPr>
          <w:noProof/>
          <w:lang w:val="en-MY"/>
        </w:rPr>
        <w:lastRenderedPageBreak/>
        <w:drawing>
          <wp:inline distT="0" distB="0" distL="0" distR="0" wp14:anchorId="0ECBC54A" wp14:editId="3A5C6D58">
            <wp:extent cx="4423208" cy="2037030"/>
            <wp:effectExtent l="0" t="0" r="0" b="1905"/>
            <wp:docPr id="718724418" name="Picture 1" descr="A diagram of a string manipul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99847" name="Picture 1" descr="A diagram of a string manipulation&#10;&#10;AI-generated content may be incorrect."/>
                    <pic:cNvPicPr/>
                  </pic:nvPicPr>
                  <pic:blipFill>
                    <a:blip r:embed="rId13"/>
                    <a:stretch>
                      <a:fillRect/>
                    </a:stretch>
                  </pic:blipFill>
                  <pic:spPr>
                    <a:xfrm>
                      <a:off x="0" y="0"/>
                      <a:ext cx="4462118" cy="2054949"/>
                    </a:xfrm>
                    <a:prstGeom prst="rect">
                      <a:avLst/>
                    </a:prstGeom>
                  </pic:spPr>
                </pic:pic>
              </a:graphicData>
            </a:graphic>
          </wp:inline>
        </w:drawing>
      </w:r>
    </w:p>
    <w:p w14:paraId="501FBB10" w14:textId="60298EF4" w:rsidR="00EA7971" w:rsidRDefault="00EA7971" w:rsidP="00EA7971">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w:t>
      </w:r>
      <w:proofErr w:type="gramStart"/>
      <w:r>
        <w:t>…(</w:t>
      </w:r>
      <w:proofErr w:type="gramEnd"/>
      <w:r>
        <w:t>Example only)</w:t>
      </w:r>
    </w:p>
    <w:p w14:paraId="3796F6F7" w14:textId="18576D20" w:rsidR="00877BCE" w:rsidRDefault="00877BCE" w:rsidP="000F3AEB">
      <w:pPr>
        <w:pStyle w:val="ListParagraph"/>
        <w:numPr>
          <w:ilvl w:val="0"/>
          <w:numId w:val="6"/>
        </w:numPr>
        <w:rPr>
          <w:lang w:val="en-MY"/>
        </w:rPr>
      </w:pPr>
      <w:r w:rsidRPr="000E55BD">
        <w:rPr>
          <w:lang w:val="en-MY"/>
        </w:rPr>
        <w:t xml:space="preserve">Discuss initial observations </w:t>
      </w:r>
      <w:r w:rsidR="00FA4C50">
        <w:rPr>
          <w:lang w:val="en-MY"/>
        </w:rPr>
        <w:t>(</w:t>
      </w:r>
      <w:r w:rsidR="0098123A">
        <w:rPr>
          <w:lang w:val="en-MY"/>
        </w:rPr>
        <w:t>a summary of what you discovered)</w:t>
      </w:r>
    </w:p>
    <w:p w14:paraId="0772DEDB" w14:textId="77777777" w:rsidR="0098123A" w:rsidRPr="0098123A" w:rsidRDefault="0098123A" w:rsidP="000F3AEB">
      <w:pPr>
        <w:pStyle w:val="ListParagraph"/>
        <w:numPr>
          <w:ilvl w:val="0"/>
          <w:numId w:val="6"/>
        </w:numPr>
        <w:rPr>
          <w:rStyle w:val="Strong"/>
          <w:lang w:val="en-MY"/>
        </w:rPr>
      </w:pPr>
      <w:r w:rsidRPr="0098123A">
        <w:rPr>
          <w:rStyle w:val="Strong"/>
          <w:b w:val="0"/>
          <w:bCs w:val="0"/>
        </w:rPr>
        <w:t>Reflection:</w:t>
      </w:r>
    </w:p>
    <w:p w14:paraId="34371194" w14:textId="77777777" w:rsidR="0098123A" w:rsidRPr="0098123A" w:rsidRDefault="0098123A" w:rsidP="000F3AEB">
      <w:pPr>
        <w:pStyle w:val="ListParagraph"/>
        <w:numPr>
          <w:ilvl w:val="1"/>
          <w:numId w:val="6"/>
        </w:numPr>
        <w:rPr>
          <w:b/>
          <w:bCs/>
          <w:lang w:val="en-MY"/>
        </w:rPr>
      </w:pPr>
      <w:r>
        <w:t>What insights or anomalies did you find?</w:t>
      </w:r>
    </w:p>
    <w:p w14:paraId="1D4D1287" w14:textId="77777777" w:rsidR="0098123A" w:rsidRPr="0098123A" w:rsidRDefault="0098123A" w:rsidP="000F3AEB">
      <w:pPr>
        <w:pStyle w:val="ListParagraph"/>
        <w:numPr>
          <w:ilvl w:val="1"/>
          <w:numId w:val="6"/>
        </w:numPr>
        <w:rPr>
          <w:b/>
          <w:bCs/>
          <w:lang w:val="en-MY"/>
        </w:rPr>
      </w:pPr>
      <w:r>
        <w:t>Which variables are most relevant to your research questions?</w:t>
      </w:r>
    </w:p>
    <w:p w14:paraId="04BC8B1D" w14:textId="3074076F" w:rsidR="0098123A" w:rsidRPr="00EA7971" w:rsidRDefault="0098123A" w:rsidP="000F3AEB">
      <w:pPr>
        <w:pStyle w:val="ListParagraph"/>
        <w:numPr>
          <w:ilvl w:val="1"/>
          <w:numId w:val="6"/>
        </w:numPr>
        <w:rPr>
          <w:b/>
          <w:bCs/>
          <w:lang w:val="en-MY"/>
        </w:rPr>
      </w:pPr>
      <w:r>
        <w:t>Any challenges (e.g., missing data or inconsistent reporting)?</w:t>
      </w:r>
    </w:p>
    <w:p w14:paraId="4419CEEA" w14:textId="5BEE659A" w:rsidR="00F56E78" w:rsidRDefault="00F56E78" w:rsidP="00F56E78">
      <w:pPr>
        <w:pStyle w:val="Caption"/>
        <w:keepNext/>
        <w:jc w:val="center"/>
      </w:pPr>
      <w:r>
        <w:t xml:space="preserve">Table </w:t>
      </w:r>
      <w:r>
        <w:fldChar w:fldCharType="begin"/>
      </w:r>
      <w:r>
        <w:instrText xml:space="preserve"> SEQ Table \* ARABIC </w:instrText>
      </w:r>
      <w:r>
        <w:fldChar w:fldCharType="separate"/>
      </w:r>
      <w:r w:rsidR="003E628F">
        <w:rPr>
          <w:noProof/>
        </w:rPr>
        <w:t>6</w:t>
      </w:r>
      <w:r>
        <w:fldChar w:fldCharType="end"/>
      </w:r>
      <w:r>
        <w:t>: …</w:t>
      </w:r>
    </w:p>
    <w:tbl>
      <w:tblPr>
        <w:tblStyle w:val="TableGrid"/>
        <w:tblW w:w="0" w:type="auto"/>
        <w:tblLook w:val="04A0" w:firstRow="1" w:lastRow="0" w:firstColumn="1" w:lastColumn="0" w:noHBand="0" w:noVBand="1"/>
      </w:tblPr>
      <w:tblGrid>
        <w:gridCol w:w="1968"/>
        <w:gridCol w:w="2020"/>
        <w:gridCol w:w="2306"/>
        <w:gridCol w:w="2346"/>
      </w:tblGrid>
      <w:tr w:rsidR="00F56E78" w:rsidRPr="00EA7971" w14:paraId="7C733EA1" w14:textId="77777777" w:rsidTr="00EA7971">
        <w:tc>
          <w:tcPr>
            <w:tcW w:w="0" w:type="auto"/>
            <w:hideMark/>
          </w:tcPr>
          <w:p w14:paraId="1216E249" w14:textId="77777777" w:rsidR="00EA7971" w:rsidRPr="00EA7971" w:rsidRDefault="00EA7971" w:rsidP="00EA7971">
            <w:pPr>
              <w:rPr>
                <w:b/>
                <w:bCs/>
                <w:lang w:val="en-MY"/>
              </w:rPr>
            </w:pPr>
            <w:r w:rsidRPr="00EA7971">
              <w:rPr>
                <w:b/>
                <w:bCs/>
                <w:lang w:val="en-MY"/>
              </w:rPr>
              <w:t>Research Question</w:t>
            </w:r>
          </w:p>
        </w:tc>
        <w:tc>
          <w:tcPr>
            <w:tcW w:w="0" w:type="auto"/>
            <w:hideMark/>
          </w:tcPr>
          <w:p w14:paraId="12F3B9F4" w14:textId="77777777" w:rsidR="00EA7971" w:rsidRPr="00EA7971" w:rsidRDefault="00EA7971" w:rsidP="00EA7971">
            <w:pPr>
              <w:rPr>
                <w:b/>
                <w:bCs/>
                <w:lang w:val="en-MY"/>
              </w:rPr>
            </w:pPr>
            <w:r w:rsidRPr="00EA7971">
              <w:rPr>
                <w:b/>
                <w:bCs/>
                <w:lang w:val="en-MY"/>
              </w:rPr>
              <w:t>Key Findings from KNIME EDA</w:t>
            </w:r>
          </w:p>
        </w:tc>
        <w:tc>
          <w:tcPr>
            <w:tcW w:w="0" w:type="auto"/>
            <w:hideMark/>
          </w:tcPr>
          <w:p w14:paraId="2B31784B" w14:textId="77777777" w:rsidR="00EA7971" w:rsidRPr="00EA7971" w:rsidRDefault="00EA7971" w:rsidP="00EA7971">
            <w:pPr>
              <w:rPr>
                <w:b/>
                <w:bCs/>
                <w:lang w:val="en-MY"/>
              </w:rPr>
            </w:pPr>
            <w:r w:rsidRPr="00EA7971">
              <w:rPr>
                <w:b/>
                <w:bCs/>
                <w:lang w:val="en-MY"/>
              </w:rPr>
              <w:t>Initial Observations / Insights</w:t>
            </w:r>
          </w:p>
        </w:tc>
        <w:tc>
          <w:tcPr>
            <w:tcW w:w="0" w:type="auto"/>
            <w:hideMark/>
          </w:tcPr>
          <w:p w14:paraId="23E0A6FF" w14:textId="77777777" w:rsidR="00EA7971" w:rsidRPr="00EA7971" w:rsidRDefault="00EA7971" w:rsidP="00EA7971">
            <w:pPr>
              <w:rPr>
                <w:b/>
                <w:bCs/>
                <w:lang w:val="en-MY"/>
              </w:rPr>
            </w:pPr>
            <w:r w:rsidRPr="00EA7971">
              <w:rPr>
                <w:b/>
                <w:bCs/>
                <w:lang w:val="en-MY"/>
              </w:rPr>
              <w:t>Charts Produced in KNIME</w:t>
            </w:r>
          </w:p>
        </w:tc>
      </w:tr>
      <w:tr w:rsidR="00F56E78" w:rsidRPr="00EA7971" w14:paraId="3E45AACF" w14:textId="77777777" w:rsidTr="00EA7971">
        <w:tc>
          <w:tcPr>
            <w:tcW w:w="0" w:type="auto"/>
            <w:hideMark/>
          </w:tcPr>
          <w:p w14:paraId="6C3696F4" w14:textId="77777777" w:rsidR="00EA7971" w:rsidRPr="00EA7971" w:rsidRDefault="00EA7971" w:rsidP="00EA7971">
            <w:pPr>
              <w:rPr>
                <w:lang w:val="en-MY"/>
              </w:rPr>
            </w:pPr>
            <w:r w:rsidRPr="00EA7971">
              <w:rPr>
                <w:lang w:val="en-MY"/>
              </w:rPr>
              <w:t>1. Which jurisdiction records the highest fines per 10,000 licences?</w:t>
            </w:r>
          </w:p>
        </w:tc>
        <w:tc>
          <w:tcPr>
            <w:tcW w:w="0" w:type="auto"/>
            <w:hideMark/>
          </w:tcPr>
          <w:p w14:paraId="054A0136" w14:textId="77777777" w:rsidR="00EA7971" w:rsidRPr="00EA7971" w:rsidRDefault="00EA7971" w:rsidP="00EA7971">
            <w:pPr>
              <w:rPr>
                <w:lang w:val="en-MY"/>
              </w:rPr>
            </w:pPr>
            <w:r w:rsidRPr="00EA7971">
              <w:rPr>
                <w:lang w:val="en-MY"/>
              </w:rPr>
              <w:t xml:space="preserve">KNIME </w:t>
            </w:r>
            <w:proofErr w:type="spellStart"/>
            <w:r w:rsidRPr="00EA7971">
              <w:rPr>
                <w:i/>
                <w:iCs/>
                <w:lang w:val="en-MY"/>
              </w:rPr>
              <w:t>GroupBy</w:t>
            </w:r>
            <w:proofErr w:type="spellEnd"/>
            <w:r w:rsidRPr="00EA7971">
              <w:rPr>
                <w:lang w:val="en-MY"/>
              </w:rPr>
              <w:t xml:space="preserve"> node shows NT and WA have highest fines per capita; ACT lowest.</w:t>
            </w:r>
          </w:p>
        </w:tc>
        <w:tc>
          <w:tcPr>
            <w:tcW w:w="0" w:type="auto"/>
            <w:hideMark/>
          </w:tcPr>
          <w:p w14:paraId="031D1DC2" w14:textId="77777777" w:rsidR="00EA7971" w:rsidRPr="00EA7971" w:rsidRDefault="00EA7971" w:rsidP="00EA7971">
            <w:pPr>
              <w:rPr>
                <w:lang w:val="en-MY"/>
              </w:rPr>
            </w:pPr>
            <w:r w:rsidRPr="00EA7971">
              <w:rPr>
                <w:lang w:val="en-MY"/>
              </w:rPr>
              <w:t>Jurisdictional variation is clear — possible link to enforcement intensity.</w:t>
            </w:r>
          </w:p>
        </w:tc>
        <w:tc>
          <w:tcPr>
            <w:tcW w:w="0" w:type="auto"/>
            <w:hideMark/>
          </w:tcPr>
          <w:p w14:paraId="0F0B443E" w14:textId="77797B7B" w:rsidR="00F56E78" w:rsidRPr="00EA7971" w:rsidRDefault="00EA7971" w:rsidP="00F56E78">
            <w:pPr>
              <w:rPr>
                <w:lang w:val="en-MY"/>
              </w:rPr>
            </w:pPr>
            <w:r w:rsidRPr="00EA7971">
              <w:rPr>
                <w:lang w:val="en-MY"/>
              </w:rPr>
              <w:t>Bar chart of total fines by jurisdiction</w:t>
            </w:r>
            <w:r w:rsidR="00F56E78">
              <w:rPr>
                <w:noProof/>
                <w:lang w:val="en-MY"/>
              </w:rPr>
              <w:drawing>
                <wp:inline distT="0" distB="0" distL="0" distR="0" wp14:anchorId="49B18EB8" wp14:editId="50A5D7E7">
                  <wp:extent cx="1065763" cy="1065763"/>
                  <wp:effectExtent l="0" t="0" r="1270" b="1270"/>
                  <wp:docPr id="2126704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1062" cy="1071062"/>
                          </a:xfrm>
                          <a:prstGeom prst="rect">
                            <a:avLst/>
                          </a:prstGeom>
                          <a:noFill/>
                        </pic:spPr>
                      </pic:pic>
                    </a:graphicData>
                  </a:graphic>
                </wp:inline>
              </w:drawing>
            </w:r>
          </w:p>
        </w:tc>
      </w:tr>
      <w:tr w:rsidR="00F56E78" w:rsidRPr="00EA7971" w14:paraId="7B22EE44" w14:textId="77777777" w:rsidTr="00F56E78">
        <w:tc>
          <w:tcPr>
            <w:tcW w:w="0" w:type="auto"/>
          </w:tcPr>
          <w:p w14:paraId="11B69F18" w14:textId="316D21DE" w:rsidR="00EA7971" w:rsidRPr="00EA7971" w:rsidRDefault="00F56E78" w:rsidP="00EA7971">
            <w:pPr>
              <w:rPr>
                <w:lang w:val="en-MY"/>
              </w:rPr>
            </w:pPr>
            <w:r>
              <w:rPr>
                <w:lang w:val="en-MY"/>
              </w:rPr>
              <w:t>Q2</w:t>
            </w:r>
          </w:p>
        </w:tc>
        <w:tc>
          <w:tcPr>
            <w:tcW w:w="0" w:type="auto"/>
          </w:tcPr>
          <w:p w14:paraId="260211AB" w14:textId="245F3665" w:rsidR="00EA7971" w:rsidRPr="00EA7971" w:rsidRDefault="00EA7971" w:rsidP="00EA7971">
            <w:pPr>
              <w:rPr>
                <w:lang w:val="en-MY"/>
              </w:rPr>
            </w:pPr>
          </w:p>
        </w:tc>
        <w:tc>
          <w:tcPr>
            <w:tcW w:w="0" w:type="auto"/>
          </w:tcPr>
          <w:p w14:paraId="386C9E92" w14:textId="26D0692A" w:rsidR="00EA7971" w:rsidRPr="00EA7971" w:rsidRDefault="00EA7971" w:rsidP="00EA7971">
            <w:pPr>
              <w:rPr>
                <w:lang w:val="en-MY"/>
              </w:rPr>
            </w:pPr>
          </w:p>
        </w:tc>
        <w:tc>
          <w:tcPr>
            <w:tcW w:w="0" w:type="auto"/>
          </w:tcPr>
          <w:p w14:paraId="3A0C0B86" w14:textId="4E9AE1AC" w:rsidR="00EA7971" w:rsidRPr="00EA7971" w:rsidRDefault="00EA7971" w:rsidP="00EA7971">
            <w:pPr>
              <w:rPr>
                <w:lang w:val="en-MY"/>
              </w:rPr>
            </w:pPr>
          </w:p>
        </w:tc>
      </w:tr>
      <w:tr w:rsidR="00F56E78" w:rsidRPr="00EA7971" w14:paraId="0C89E1F1" w14:textId="77777777" w:rsidTr="00F56E78">
        <w:tc>
          <w:tcPr>
            <w:tcW w:w="0" w:type="auto"/>
          </w:tcPr>
          <w:p w14:paraId="061B97B3" w14:textId="51356988" w:rsidR="00EA7971" w:rsidRPr="00EA7971" w:rsidRDefault="00F56E78" w:rsidP="00EA7971">
            <w:pPr>
              <w:rPr>
                <w:lang w:val="en-MY"/>
              </w:rPr>
            </w:pPr>
            <w:r>
              <w:rPr>
                <w:lang w:val="en-MY"/>
              </w:rPr>
              <w:t>Q3</w:t>
            </w:r>
          </w:p>
        </w:tc>
        <w:tc>
          <w:tcPr>
            <w:tcW w:w="0" w:type="auto"/>
          </w:tcPr>
          <w:p w14:paraId="6B975E34" w14:textId="015859CF" w:rsidR="00EA7971" w:rsidRPr="00EA7971" w:rsidRDefault="00EA7971" w:rsidP="00EA7971">
            <w:pPr>
              <w:rPr>
                <w:lang w:val="en-MY"/>
              </w:rPr>
            </w:pPr>
          </w:p>
        </w:tc>
        <w:tc>
          <w:tcPr>
            <w:tcW w:w="0" w:type="auto"/>
          </w:tcPr>
          <w:p w14:paraId="2905E93A" w14:textId="5921D0E9" w:rsidR="00EA7971" w:rsidRPr="00EA7971" w:rsidRDefault="00EA7971" w:rsidP="00EA7971">
            <w:pPr>
              <w:rPr>
                <w:lang w:val="en-MY"/>
              </w:rPr>
            </w:pPr>
          </w:p>
        </w:tc>
        <w:tc>
          <w:tcPr>
            <w:tcW w:w="0" w:type="auto"/>
          </w:tcPr>
          <w:p w14:paraId="62D1251E" w14:textId="39AA6642" w:rsidR="00EA7971" w:rsidRPr="00EA7971" w:rsidRDefault="00EA7971" w:rsidP="00EA7971">
            <w:pPr>
              <w:rPr>
                <w:lang w:val="en-MY"/>
              </w:rPr>
            </w:pPr>
          </w:p>
        </w:tc>
      </w:tr>
      <w:tr w:rsidR="00F56E78" w:rsidRPr="00EA7971" w14:paraId="1D8EEFC3" w14:textId="77777777" w:rsidTr="00F56E78">
        <w:tc>
          <w:tcPr>
            <w:tcW w:w="0" w:type="auto"/>
          </w:tcPr>
          <w:p w14:paraId="20AD9F90" w14:textId="6E4AD7F4" w:rsidR="00EA7971" w:rsidRPr="00EA7971" w:rsidRDefault="00F56E78" w:rsidP="00EA7971">
            <w:pPr>
              <w:rPr>
                <w:lang w:val="en-MY"/>
              </w:rPr>
            </w:pPr>
            <w:r>
              <w:rPr>
                <w:lang w:val="en-MY"/>
              </w:rPr>
              <w:t>Q4</w:t>
            </w:r>
          </w:p>
        </w:tc>
        <w:tc>
          <w:tcPr>
            <w:tcW w:w="0" w:type="auto"/>
          </w:tcPr>
          <w:p w14:paraId="3FCF15F4" w14:textId="0942B359" w:rsidR="00EA7971" w:rsidRPr="00EA7971" w:rsidRDefault="00EA7971" w:rsidP="00EA7971">
            <w:pPr>
              <w:rPr>
                <w:lang w:val="en-MY"/>
              </w:rPr>
            </w:pPr>
          </w:p>
        </w:tc>
        <w:tc>
          <w:tcPr>
            <w:tcW w:w="0" w:type="auto"/>
          </w:tcPr>
          <w:p w14:paraId="068A05CA" w14:textId="3B460BE2" w:rsidR="00EA7971" w:rsidRPr="00EA7971" w:rsidRDefault="00EA7971" w:rsidP="00EA7971">
            <w:pPr>
              <w:rPr>
                <w:lang w:val="en-MY"/>
              </w:rPr>
            </w:pPr>
          </w:p>
        </w:tc>
        <w:tc>
          <w:tcPr>
            <w:tcW w:w="0" w:type="auto"/>
          </w:tcPr>
          <w:p w14:paraId="780CC92E" w14:textId="2499CC79" w:rsidR="00EA7971" w:rsidRPr="00EA7971" w:rsidRDefault="00EA7971" w:rsidP="00EA7971">
            <w:pPr>
              <w:rPr>
                <w:lang w:val="en-MY"/>
              </w:rPr>
            </w:pPr>
          </w:p>
        </w:tc>
      </w:tr>
      <w:tr w:rsidR="00F56E78" w:rsidRPr="00EA7971" w14:paraId="2B4794B6" w14:textId="77777777" w:rsidTr="00F56E78">
        <w:tc>
          <w:tcPr>
            <w:tcW w:w="0" w:type="auto"/>
          </w:tcPr>
          <w:p w14:paraId="0F90BDAC" w14:textId="26032B8D" w:rsidR="00EA7971" w:rsidRPr="00EA7971" w:rsidRDefault="00F56E78" w:rsidP="00EA7971">
            <w:pPr>
              <w:rPr>
                <w:lang w:val="en-MY"/>
              </w:rPr>
            </w:pPr>
            <w:r>
              <w:rPr>
                <w:lang w:val="en-MY"/>
              </w:rPr>
              <w:t>Q5</w:t>
            </w:r>
          </w:p>
        </w:tc>
        <w:tc>
          <w:tcPr>
            <w:tcW w:w="0" w:type="auto"/>
          </w:tcPr>
          <w:p w14:paraId="3EC91AF1" w14:textId="37DE3EBE" w:rsidR="00EA7971" w:rsidRPr="00EA7971" w:rsidRDefault="00EA7971" w:rsidP="00EA7971">
            <w:pPr>
              <w:rPr>
                <w:lang w:val="en-MY"/>
              </w:rPr>
            </w:pPr>
          </w:p>
        </w:tc>
        <w:tc>
          <w:tcPr>
            <w:tcW w:w="0" w:type="auto"/>
          </w:tcPr>
          <w:p w14:paraId="441B76E1" w14:textId="19BB0C94" w:rsidR="00EA7971" w:rsidRPr="00EA7971" w:rsidRDefault="00EA7971" w:rsidP="00EA7971">
            <w:pPr>
              <w:rPr>
                <w:lang w:val="en-MY"/>
              </w:rPr>
            </w:pPr>
          </w:p>
        </w:tc>
        <w:tc>
          <w:tcPr>
            <w:tcW w:w="0" w:type="auto"/>
          </w:tcPr>
          <w:p w14:paraId="6CAC5BB8" w14:textId="61E14258" w:rsidR="00EA7971" w:rsidRPr="00EA7971" w:rsidRDefault="00EA7971" w:rsidP="00EA7971">
            <w:pPr>
              <w:rPr>
                <w:lang w:val="en-MY"/>
              </w:rPr>
            </w:pPr>
          </w:p>
        </w:tc>
      </w:tr>
    </w:tbl>
    <w:p w14:paraId="358D2744" w14:textId="77777777" w:rsidR="00877BCE" w:rsidRPr="00877BCE" w:rsidRDefault="00877BCE" w:rsidP="000E55BD">
      <w:pPr>
        <w:pStyle w:val="Heading1"/>
        <w:rPr>
          <w:lang w:val="en-MY"/>
        </w:rPr>
      </w:pPr>
      <w:bookmarkStart w:id="15" w:name="_Toc212798785"/>
      <w:r w:rsidRPr="00877BCE">
        <w:rPr>
          <w:lang w:val="en-MY"/>
        </w:rPr>
        <w:t>3 Visualisation Design</w:t>
      </w:r>
      <w:bookmarkEnd w:id="15"/>
    </w:p>
    <w:p w14:paraId="032824C3" w14:textId="77777777" w:rsidR="00877BCE" w:rsidRPr="00877BCE" w:rsidRDefault="00877BCE" w:rsidP="000E55BD">
      <w:pPr>
        <w:rPr>
          <w:lang w:val="en-MY"/>
        </w:rPr>
      </w:pPr>
      <w:r w:rsidRPr="00877BCE">
        <w:rPr>
          <w:lang w:val="en-MY"/>
        </w:rPr>
        <w:t>This section should include:</w:t>
      </w:r>
    </w:p>
    <w:p w14:paraId="36170423" w14:textId="4F89EB9C" w:rsidR="00877BCE" w:rsidRPr="00877BCE" w:rsidRDefault="00877BCE" w:rsidP="000F3AEB">
      <w:pPr>
        <w:pStyle w:val="Heading2"/>
        <w:numPr>
          <w:ilvl w:val="1"/>
          <w:numId w:val="13"/>
        </w:numPr>
        <w:rPr>
          <w:lang w:val="en-MY"/>
        </w:rPr>
      </w:pPr>
      <w:bookmarkStart w:id="16" w:name="_Toc212798786"/>
      <w:r w:rsidRPr="00877BCE">
        <w:rPr>
          <w:lang w:val="en-MY"/>
        </w:rPr>
        <w:t>Website Design</w:t>
      </w:r>
      <w:bookmarkEnd w:id="16"/>
    </w:p>
    <w:p w14:paraId="4671DA9E" w14:textId="77777777" w:rsidR="0098123A" w:rsidRDefault="00877BCE" w:rsidP="000F3AEB">
      <w:pPr>
        <w:pStyle w:val="ListParagraph"/>
        <w:numPr>
          <w:ilvl w:val="0"/>
          <w:numId w:val="12"/>
        </w:numPr>
        <w:rPr>
          <w:lang w:val="en-MY"/>
        </w:rPr>
      </w:pPr>
      <w:r w:rsidRPr="0098123A">
        <w:rPr>
          <w:lang w:val="en-MY"/>
        </w:rPr>
        <w:t>Create a wireframe of your webpage layout, showing:</w:t>
      </w:r>
    </w:p>
    <w:p w14:paraId="20D3E8B0" w14:textId="77777777" w:rsidR="0098123A" w:rsidRDefault="00877BCE" w:rsidP="000F3AEB">
      <w:pPr>
        <w:pStyle w:val="ListParagraph"/>
        <w:numPr>
          <w:ilvl w:val="1"/>
          <w:numId w:val="12"/>
        </w:numPr>
        <w:rPr>
          <w:lang w:val="en-MY"/>
        </w:rPr>
      </w:pPr>
      <w:r w:rsidRPr="0098123A">
        <w:rPr>
          <w:lang w:val="en-MY"/>
        </w:rPr>
        <w:lastRenderedPageBreak/>
        <w:t>Navigation structure</w:t>
      </w:r>
    </w:p>
    <w:p w14:paraId="785462C2" w14:textId="77777777" w:rsidR="0098123A" w:rsidRDefault="00877BCE" w:rsidP="000F3AEB">
      <w:pPr>
        <w:pStyle w:val="ListParagraph"/>
        <w:numPr>
          <w:ilvl w:val="1"/>
          <w:numId w:val="12"/>
        </w:numPr>
        <w:rPr>
          <w:lang w:val="en-MY"/>
        </w:rPr>
      </w:pPr>
      <w:r w:rsidRPr="0098123A">
        <w:rPr>
          <w:lang w:val="en-MY"/>
        </w:rPr>
        <w:t>Placement of headings, text, and charts</w:t>
      </w:r>
    </w:p>
    <w:p w14:paraId="22AF7F38" w14:textId="77777777" w:rsidR="0098123A" w:rsidRDefault="00877BCE" w:rsidP="000F3AEB">
      <w:pPr>
        <w:pStyle w:val="ListParagraph"/>
        <w:numPr>
          <w:ilvl w:val="1"/>
          <w:numId w:val="12"/>
        </w:numPr>
        <w:rPr>
          <w:lang w:val="en-MY"/>
        </w:rPr>
      </w:pPr>
      <w:r w:rsidRPr="0098123A">
        <w:rPr>
          <w:lang w:val="en-MY"/>
        </w:rPr>
        <w:t>Provide a wireframe using tools like Figma, Miro, PowerPoint (or a hand-drawn sketch).</w:t>
      </w:r>
    </w:p>
    <w:p w14:paraId="2ABECFEF" w14:textId="7DE56740" w:rsidR="00F56E78" w:rsidRDefault="00F56E78" w:rsidP="000F3AEB">
      <w:pPr>
        <w:pStyle w:val="ListParagraph"/>
        <w:numPr>
          <w:ilvl w:val="1"/>
          <w:numId w:val="12"/>
        </w:numPr>
        <w:rPr>
          <w:lang w:val="en-MY"/>
        </w:rPr>
      </w:pPr>
      <w:r>
        <w:rPr>
          <w:lang w:val="en-MY"/>
        </w:rPr>
        <w:t>Describe the planned structure and user flow of the website in paragraphs</w:t>
      </w:r>
    </w:p>
    <w:p w14:paraId="54A013B3" w14:textId="6C53C822" w:rsidR="0098123A" w:rsidRDefault="00F56E78" w:rsidP="00F56E78">
      <w:pPr>
        <w:pStyle w:val="ListParagraph"/>
        <w:ind w:left="1440" w:hanging="1156"/>
        <w:jc w:val="center"/>
        <w:rPr>
          <w:lang w:val="en-MY"/>
        </w:rPr>
      </w:pPr>
      <w:r w:rsidRPr="00F56E78">
        <w:rPr>
          <w:noProof/>
          <w:lang w:val="en-MY"/>
        </w:rPr>
        <w:drawing>
          <wp:inline distT="0" distB="0" distL="0" distR="0" wp14:anchorId="6531B7DC" wp14:editId="35D87B60">
            <wp:extent cx="5505674" cy="1711104"/>
            <wp:effectExtent l="0" t="0" r="0" b="3810"/>
            <wp:docPr id="2830999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99954" name="Picture 1" descr="A screenshot of a computer&#10;&#10;AI-generated content may be incorrect."/>
                    <pic:cNvPicPr/>
                  </pic:nvPicPr>
                  <pic:blipFill>
                    <a:blip r:embed="rId15"/>
                    <a:stretch>
                      <a:fillRect/>
                    </a:stretch>
                  </pic:blipFill>
                  <pic:spPr>
                    <a:xfrm>
                      <a:off x="0" y="0"/>
                      <a:ext cx="5541163" cy="1722134"/>
                    </a:xfrm>
                    <a:prstGeom prst="rect">
                      <a:avLst/>
                    </a:prstGeom>
                  </pic:spPr>
                </pic:pic>
              </a:graphicData>
            </a:graphic>
          </wp:inline>
        </w:drawing>
      </w:r>
    </w:p>
    <w:p w14:paraId="6447CAC8" w14:textId="612F0759" w:rsidR="0098123A" w:rsidRDefault="0098123A" w:rsidP="0098123A">
      <w:pPr>
        <w:pStyle w:val="Caption"/>
        <w:jc w:val="center"/>
        <w:rPr>
          <w:lang w:val="en-MY"/>
        </w:rPr>
      </w:pPr>
      <w:r>
        <w:t xml:space="preserve">Figure </w:t>
      </w:r>
      <w:r>
        <w:fldChar w:fldCharType="begin"/>
      </w:r>
      <w:r>
        <w:instrText xml:space="preserve"> SEQ Figure \* ARABIC </w:instrText>
      </w:r>
      <w:r>
        <w:fldChar w:fldCharType="separate"/>
      </w:r>
      <w:r w:rsidR="00EA7971">
        <w:rPr>
          <w:noProof/>
        </w:rPr>
        <w:t>4</w:t>
      </w:r>
      <w:r>
        <w:fldChar w:fldCharType="end"/>
      </w:r>
      <w:r>
        <w:t>: …</w:t>
      </w:r>
    </w:p>
    <w:p w14:paraId="1AC01898" w14:textId="77777777" w:rsidR="00F56E78" w:rsidRDefault="00F56E78" w:rsidP="000F3AEB">
      <w:pPr>
        <w:pStyle w:val="ListParagraph"/>
        <w:numPr>
          <w:ilvl w:val="0"/>
          <w:numId w:val="12"/>
        </w:numPr>
        <w:rPr>
          <w:lang w:val="en-MY"/>
        </w:rPr>
      </w:pPr>
      <w:r w:rsidRPr="00F56E78">
        <w:rPr>
          <w:lang w:val="en-MY"/>
        </w:rPr>
        <w:t xml:space="preserve">Design a storyboard explaining how users will interact with your D3.js </w:t>
      </w:r>
      <w:r>
        <w:rPr>
          <w:lang w:val="en-MY"/>
        </w:rPr>
        <w:t>website.</w:t>
      </w:r>
    </w:p>
    <w:p w14:paraId="04BA07BA" w14:textId="77777777" w:rsidR="0098123A" w:rsidRDefault="0098123A" w:rsidP="000F3AEB">
      <w:pPr>
        <w:pStyle w:val="ListParagraph"/>
        <w:numPr>
          <w:ilvl w:val="1"/>
          <w:numId w:val="12"/>
        </w:numPr>
        <w:rPr>
          <w:lang w:val="en-MY"/>
        </w:rPr>
      </w:pPr>
      <w:r w:rsidRPr="0098123A">
        <w:rPr>
          <w:lang w:val="en-MY"/>
        </w:rPr>
        <w:t>Describe the user journey (what they click, what changes on screen).</w:t>
      </w:r>
    </w:p>
    <w:p w14:paraId="18A7D9A3" w14:textId="036A6235" w:rsidR="0098123A" w:rsidRPr="0098123A" w:rsidRDefault="0098123A" w:rsidP="000F3AEB">
      <w:pPr>
        <w:pStyle w:val="ListParagraph"/>
        <w:numPr>
          <w:ilvl w:val="1"/>
          <w:numId w:val="12"/>
        </w:numPr>
        <w:rPr>
          <w:lang w:val="en-MY"/>
        </w:rPr>
      </w:pPr>
      <w:r>
        <w:rPr>
          <w:rStyle w:val="Strong"/>
        </w:rPr>
        <w:t xml:space="preserve">Example Storyboard: </w:t>
      </w:r>
      <w:r>
        <w:t xml:space="preserve">A user selects “Victoria” from the dropdown </w:t>
      </w:r>
      <w:r w:rsidRPr="0098123A">
        <w:rPr>
          <w:rFonts w:ascii="Times New Roman" w:hAnsi="Times New Roman" w:cs="Times New Roman"/>
        </w:rPr>
        <w:t>→</w:t>
      </w:r>
      <w:r>
        <w:t xml:space="preserve"> line chart updates to show speeding trends from 2010</w:t>
      </w:r>
      <w:r w:rsidRPr="0098123A">
        <w:rPr>
          <w:rFonts w:ascii="Constantia" w:hAnsi="Constantia" w:cs="Constantia"/>
        </w:rPr>
        <w:t>–</w:t>
      </w:r>
      <w:r>
        <w:t xml:space="preserve">2024 </w:t>
      </w:r>
      <w:r w:rsidRPr="0098123A">
        <w:rPr>
          <w:rFonts w:ascii="Times New Roman" w:hAnsi="Times New Roman" w:cs="Times New Roman"/>
        </w:rPr>
        <w:t>→</w:t>
      </w:r>
      <w:r>
        <w:t xml:space="preserve"> hovering over 2020 shows note </w:t>
      </w:r>
      <w:r w:rsidRPr="0098123A">
        <w:rPr>
          <w:rFonts w:ascii="Constantia" w:hAnsi="Constantia" w:cs="Constantia"/>
        </w:rPr>
        <w:t>“</w:t>
      </w:r>
      <w:r>
        <w:t>COVID-19 travel restrictions.”</w:t>
      </w:r>
    </w:p>
    <w:p w14:paraId="12042150" w14:textId="77777777" w:rsidR="0098123A" w:rsidRDefault="0098123A" w:rsidP="0098123A">
      <w:pPr>
        <w:keepNext/>
        <w:jc w:val="center"/>
      </w:pPr>
      <w:r>
        <w:rPr>
          <w:noProof/>
        </w:rPr>
        <w:drawing>
          <wp:inline distT="0" distB="0" distL="0" distR="0" wp14:anchorId="65202F2A" wp14:editId="02943AB7">
            <wp:extent cx="3431264" cy="2287510"/>
            <wp:effectExtent l="0" t="0" r="0" b="0"/>
            <wp:docPr id="846475773" name="Picture 2" descr="stickies! — storytelling with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ickies! — storytelling with dat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46176" cy="2297451"/>
                    </a:xfrm>
                    <a:prstGeom prst="rect">
                      <a:avLst/>
                    </a:prstGeom>
                    <a:noFill/>
                    <a:ln>
                      <a:noFill/>
                    </a:ln>
                  </pic:spPr>
                </pic:pic>
              </a:graphicData>
            </a:graphic>
          </wp:inline>
        </w:drawing>
      </w:r>
    </w:p>
    <w:p w14:paraId="19154A5B" w14:textId="1E077020" w:rsidR="0098123A" w:rsidRPr="0098123A" w:rsidRDefault="0098123A" w:rsidP="0098123A">
      <w:pPr>
        <w:pStyle w:val="Caption"/>
        <w:jc w:val="center"/>
        <w:rPr>
          <w:lang w:val="en-MY"/>
        </w:rPr>
      </w:pPr>
      <w:r>
        <w:t xml:space="preserve">Figure </w:t>
      </w:r>
      <w:r>
        <w:fldChar w:fldCharType="begin"/>
      </w:r>
      <w:r>
        <w:instrText xml:space="preserve"> SEQ Figure \* ARABIC </w:instrText>
      </w:r>
      <w:r>
        <w:fldChar w:fldCharType="separate"/>
      </w:r>
      <w:r w:rsidR="00EA7971">
        <w:rPr>
          <w:noProof/>
        </w:rPr>
        <w:t>5</w:t>
      </w:r>
      <w:r>
        <w:fldChar w:fldCharType="end"/>
      </w:r>
    </w:p>
    <w:p w14:paraId="526D6E50" w14:textId="140CA751" w:rsidR="00877BCE" w:rsidRPr="00877BCE" w:rsidRDefault="00877BCE" w:rsidP="000E55BD">
      <w:pPr>
        <w:pStyle w:val="Heading2"/>
        <w:rPr>
          <w:lang w:val="en-MY"/>
        </w:rPr>
      </w:pPr>
      <w:bookmarkStart w:id="17" w:name="_Toc212798787"/>
      <w:r w:rsidRPr="00877BCE">
        <w:rPr>
          <w:lang w:val="en-MY"/>
        </w:rPr>
        <w:t>3.2 Visualisation Design</w:t>
      </w:r>
      <w:bookmarkEnd w:id="17"/>
    </w:p>
    <w:p w14:paraId="4B2DE27B" w14:textId="77777777" w:rsidR="00877BCE" w:rsidRDefault="00877BCE" w:rsidP="000F3AEB">
      <w:pPr>
        <w:pStyle w:val="ListParagraph"/>
        <w:numPr>
          <w:ilvl w:val="0"/>
          <w:numId w:val="7"/>
        </w:numPr>
        <w:rPr>
          <w:lang w:val="en-MY"/>
        </w:rPr>
      </w:pPr>
      <w:r w:rsidRPr="000E55BD">
        <w:rPr>
          <w:lang w:val="en-MY"/>
        </w:rPr>
        <w:t>Explain the chart types chosen (e.g., bar, scatter, line, area, Sankey, parallel coordinates etc) and why they are appropriate.</w:t>
      </w:r>
    </w:p>
    <w:p w14:paraId="14548B48" w14:textId="367729B1" w:rsidR="0091728C" w:rsidRDefault="0091728C" w:rsidP="0091728C">
      <w:pPr>
        <w:pStyle w:val="Caption"/>
        <w:jc w:val="center"/>
        <w:rPr>
          <w:lang w:val="en-MY"/>
        </w:rPr>
      </w:pPr>
      <w:r>
        <w:t xml:space="preserve">Table </w:t>
      </w:r>
      <w:r>
        <w:fldChar w:fldCharType="begin"/>
      </w:r>
      <w:r>
        <w:instrText xml:space="preserve"> SEQ Table \* ARABIC </w:instrText>
      </w:r>
      <w:r>
        <w:fldChar w:fldCharType="separate"/>
      </w:r>
      <w:r w:rsidR="003E628F">
        <w:rPr>
          <w:noProof/>
        </w:rPr>
        <w:t>7</w:t>
      </w:r>
      <w:r>
        <w:fldChar w:fldCharType="end"/>
      </w:r>
      <w:r>
        <w:t>: …</w:t>
      </w:r>
    </w:p>
    <w:tbl>
      <w:tblPr>
        <w:tblStyle w:val="TableGrid"/>
        <w:tblW w:w="0" w:type="auto"/>
        <w:tblLook w:val="04A0" w:firstRow="1" w:lastRow="0" w:firstColumn="1" w:lastColumn="0" w:noHBand="0" w:noVBand="1"/>
      </w:tblPr>
      <w:tblGrid>
        <w:gridCol w:w="2089"/>
        <w:gridCol w:w="1404"/>
        <w:gridCol w:w="2738"/>
        <w:gridCol w:w="2409"/>
      </w:tblGrid>
      <w:tr w:rsidR="0091728C" w:rsidRPr="0091728C" w14:paraId="21BBA3B2" w14:textId="77777777" w:rsidTr="0091728C">
        <w:tc>
          <w:tcPr>
            <w:tcW w:w="0" w:type="auto"/>
            <w:hideMark/>
          </w:tcPr>
          <w:p w14:paraId="2EB2B863" w14:textId="25C911F0" w:rsidR="0091728C" w:rsidRPr="0091728C" w:rsidRDefault="0091728C" w:rsidP="0091728C">
            <w:pPr>
              <w:rPr>
                <w:b/>
                <w:bCs/>
                <w:lang w:val="en-MY"/>
              </w:rPr>
            </w:pPr>
            <w:r w:rsidRPr="0091728C">
              <w:rPr>
                <w:b/>
                <w:bCs/>
                <w:lang w:val="en-MY"/>
              </w:rPr>
              <w:lastRenderedPageBreak/>
              <w:t>Research Question</w:t>
            </w:r>
          </w:p>
        </w:tc>
        <w:tc>
          <w:tcPr>
            <w:tcW w:w="0" w:type="auto"/>
            <w:hideMark/>
          </w:tcPr>
          <w:p w14:paraId="19588243" w14:textId="77777777" w:rsidR="0091728C" w:rsidRPr="0091728C" w:rsidRDefault="0091728C" w:rsidP="0091728C">
            <w:pPr>
              <w:rPr>
                <w:b/>
                <w:bCs/>
                <w:lang w:val="en-MY"/>
              </w:rPr>
            </w:pPr>
            <w:r w:rsidRPr="0091728C">
              <w:rPr>
                <w:b/>
                <w:bCs/>
                <w:lang w:val="en-MY"/>
              </w:rPr>
              <w:t>Chart Type</w:t>
            </w:r>
          </w:p>
        </w:tc>
        <w:tc>
          <w:tcPr>
            <w:tcW w:w="0" w:type="auto"/>
            <w:hideMark/>
          </w:tcPr>
          <w:p w14:paraId="738A0513" w14:textId="77777777" w:rsidR="0091728C" w:rsidRPr="0091728C" w:rsidRDefault="0091728C" w:rsidP="0091728C">
            <w:pPr>
              <w:rPr>
                <w:b/>
                <w:bCs/>
                <w:lang w:val="en-MY"/>
              </w:rPr>
            </w:pPr>
            <w:r w:rsidRPr="0091728C">
              <w:rPr>
                <w:b/>
                <w:bCs/>
                <w:lang w:val="en-MY"/>
              </w:rPr>
              <w:t>Why It’s Appropriate</w:t>
            </w:r>
          </w:p>
        </w:tc>
        <w:tc>
          <w:tcPr>
            <w:tcW w:w="0" w:type="auto"/>
            <w:hideMark/>
          </w:tcPr>
          <w:p w14:paraId="10F1A7B6" w14:textId="77777777" w:rsidR="0091728C" w:rsidRPr="0091728C" w:rsidRDefault="0091728C" w:rsidP="0091728C">
            <w:pPr>
              <w:rPr>
                <w:b/>
                <w:bCs/>
                <w:lang w:val="en-MY"/>
              </w:rPr>
            </w:pPr>
            <w:r w:rsidRPr="0091728C">
              <w:rPr>
                <w:b/>
                <w:bCs/>
                <w:lang w:val="en-MY"/>
              </w:rPr>
              <w:t>Data Type Represented</w:t>
            </w:r>
          </w:p>
        </w:tc>
      </w:tr>
      <w:tr w:rsidR="0091728C" w:rsidRPr="0091728C" w14:paraId="7777D2D8" w14:textId="77777777" w:rsidTr="0091728C">
        <w:tc>
          <w:tcPr>
            <w:tcW w:w="0" w:type="auto"/>
            <w:hideMark/>
          </w:tcPr>
          <w:p w14:paraId="3683AE72" w14:textId="77777777" w:rsidR="0091728C" w:rsidRPr="0091728C" w:rsidRDefault="0091728C" w:rsidP="0091728C">
            <w:pPr>
              <w:rPr>
                <w:lang w:val="en-MY"/>
              </w:rPr>
            </w:pPr>
            <w:r w:rsidRPr="0091728C">
              <w:rPr>
                <w:lang w:val="en-MY"/>
              </w:rPr>
              <w:t>1. Jurisdiction with highest fines per 10,000 licences</w:t>
            </w:r>
          </w:p>
        </w:tc>
        <w:tc>
          <w:tcPr>
            <w:tcW w:w="0" w:type="auto"/>
            <w:hideMark/>
          </w:tcPr>
          <w:p w14:paraId="74C80987" w14:textId="77777777" w:rsidR="0091728C" w:rsidRPr="0091728C" w:rsidRDefault="0091728C" w:rsidP="0091728C">
            <w:pPr>
              <w:rPr>
                <w:lang w:val="en-MY"/>
              </w:rPr>
            </w:pPr>
            <w:r w:rsidRPr="0091728C">
              <w:rPr>
                <w:lang w:val="en-MY"/>
              </w:rPr>
              <w:t>Bar Chart</w:t>
            </w:r>
          </w:p>
        </w:tc>
        <w:tc>
          <w:tcPr>
            <w:tcW w:w="0" w:type="auto"/>
            <w:hideMark/>
          </w:tcPr>
          <w:p w14:paraId="39227023" w14:textId="77777777" w:rsidR="0091728C" w:rsidRPr="0091728C" w:rsidRDefault="0091728C" w:rsidP="0091728C">
            <w:pPr>
              <w:rPr>
                <w:lang w:val="en-MY"/>
              </w:rPr>
            </w:pPr>
            <w:r w:rsidRPr="0091728C">
              <w:rPr>
                <w:lang w:val="en-MY"/>
              </w:rPr>
              <w:t>Clearly compares discrete categories (states/territories).</w:t>
            </w:r>
          </w:p>
        </w:tc>
        <w:tc>
          <w:tcPr>
            <w:tcW w:w="0" w:type="auto"/>
            <w:hideMark/>
          </w:tcPr>
          <w:p w14:paraId="7934BE5C" w14:textId="77777777" w:rsidR="0091728C" w:rsidRPr="0091728C" w:rsidRDefault="0091728C" w:rsidP="0091728C">
            <w:pPr>
              <w:rPr>
                <w:lang w:val="en-MY"/>
              </w:rPr>
            </w:pPr>
            <w:r w:rsidRPr="0091728C">
              <w:rPr>
                <w:lang w:val="en-MY"/>
              </w:rPr>
              <w:t>Categorical (Jurisdiction) + Quantitative (Fines per 10,000)</w:t>
            </w:r>
          </w:p>
        </w:tc>
      </w:tr>
      <w:tr w:rsidR="0091728C" w:rsidRPr="0091728C" w14:paraId="6C3BE80C" w14:textId="77777777" w:rsidTr="0091728C">
        <w:tc>
          <w:tcPr>
            <w:tcW w:w="0" w:type="auto"/>
            <w:hideMark/>
          </w:tcPr>
          <w:p w14:paraId="4AE09963" w14:textId="77777777" w:rsidR="0091728C" w:rsidRPr="0091728C" w:rsidRDefault="0091728C" w:rsidP="0091728C">
            <w:pPr>
              <w:rPr>
                <w:lang w:val="en-MY"/>
              </w:rPr>
            </w:pPr>
            <w:r w:rsidRPr="0091728C">
              <w:rPr>
                <w:lang w:val="en-MY"/>
              </w:rPr>
              <w:t>1. Jurisdiction with highest fines per 10,000 licences</w:t>
            </w:r>
          </w:p>
        </w:tc>
        <w:tc>
          <w:tcPr>
            <w:tcW w:w="0" w:type="auto"/>
            <w:hideMark/>
          </w:tcPr>
          <w:p w14:paraId="25693A9E" w14:textId="77777777" w:rsidR="0091728C" w:rsidRPr="0091728C" w:rsidRDefault="0091728C" w:rsidP="0091728C">
            <w:pPr>
              <w:rPr>
                <w:lang w:val="en-MY"/>
              </w:rPr>
            </w:pPr>
            <w:r w:rsidRPr="0091728C">
              <w:rPr>
                <w:lang w:val="en-MY"/>
              </w:rPr>
              <w:t>Choropleth Map</w:t>
            </w:r>
          </w:p>
        </w:tc>
        <w:tc>
          <w:tcPr>
            <w:tcW w:w="0" w:type="auto"/>
            <w:hideMark/>
          </w:tcPr>
          <w:p w14:paraId="50FA7618" w14:textId="77777777" w:rsidR="0091728C" w:rsidRPr="0091728C" w:rsidRDefault="0091728C" w:rsidP="0091728C">
            <w:pPr>
              <w:rPr>
                <w:lang w:val="en-MY"/>
              </w:rPr>
            </w:pPr>
            <w:r w:rsidRPr="0091728C">
              <w:rPr>
                <w:lang w:val="en-MY"/>
              </w:rPr>
              <w:t>Shows geographical variation of fines effectively.</w:t>
            </w:r>
          </w:p>
        </w:tc>
        <w:tc>
          <w:tcPr>
            <w:tcW w:w="0" w:type="auto"/>
            <w:hideMark/>
          </w:tcPr>
          <w:p w14:paraId="3391677D" w14:textId="77777777" w:rsidR="0091728C" w:rsidRPr="0091728C" w:rsidRDefault="0091728C" w:rsidP="0091728C">
            <w:pPr>
              <w:rPr>
                <w:lang w:val="en-MY"/>
              </w:rPr>
            </w:pPr>
            <w:r w:rsidRPr="0091728C">
              <w:rPr>
                <w:lang w:val="en-MY"/>
              </w:rPr>
              <w:t>Spatial (Jurisdiction) + Quantitative (Rate)</w:t>
            </w:r>
          </w:p>
        </w:tc>
      </w:tr>
      <w:tr w:rsidR="0091728C" w:rsidRPr="0091728C" w14:paraId="139E86CC" w14:textId="77777777" w:rsidTr="0091728C">
        <w:tc>
          <w:tcPr>
            <w:tcW w:w="0" w:type="auto"/>
          </w:tcPr>
          <w:p w14:paraId="68D13C36" w14:textId="7AB01FF9" w:rsidR="0091728C" w:rsidRPr="0091728C" w:rsidRDefault="0091728C" w:rsidP="0091728C">
            <w:pPr>
              <w:rPr>
                <w:lang w:val="en-MY"/>
              </w:rPr>
            </w:pPr>
            <w:r>
              <w:rPr>
                <w:lang w:val="en-MY"/>
              </w:rPr>
              <w:t>Q2</w:t>
            </w:r>
          </w:p>
        </w:tc>
        <w:tc>
          <w:tcPr>
            <w:tcW w:w="0" w:type="auto"/>
          </w:tcPr>
          <w:p w14:paraId="3DFFE0E6" w14:textId="77777777" w:rsidR="0091728C" w:rsidRPr="0091728C" w:rsidRDefault="0091728C" w:rsidP="0091728C">
            <w:pPr>
              <w:rPr>
                <w:lang w:val="en-MY"/>
              </w:rPr>
            </w:pPr>
          </w:p>
        </w:tc>
        <w:tc>
          <w:tcPr>
            <w:tcW w:w="0" w:type="auto"/>
          </w:tcPr>
          <w:p w14:paraId="1C63A602" w14:textId="77777777" w:rsidR="0091728C" w:rsidRPr="0091728C" w:rsidRDefault="0091728C" w:rsidP="0091728C">
            <w:pPr>
              <w:rPr>
                <w:lang w:val="en-MY"/>
              </w:rPr>
            </w:pPr>
          </w:p>
        </w:tc>
        <w:tc>
          <w:tcPr>
            <w:tcW w:w="0" w:type="auto"/>
          </w:tcPr>
          <w:p w14:paraId="35E45506" w14:textId="77777777" w:rsidR="0091728C" w:rsidRPr="0091728C" w:rsidRDefault="0091728C" w:rsidP="0091728C">
            <w:pPr>
              <w:rPr>
                <w:lang w:val="en-MY"/>
              </w:rPr>
            </w:pPr>
          </w:p>
        </w:tc>
      </w:tr>
      <w:tr w:rsidR="0091728C" w:rsidRPr="0091728C" w14:paraId="76145A27" w14:textId="77777777" w:rsidTr="0091728C">
        <w:tc>
          <w:tcPr>
            <w:tcW w:w="0" w:type="auto"/>
          </w:tcPr>
          <w:p w14:paraId="400D3961" w14:textId="298B2B85" w:rsidR="0091728C" w:rsidRPr="0091728C" w:rsidRDefault="0091728C" w:rsidP="0091728C">
            <w:pPr>
              <w:rPr>
                <w:lang w:val="en-MY"/>
              </w:rPr>
            </w:pPr>
            <w:r>
              <w:rPr>
                <w:lang w:val="en-MY"/>
              </w:rPr>
              <w:t>Q2</w:t>
            </w:r>
          </w:p>
        </w:tc>
        <w:tc>
          <w:tcPr>
            <w:tcW w:w="0" w:type="auto"/>
          </w:tcPr>
          <w:p w14:paraId="565F1BAD" w14:textId="77777777" w:rsidR="0091728C" w:rsidRPr="0091728C" w:rsidRDefault="0091728C" w:rsidP="0091728C">
            <w:pPr>
              <w:rPr>
                <w:lang w:val="en-MY"/>
              </w:rPr>
            </w:pPr>
          </w:p>
        </w:tc>
        <w:tc>
          <w:tcPr>
            <w:tcW w:w="0" w:type="auto"/>
          </w:tcPr>
          <w:p w14:paraId="19B599BC" w14:textId="77777777" w:rsidR="0091728C" w:rsidRPr="0091728C" w:rsidRDefault="0091728C" w:rsidP="0091728C">
            <w:pPr>
              <w:rPr>
                <w:lang w:val="en-MY"/>
              </w:rPr>
            </w:pPr>
          </w:p>
        </w:tc>
        <w:tc>
          <w:tcPr>
            <w:tcW w:w="0" w:type="auto"/>
          </w:tcPr>
          <w:p w14:paraId="66D78BA0" w14:textId="77777777" w:rsidR="0091728C" w:rsidRPr="0091728C" w:rsidRDefault="0091728C" w:rsidP="0091728C">
            <w:pPr>
              <w:rPr>
                <w:lang w:val="en-MY"/>
              </w:rPr>
            </w:pPr>
          </w:p>
        </w:tc>
      </w:tr>
      <w:tr w:rsidR="0091728C" w:rsidRPr="0091728C" w14:paraId="38B686C5" w14:textId="77777777" w:rsidTr="0091728C">
        <w:tc>
          <w:tcPr>
            <w:tcW w:w="0" w:type="auto"/>
          </w:tcPr>
          <w:p w14:paraId="62EDDF18" w14:textId="42F1DAC2" w:rsidR="0091728C" w:rsidRPr="0091728C" w:rsidRDefault="0091728C" w:rsidP="0091728C">
            <w:pPr>
              <w:rPr>
                <w:lang w:val="en-MY"/>
              </w:rPr>
            </w:pPr>
            <w:r>
              <w:rPr>
                <w:lang w:val="en-MY"/>
              </w:rPr>
              <w:t>Q3</w:t>
            </w:r>
          </w:p>
        </w:tc>
        <w:tc>
          <w:tcPr>
            <w:tcW w:w="0" w:type="auto"/>
          </w:tcPr>
          <w:p w14:paraId="5A948FEE" w14:textId="77777777" w:rsidR="0091728C" w:rsidRPr="0091728C" w:rsidRDefault="0091728C" w:rsidP="0091728C">
            <w:pPr>
              <w:rPr>
                <w:lang w:val="en-MY"/>
              </w:rPr>
            </w:pPr>
          </w:p>
        </w:tc>
        <w:tc>
          <w:tcPr>
            <w:tcW w:w="0" w:type="auto"/>
          </w:tcPr>
          <w:p w14:paraId="1062931A" w14:textId="77777777" w:rsidR="0091728C" w:rsidRPr="0091728C" w:rsidRDefault="0091728C" w:rsidP="0091728C">
            <w:pPr>
              <w:rPr>
                <w:lang w:val="en-MY"/>
              </w:rPr>
            </w:pPr>
          </w:p>
        </w:tc>
        <w:tc>
          <w:tcPr>
            <w:tcW w:w="0" w:type="auto"/>
          </w:tcPr>
          <w:p w14:paraId="30B206AA" w14:textId="77777777" w:rsidR="0091728C" w:rsidRPr="0091728C" w:rsidRDefault="0091728C" w:rsidP="0091728C">
            <w:pPr>
              <w:rPr>
                <w:lang w:val="en-MY"/>
              </w:rPr>
            </w:pPr>
          </w:p>
        </w:tc>
      </w:tr>
      <w:tr w:rsidR="0091728C" w:rsidRPr="0091728C" w14:paraId="3540379E" w14:textId="77777777" w:rsidTr="0091728C">
        <w:tc>
          <w:tcPr>
            <w:tcW w:w="0" w:type="auto"/>
          </w:tcPr>
          <w:p w14:paraId="580C6B32" w14:textId="10889458" w:rsidR="0091728C" w:rsidRPr="0091728C" w:rsidRDefault="0091728C" w:rsidP="0091728C">
            <w:pPr>
              <w:rPr>
                <w:lang w:val="en-MY"/>
              </w:rPr>
            </w:pPr>
            <w:r>
              <w:rPr>
                <w:lang w:val="en-MY"/>
              </w:rPr>
              <w:t>Q4</w:t>
            </w:r>
          </w:p>
        </w:tc>
        <w:tc>
          <w:tcPr>
            <w:tcW w:w="0" w:type="auto"/>
          </w:tcPr>
          <w:p w14:paraId="6F79434A" w14:textId="77777777" w:rsidR="0091728C" w:rsidRPr="0091728C" w:rsidRDefault="0091728C" w:rsidP="0091728C">
            <w:pPr>
              <w:rPr>
                <w:lang w:val="en-MY"/>
              </w:rPr>
            </w:pPr>
          </w:p>
        </w:tc>
        <w:tc>
          <w:tcPr>
            <w:tcW w:w="0" w:type="auto"/>
          </w:tcPr>
          <w:p w14:paraId="1A175DD4" w14:textId="77777777" w:rsidR="0091728C" w:rsidRPr="0091728C" w:rsidRDefault="0091728C" w:rsidP="0091728C">
            <w:pPr>
              <w:rPr>
                <w:lang w:val="en-MY"/>
              </w:rPr>
            </w:pPr>
          </w:p>
        </w:tc>
        <w:tc>
          <w:tcPr>
            <w:tcW w:w="0" w:type="auto"/>
          </w:tcPr>
          <w:p w14:paraId="0D774FE2" w14:textId="77777777" w:rsidR="0091728C" w:rsidRPr="0091728C" w:rsidRDefault="0091728C" w:rsidP="0091728C">
            <w:pPr>
              <w:rPr>
                <w:lang w:val="en-MY"/>
              </w:rPr>
            </w:pPr>
          </w:p>
        </w:tc>
      </w:tr>
      <w:tr w:rsidR="0091728C" w:rsidRPr="0091728C" w14:paraId="3E18C6FF" w14:textId="77777777" w:rsidTr="0091728C">
        <w:tc>
          <w:tcPr>
            <w:tcW w:w="0" w:type="auto"/>
          </w:tcPr>
          <w:p w14:paraId="0345C0B0" w14:textId="55295173" w:rsidR="0091728C" w:rsidRDefault="0091728C" w:rsidP="0091728C">
            <w:pPr>
              <w:rPr>
                <w:lang w:val="en-MY"/>
              </w:rPr>
            </w:pPr>
            <w:r>
              <w:rPr>
                <w:lang w:val="en-MY"/>
              </w:rPr>
              <w:t>Q5</w:t>
            </w:r>
          </w:p>
        </w:tc>
        <w:tc>
          <w:tcPr>
            <w:tcW w:w="0" w:type="auto"/>
          </w:tcPr>
          <w:p w14:paraId="25FDD42A" w14:textId="77777777" w:rsidR="0091728C" w:rsidRPr="0091728C" w:rsidRDefault="0091728C" w:rsidP="0091728C">
            <w:pPr>
              <w:rPr>
                <w:lang w:val="en-MY"/>
              </w:rPr>
            </w:pPr>
          </w:p>
        </w:tc>
        <w:tc>
          <w:tcPr>
            <w:tcW w:w="0" w:type="auto"/>
          </w:tcPr>
          <w:p w14:paraId="15C119E4" w14:textId="77777777" w:rsidR="0091728C" w:rsidRPr="0091728C" w:rsidRDefault="0091728C" w:rsidP="0091728C">
            <w:pPr>
              <w:rPr>
                <w:lang w:val="en-MY"/>
              </w:rPr>
            </w:pPr>
          </w:p>
        </w:tc>
        <w:tc>
          <w:tcPr>
            <w:tcW w:w="0" w:type="auto"/>
          </w:tcPr>
          <w:p w14:paraId="2C0B0703" w14:textId="77777777" w:rsidR="0091728C" w:rsidRPr="0091728C" w:rsidRDefault="0091728C" w:rsidP="0091728C">
            <w:pPr>
              <w:rPr>
                <w:lang w:val="en-MY"/>
              </w:rPr>
            </w:pPr>
          </w:p>
        </w:tc>
      </w:tr>
    </w:tbl>
    <w:p w14:paraId="3A566658" w14:textId="77777777" w:rsidR="00877BCE" w:rsidRPr="000E55BD" w:rsidRDefault="00877BCE" w:rsidP="000F3AEB">
      <w:pPr>
        <w:pStyle w:val="ListParagraph"/>
        <w:numPr>
          <w:ilvl w:val="0"/>
          <w:numId w:val="7"/>
        </w:numPr>
        <w:rPr>
          <w:lang w:val="en-MY"/>
        </w:rPr>
      </w:pPr>
      <w:r w:rsidRPr="000E55BD">
        <w:rPr>
          <w:lang w:val="en-MY"/>
        </w:rPr>
        <w:t>Discuss adherence to good design principles, including:</w:t>
      </w:r>
    </w:p>
    <w:p w14:paraId="1FA119C2" w14:textId="77777777" w:rsidR="00877BCE" w:rsidRPr="000E55BD" w:rsidRDefault="00877BCE" w:rsidP="000F3AEB">
      <w:pPr>
        <w:pStyle w:val="ListParagraph"/>
        <w:numPr>
          <w:ilvl w:val="1"/>
          <w:numId w:val="7"/>
        </w:numPr>
        <w:rPr>
          <w:lang w:val="en-MY"/>
        </w:rPr>
      </w:pPr>
      <w:r w:rsidRPr="000E55BD">
        <w:rPr>
          <w:lang w:val="en-MY"/>
        </w:rPr>
        <w:t>Graphical integrity (avoiding misleading charts)</w:t>
      </w:r>
    </w:p>
    <w:p w14:paraId="0265EE83" w14:textId="77777777" w:rsidR="00877BCE" w:rsidRPr="000E55BD" w:rsidRDefault="00877BCE" w:rsidP="000F3AEB">
      <w:pPr>
        <w:pStyle w:val="ListParagraph"/>
        <w:numPr>
          <w:ilvl w:val="1"/>
          <w:numId w:val="7"/>
        </w:numPr>
        <w:rPr>
          <w:lang w:val="en-MY"/>
        </w:rPr>
      </w:pPr>
      <w:r w:rsidRPr="000E55BD">
        <w:rPr>
          <w:lang w:val="en-MY"/>
        </w:rPr>
        <w:t>Accessibility (colourblind and web-friendly palettes, font size)</w:t>
      </w:r>
    </w:p>
    <w:p w14:paraId="1B7BD290" w14:textId="77777777" w:rsidR="00877BCE" w:rsidRPr="000E55BD" w:rsidRDefault="00877BCE" w:rsidP="000F3AEB">
      <w:pPr>
        <w:pStyle w:val="ListParagraph"/>
        <w:numPr>
          <w:ilvl w:val="1"/>
          <w:numId w:val="7"/>
        </w:numPr>
        <w:rPr>
          <w:lang w:val="en-MY"/>
        </w:rPr>
      </w:pPr>
      <w:r w:rsidRPr="000E55BD">
        <w:rPr>
          <w:lang w:val="en-MY"/>
        </w:rPr>
        <w:t>Scalability (responsiveness across different screen sizes)</w:t>
      </w:r>
    </w:p>
    <w:p w14:paraId="78498FEA" w14:textId="77777777" w:rsidR="00877BCE" w:rsidRPr="000E55BD" w:rsidRDefault="00877BCE" w:rsidP="000F3AEB">
      <w:pPr>
        <w:pStyle w:val="ListParagraph"/>
        <w:numPr>
          <w:ilvl w:val="0"/>
          <w:numId w:val="7"/>
        </w:numPr>
        <w:rPr>
          <w:lang w:val="en-MY"/>
        </w:rPr>
      </w:pPr>
      <w:r w:rsidRPr="000E55BD">
        <w:rPr>
          <w:lang w:val="en-MY"/>
        </w:rPr>
        <w:t>Explain how graphical elements (colour, shape, size, annotations) are used to represent differences effectively.</w:t>
      </w:r>
    </w:p>
    <w:p w14:paraId="3922FE4B" w14:textId="77777777" w:rsidR="00877BCE" w:rsidRPr="000E55BD" w:rsidRDefault="00877BCE" w:rsidP="000F3AEB">
      <w:pPr>
        <w:pStyle w:val="ListParagraph"/>
        <w:numPr>
          <w:ilvl w:val="0"/>
          <w:numId w:val="7"/>
        </w:numPr>
        <w:rPr>
          <w:lang w:val="en-MY"/>
        </w:rPr>
      </w:pPr>
      <w:r w:rsidRPr="000E55BD">
        <w:rPr>
          <w:lang w:val="en-MY"/>
        </w:rPr>
        <w:t>Justify colour choices, labelling, and layout decisions.</w:t>
      </w:r>
    </w:p>
    <w:p w14:paraId="0E824782" w14:textId="77777777" w:rsidR="00877BCE" w:rsidRPr="000E55BD" w:rsidRDefault="00877BCE" w:rsidP="000F3AEB">
      <w:pPr>
        <w:pStyle w:val="ListParagraph"/>
        <w:numPr>
          <w:ilvl w:val="0"/>
          <w:numId w:val="7"/>
        </w:numPr>
        <w:rPr>
          <w:lang w:val="en-MY"/>
        </w:rPr>
      </w:pPr>
      <w:r w:rsidRPr="000E55BD">
        <w:rPr>
          <w:lang w:val="en-MY"/>
        </w:rPr>
        <w:t>Describe how you will use annotations and tooltips enhance user understanding.</w:t>
      </w:r>
    </w:p>
    <w:p w14:paraId="36FE0BE9" w14:textId="77777777" w:rsidR="00877BCE" w:rsidRPr="00877BCE" w:rsidRDefault="00877BCE" w:rsidP="000E55BD">
      <w:pPr>
        <w:pStyle w:val="Heading2"/>
        <w:rPr>
          <w:lang w:val="en-MY"/>
        </w:rPr>
      </w:pPr>
      <w:bookmarkStart w:id="18" w:name="_Toc212798788"/>
      <w:r w:rsidRPr="00877BCE">
        <w:rPr>
          <w:lang w:val="en-MY"/>
        </w:rPr>
        <w:t>3.3 Interaction Design</w:t>
      </w:r>
      <w:bookmarkEnd w:id="18"/>
      <w:r w:rsidRPr="00877BCE">
        <w:rPr>
          <w:lang w:val="en-MY"/>
        </w:rPr>
        <w:t> </w:t>
      </w:r>
    </w:p>
    <w:p w14:paraId="4B1BC0A3" w14:textId="77777777" w:rsidR="00877BCE" w:rsidRPr="000E55BD" w:rsidRDefault="00877BCE" w:rsidP="000F3AEB">
      <w:pPr>
        <w:pStyle w:val="ListParagraph"/>
        <w:numPr>
          <w:ilvl w:val="0"/>
          <w:numId w:val="8"/>
        </w:numPr>
        <w:rPr>
          <w:lang w:val="en-MY"/>
        </w:rPr>
      </w:pPr>
      <w:r w:rsidRPr="000E55BD">
        <w:rPr>
          <w:lang w:val="en-MY"/>
        </w:rPr>
        <w:t>Describe interactive features (e.g., zooming, filtering, tooltips, animations) and their role in improving user experience.</w:t>
      </w:r>
    </w:p>
    <w:p w14:paraId="02BA02A3" w14:textId="77777777" w:rsidR="00877BCE" w:rsidRPr="000E55BD" w:rsidRDefault="00877BCE" w:rsidP="000F3AEB">
      <w:pPr>
        <w:pStyle w:val="ListParagraph"/>
        <w:numPr>
          <w:ilvl w:val="0"/>
          <w:numId w:val="8"/>
        </w:numPr>
        <w:rPr>
          <w:lang w:val="en-MY"/>
        </w:rPr>
      </w:pPr>
      <w:r w:rsidRPr="000E55BD">
        <w:rPr>
          <w:lang w:val="en-MY"/>
        </w:rPr>
        <w:t>Provide a table of interactions, explaining:</w:t>
      </w:r>
    </w:p>
    <w:p w14:paraId="3503DD64" w14:textId="77777777" w:rsidR="00877BCE" w:rsidRPr="000E55BD" w:rsidRDefault="00877BCE" w:rsidP="000F3AEB">
      <w:pPr>
        <w:pStyle w:val="ListParagraph"/>
        <w:numPr>
          <w:ilvl w:val="1"/>
          <w:numId w:val="8"/>
        </w:numPr>
        <w:rPr>
          <w:lang w:val="en-MY"/>
        </w:rPr>
      </w:pPr>
      <w:r w:rsidRPr="000E55BD">
        <w:rPr>
          <w:lang w:val="en-MY"/>
        </w:rPr>
        <w:t>The interaction method (hover, click, drag, etc.)</w:t>
      </w:r>
    </w:p>
    <w:p w14:paraId="70510551" w14:textId="77777777" w:rsidR="00877BCE" w:rsidRDefault="00877BCE" w:rsidP="000F3AEB">
      <w:pPr>
        <w:pStyle w:val="ListParagraph"/>
        <w:numPr>
          <w:ilvl w:val="1"/>
          <w:numId w:val="8"/>
        </w:numPr>
        <w:rPr>
          <w:lang w:val="en-MY"/>
        </w:rPr>
      </w:pPr>
      <w:r w:rsidRPr="000E55BD">
        <w:rPr>
          <w:lang w:val="en-MY"/>
        </w:rPr>
        <w:t>The expected user behaviour and response</w:t>
      </w:r>
    </w:p>
    <w:p w14:paraId="5817606D" w14:textId="6A95C247" w:rsidR="0091728C" w:rsidRDefault="0091728C" w:rsidP="0091728C">
      <w:pPr>
        <w:pStyle w:val="Caption"/>
        <w:jc w:val="center"/>
        <w:rPr>
          <w:lang w:val="en-MY"/>
        </w:rPr>
      </w:pPr>
      <w:r>
        <w:t xml:space="preserve">Table </w:t>
      </w:r>
      <w:r>
        <w:fldChar w:fldCharType="begin"/>
      </w:r>
      <w:r>
        <w:instrText xml:space="preserve"> SEQ Table \* ARABIC </w:instrText>
      </w:r>
      <w:r>
        <w:fldChar w:fldCharType="separate"/>
      </w:r>
      <w:r w:rsidR="003E628F">
        <w:rPr>
          <w:noProof/>
        </w:rPr>
        <w:t>8</w:t>
      </w:r>
      <w:r>
        <w:fldChar w:fldCharType="end"/>
      </w:r>
      <w:r>
        <w:t>: …</w:t>
      </w:r>
    </w:p>
    <w:tbl>
      <w:tblPr>
        <w:tblStyle w:val="TableGrid"/>
        <w:tblW w:w="0" w:type="auto"/>
        <w:tblLook w:val="04A0" w:firstRow="1" w:lastRow="0" w:firstColumn="1" w:lastColumn="0" w:noHBand="0" w:noVBand="1"/>
      </w:tblPr>
      <w:tblGrid>
        <w:gridCol w:w="1452"/>
        <w:gridCol w:w="1663"/>
        <w:gridCol w:w="1874"/>
        <w:gridCol w:w="1756"/>
        <w:gridCol w:w="1895"/>
      </w:tblGrid>
      <w:tr w:rsidR="0091728C" w:rsidRPr="0091728C" w14:paraId="1CB1EE13" w14:textId="77777777" w:rsidTr="0091728C">
        <w:tc>
          <w:tcPr>
            <w:tcW w:w="0" w:type="auto"/>
            <w:hideMark/>
          </w:tcPr>
          <w:p w14:paraId="4938B080" w14:textId="77777777" w:rsidR="0091728C" w:rsidRPr="0091728C" w:rsidRDefault="0091728C" w:rsidP="0091728C">
            <w:pPr>
              <w:rPr>
                <w:b/>
                <w:bCs/>
                <w:lang w:val="en-MY"/>
              </w:rPr>
            </w:pPr>
            <w:r w:rsidRPr="0091728C">
              <w:rPr>
                <w:b/>
                <w:bCs/>
                <w:lang w:val="en-MY"/>
              </w:rPr>
              <w:t>Interaction Feature</w:t>
            </w:r>
          </w:p>
        </w:tc>
        <w:tc>
          <w:tcPr>
            <w:tcW w:w="0" w:type="auto"/>
            <w:hideMark/>
          </w:tcPr>
          <w:p w14:paraId="1ED7F592" w14:textId="77777777" w:rsidR="0091728C" w:rsidRPr="0091728C" w:rsidRDefault="0091728C" w:rsidP="0091728C">
            <w:pPr>
              <w:rPr>
                <w:b/>
                <w:bCs/>
                <w:lang w:val="en-MY"/>
              </w:rPr>
            </w:pPr>
            <w:r w:rsidRPr="0091728C">
              <w:rPr>
                <w:b/>
                <w:bCs/>
                <w:lang w:val="en-MY"/>
              </w:rPr>
              <w:t>Interaction Method (User Action)</w:t>
            </w:r>
          </w:p>
        </w:tc>
        <w:tc>
          <w:tcPr>
            <w:tcW w:w="0" w:type="auto"/>
            <w:hideMark/>
          </w:tcPr>
          <w:p w14:paraId="5DF49810" w14:textId="77777777" w:rsidR="0091728C" w:rsidRPr="0091728C" w:rsidRDefault="0091728C" w:rsidP="0091728C">
            <w:pPr>
              <w:rPr>
                <w:b/>
                <w:bCs/>
                <w:lang w:val="en-MY"/>
              </w:rPr>
            </w:pPr>
            <w:r w:rsidRPr="0091728C">
              <w:rPr>
                <w:b/>
                <w:bCs/>
                <w:lang w:val="en-MY"/>
              </w:rPr>
              <w:t>System Response / Behaviour</w:t>
            </w:r>
          </w:p>
        </w:tc>
        <w:tc>
          <w:tcPr>
            <w:tcW w:w="0" w:type="auto"/>
            <w:hideMark/>
          </w:tcPr>
          <w:p w14:paraId="0B7A763B" w14:textId="77777777" w:rsidR="0091728C" w:rsidRPr="0091728C" w:rsidRDefault="0091728C" w:rsidP="0091728C">
            <w:pPr>
              <w:rPr>
                <w:b/>
                <w:bCs/>
                <w:lang w:val="en-MY"/>
              </w:rPr>
            </w:pPr>
            <w:r w:rsidRPr="0091728C">
              <w:rPr>
                <w:b/>
                <w:bCs/>
                <w:lang w:val="en-MY"/>
              </w:rPr>
              <w:t>Linked Research Question(s)</w:t>
            </w:r>
          </w:p>
        </w:tc>
        <w:tc>
          <w:tcPr>
            <w:tcW w:w="0" w:type="auto"/>
            <w:hideMark/>
          </w:tcPr>
          <w:p w14:paraId="741675CB" w14:textId="77777777" w:rsidR="0091728C" w:rsidRPr="0091728C" w:rsidRDefault="0091728C" w:rsidP="0091728C">
            <w:pPr>
              <w:rPr>
                <w:b/>
                <w:bCs/>
                <w:lang w:val="en-MY"/>
              </w:rPr>
            </w:pPr>
            <w:r w:rsidRPr="0091728C">
              <w:rPr>
                <w:b/>
                <w:bCs/>
                <w:lang w:val="en-MY"/>
              </w:rPr>
              <w:t>Purpose and User Experience Benefit</w:t>
            </w:r>
          </w:p>
        </w:tc>
      </w:tr>
      <w:tr w:rsidR="0091728C" w:rsidRPr="0091728C" w14:paraId="15940497" w14:textId="77777777" w:rsidTr="0091728C">
        <w:tc>
          <w:tcPr>
            <w:tcW w:w="0" w:type="auto"/>
            <w:hideMark/>
          </w:tcPr>
          <w:p w14:paraId="71071628" w14:textId="77777777" w:rsidR="0091728C" w:rsidRPr="0091728C" w:rsidRDefault="0091728C" w:rsidP="0091728C">
            <w:pPr>
              <w:rPr>
                <w:lang w:val="en-MY"/>
              </w:rPr>
            </w:pPr>
            <w:r w:rsidRPr="0091728C">
              <w:rPr>
                <w:lang w:val="en-MY"/>
              </w:rPr>
              <w:t>Tooltip on Hover</w:t>
            </w:r>
          </w:p>
        </w:tc>
        <w:tc>
          <w:tcPr>
            <w:tcW w:w="0" w:type="auto"/>
            <w:hideMark/>
          </w:tcPr>
          <w:p w14:paraId="37E9F2C5" w14:textId="77777777" w:rsidR="0091728C" w:rsidRPr="0091728C" w:rsidRDefault="0091728C" w:rsidP="0091728C">
            <w:pPr>
              <w:rPr>
                <w:lang w:val="en-MY"/>
              </w:rPr>
            </w:pPr>
            <w:r w:rsidRPr="0091728C">
              <w:rPr>
                <w:lang w:val="en-MY"/>
              </w:rPr>
              <w:t>Hover over bar, line, or map point</w:t>
            </w:r>
          </w:p>
        </w:tc>
        <w:tc>
          <w:tcPr>
            <w:tcW w:w="0" w:type="auto"/>
            <w:hideMark/>
          </w:tcPr>
          <w:p w14:paraId="25133B52" w14:textId="77777777" w:rsidR="0091728C" w:rsidRPr="0091728C" w:rsidRDefault="0091728C" w:rsidP="0091728C">
            <w:pPr>
              <w:rPr>
                <w:lang w:val="en-MY"/>
              </w:rPr>
            </w:pPr>
            <w:r w:rsidRPr="0091728C">
              <w:rPr>
                <w:lang w:val="en-MY"/>
              </w:rPr>
              <w:t>Displays a popup showing details (e.g., year, jurisdiction, fines, detection method, or positive rate).</w:t>
            </w:r>
          </w:p>
        </w:tc>
        <w:tc>
          <w:tcPr>
            <w:tcW w:w="0" w:type="auto"/>
            <w:hideMark/>
          </w:tcPr>
          <w:p w14:paraId="6DD784C4" w14:textId="77777777" w:rsidR="0091728C" w:rsidRPr="0091728C" w:rsidRDefault="0091728C" w:rsidP="0091728C">
            <w:pPr>
              <w:rPr>
                <w:lang w:val="en-MY"/>
              </w:rPr>
            </w:pPr>
            <w:r w:rsidRPr="0091728C">
              <w:rPr>
                <w:lang w:val="en-MY"/>
              </w:rPr>
              <w:t>Q1 – Jurisdiction with highest fines; Q4 – Positive drug test rates</w:t>
            </w:r>
          </w:p>
        </w:tc>
        <w:tc>
          <w:tcPr>
            <w:tcW w:w="0" w:type="auto"/>
            <w:hideMark/>
          </w:tcPr>
          <w:p w14:paraId="000D3417" w14:textId="77777777" w:rsidR="0091728C" w:rsidRPr="0091728C" w:rsidRDefault="0091728C" w:rsidP="0091728C">
            <w:pPr>
              <w:rPr>
                <w:lang w:val="en-MY"/>
              </w:rPr>
            </w:pPr>
            <w:r w:rsidRPr="0091728C">
              <w:rPr>
                <w:lang w:val="en-MY"/>
              </w:rPr>
              <w:t>Provides “details on demand” without cluttering visuals; helps compare fine or test rates precisely.</w:t>
            </w:r>
          </w:p>
        </w:tc>
      </w:tr>
      <w:tr w:rsidR="0091728C" w:rsidRPr="0091728C" w14:paraId="166FC230" w14:textId="77777777" w:rsidTr="0091728C">
        <w:tc>
          <w:tcPr>
            <w:tcW w:w="0" w:type="auto"/>
            <w:hideMark/>
          </w:tcPr>
          <w:p w14:paraId="6A80CB1A" w14:textId="77777777" w:rsidR="0091728C" w:rsidRPr="0091728C" w:rsidRDefault="0091728C" w:rsidP="0091728C">
            <w:pPr>
              <w:rPr>
                <w:lang w:val="en-MY"/>
              </w:rPr>
            </w:pPr>
            <w:r w:rsidRPr="0091728C">
              <w:rPr>
                <w:lang w:val="en-MY"/>
              </w:rPr>
              <w:lastRenderedPageBreak/>
              <w:t>Dropdown Filter</w:t>
            </w:r>
          </w:p>
        </w:tc>
        <w:tc>
          <w:tcPr>
            <w:tcW w:w="0" w:type="auto"/>
            <w:hideMark/>
          </w:tcPr>
          <w:p w14:paraId="69FC9F6B" w14:textId="77777777" w:rsidR="0091728C" w:rsidRPr="0091728C" w:rsidRDefault="0091728C" w:rsidP="0091728C">
            <w:pPr>
              <w:rPr>
                <w:lang w:val="en-MY"/>
              </w:rPr>
            </w:pPr>
            <w:r w:rsidRPr="0091728C">
              <w:rPr>
                <w:lang w:val="en-MY"/>
              </w:rPr>
              <w:t>Select jurisdiction or offence type from a dropdown menu</w:t>
            </w:r>
          </w:p>
        </w:tc>
        <w:tc>
          <w:tcPr>
            <w:tcW w:w="0" w:type="auto"/>
            <w:hideMark/>
          </w:tcPr>
          <w:p w14:paraId="1B7CC6FB" w14:textId="77777777" w:rsidR="0091728C" w:rsidRPr="0091728C" w:rsidRDefault="0091728C" w:rsidP="0091728C">
            <w:pPr>
              <w:rPr>
                <w:lang w:val="en-MY"/>
              </w:rPr>
            </w:pPr>
            <w:r w:rsidRPr="0091728C">
              <w:rPr>
                <w:lang w:val="en-MY"/>
              </w:rPr>
              <w:t>Updates all charts to display selected category only.</w:t>
            </w:r>
          </w:p>
        </w:tc>
        <w:tc>
          <w:tcPr>
            <w:tcW w:w="0" w:type="auto"/>
            <w:hideMark/>
          </w:tcPr>
          <w:p w14:paraId="1CEA4F5F" w14:textId="77777777" w:rsidR="0091728C" w:rsidRPr="0091728C" w:rsidRDefault="0091728C" w:rsidP="0091728C">
            <w:pPr>
              <w:rPr>
                <w:lang w:val="en-MY"/>
              </w:rPr>
            </w:pPr>
            <w:r w:rsidRPr="0091728C">
              <w:rPr>
                <w:lang w:val="en-MY"/>
              </w:rPr>
              <w:t>Q1, Q2, Q3 – Compare jurisdictions and enforcement types</w:t>
            </w:r>
          </w:p>
        </w:tc>
        <w:tc>
          <w:tcPr>
            <w:tcW w:w="0" w:type="auto"/>
            <w:hideMark/>
          </w:tcPr>
          <w:p w14:paraId="63F3AE3A" w14:textId="77777777" w:rsidR="0091728C" w:rsidRPr="0091728C" w:rsidRDefault="0091728C" w:rsidP="0091728C">
            <w:pPr>
              <w:rPr>
                <w:lang w:val="en-MY"/>
              </w:rPr>
            </w:pPr>
            <w:r w:rsidRPr="0091728C">
              <w:rPr>
                <w:lang w:val="en-MY"/>
              </w:rPr>
              <w:t>Enables focused comparison; users can easily switch between states or offence types.</w:t>
            </w:r>
          </w:p>
        </w:tc>
      </w:tr>
      <w:tr w:rsidR="0091728C" w:rsidRPr="0091728C" w14:paraId="3AE7F1A0" w14:textId="77777777" w:rsidTr="0091728C">
        <w:tc>
          <w:tcPr>
            <w:tcW w:w="0" w:type="auto"/>
            <w:hideMark/>
          </w:tcPr>
          <w:p w14:paraId="58795A1E" w14:textId="77777777" w:rsidR="0091728C" w:rsidRPr="0091728C" w:rsidRDefault="0091728C" w:rsidP="0091728C">
            <w:pPr>
              <w:rPr>
                <w:lang w:val="en-MY"/>
              </w:rPr>
            </w:pPr>
            <w:r w:rsidRPr="0091728C">
              <w:rPr>
                <w:lang w:val="en-MY"/>
              </w:rPr>
              <w:t>Time Slider / Brush</w:t>
            </w:r>
          </w:p>
        </w:tc>
        <w:tc>
          <w:tcPr>
            <w:tcW w:w="0" w:type="auto"/>
            <w:hideMark/>
          </w:tcPr>
          <w:p w14:paraId="428310F5" w14:textId="77777777" w:rsidR="0091728C" w:rsidRPr="0091728C" w:rsidRDefault="0091728C" w:rsidP="0091728C">
            <w:pPr>
              <w:rPr>
                <w:lang w:val="en-MY"/>
              </w:rPr>
            </w:pPr>
            <w:r w:rsidRPr="0091728C">
              <w:rPr>
                <w:lang w:val="en-MY"/>
              </w:rPr>
              <w:t>Drag or select a time range on timeline</w:t>
            </w:r>
          </w:p>
        </w:tc>
        <w:tc>
          <w:tcPr>
            <w:tcW w:w="0" w:type="auto"/>
            <w:hideMark/>
          </w:tcPr>
          <w:p w14:paraId="392E5B99" w14:textId="77777777" w:rsidR="0091728C" w:rsidRPr="0091728C" w:rsidRDefault="0091728C" w:rsidP="0091728C">
            <w:pPr>
              <w:rPr>
                <w:lang w:val="en-MY"/>
              </w:rPr>
            </w:pPr>
            <w:r w:rsidRPr="0091728C">
              <w:rPr>
                <w:lang w:val="en-MY"/>
              </w:rPr>
              <w:t>Filters charts to show selected years only.</w:t>
            </w:r>
          </w:p>
        </w:tc>
        <w:tc>
          <w:tcPr>
            <w:tcW w:w="0" w:type="auto"/>
            <w:hideMark/>
          </w:tcPr>
          <w:p w14:paraId="427CD932" w14:textId="77777777" w:rsidR="0091728C" w:rsidRPr="0091728C" w:rsidRDefault="0091728C" w:rsidP="0091728C">
            <w:pPr>
              <w:rPr>
                <w:lang w:val="en-MY"/>
              </w:rPr>
            </w:pPr>
            <w:r w:rsidRPr="0091728C">
              <w:rPr>
                <w:lang w:val="en-MY"/>
              </w:rPr>
              <w:t>Q2 – COVID-19 (2020–2021) impact on enforcement</w:t>
            </w:r>
          </w:p>
        </w:tc>
        <w:tc>
          <w:tcPr>
            <w:tcW w:w="0" w:type="auto"/>
            <w:hideMark/>
          </w:tcPr>
          <w:p w14:paraId="4AA51A1F" w14:textId="77777777" w:rsidR="0091728C" w:rsidRPr="0091728C" w:rsidRDefault="0091728C" w:rsidP="0091728C">
            <w:pPr>
              <w:rPr>
                <w:lang w:val="en-MY"/>
              </w:rPr>
            </w:pPr>
            <w:r w:rsidRPr="0091728C">
              <w:rPr>
                <w:lang w:val="en-MY"/>
              </w:rPr>
              <w:t>Allows users to isolate and examine specific periods (e.g., lockdown years) for temporal analysis.</w:t>
            </w:r>
          </w:p>
        </w:tc>
      </w:tr>
      <w:tr w:rsidR="0091728C" w:rsidRPr="0091728C" w14:paraId="55EA15CB" w14:textId="77777777" w:rsidTr="0091728C">
        <w:tc>
          <w:tcPr>
            <w:tcW w:w="0" w:type="auto"/>
            <w:hideMark/>
          </w:tcPr>
          <w:p w14:paraId="73D03B30" w14:textId="77777777" w:rsidR="0091728C" w:rsidRPr="0091728C" w:rsidRDefault="0091728C" w:rsidP="0091728C">
            <w:pPr>
              <w:rPr>
                <w:lang w:val="en-MY"/>
              </w:rPr>
            </w:pPr>
            <w:r w:rsidRPr="0091728C">
              <w:rPr>
                <w:lang w:val="en-MY"/>
              </w:rPr>
              <w:t>Animated Transitions</w:t>
            </w:r>
          </w:p>
        </w:tc>
        <w:tc>
          <w:tcPr>
            <w:tcW w:w="0" w:type="auto"/>
            <w:hideMark/>
          </w:tcPr>
          <w:p w14:paraId="167B9A59" w14:textId="77777777" w:rsidR="0091728C" w:rsidRPr="0091728C" w:rsidRDefault="0091728C" w:rsidP="0091728C">
            <w:pPr>
              <w:rPr>
                <w:lang w:val="en-MY"/>
              </w:rPr>
            </w:pPr>
            <w:r w:rsidRPr="0091728C">
              <w:rPr>
                <w:lang w:val="en-MY"/>
              </w:rPr>
              <w:t>Automatic when filters or time slider change</w:t>
            </w:r>
          </w:p>
        </w:tc>
        <w:tc>
          <w:tcPr>
            <w:tcW w:w="0" w:type="auto"/>
            <w:hideMark/>
          </w:tcPr>
          <w:p w14:paraId="1EDD1031" w14:textId="77777777" w:rsidR="0091728C" w:rsidRPr="0091728C" w:rsidRDefault="0091728C" w:rsidP="0091728C">
            <w:pPr>
              <w:rPr>
                <w:lang w:val="en-MY"/>
              </w:rPr>
            </w:pPr>
            <w:r w:rsidRPr="0091728C">
              <w:rPr>
                <w:lang w:val="en-MY"/>
              </w:rPr>
              <w:t>Smoothly updates charts to reflect new data.</w:t>
            </w:r>
          </w:p>
        </w:tc>
        <w:tc>
          <w:tcPr>
            <w:tcW w:w="0" w:type="auto"/>
            <w:hideMark/>
          </w:tcPr>
          <w:p w14:paraId="21C2E2B2" w14:textId="77777777" w:rsidR="0091728C" w:rsidRPr="0091728C" w:rsidRDefault="0091728C" w:rsidP="0091728C">
            <w:pPr>
              <w:rPr>
                <w:lang w:val="en-MY"/>
              </w:rPr>
            </w:pPr>
            <w:r w:rsidRPr="0091728C">
              <w:rPr>
                <w:lang w:val="en-MY"/>
              </w:rPr>
              <w:t>All questions</w:t>
            </w:r>
          </w:p>
        </w:tc>
        <w:tc>
          <w:tcPr>
            <w:tcW w:w="0" w:type="auto"/>
            <w:hideMark/>
          </w:tcPr>
          <w:p w14:paraId="4C7F97A9" w14:textId="77777777" w:rsidR="0091728C" w:rsidRPr="0091728C" w:rsidRDefault="0091728C" w:rsidP="0091728C">
            <w:pPr>
              <w:rPr>
                <w:lang w:val="en-MY"/>
              </w:rPr>
            </w:pPr>
            <w:r w:rsidRPr="0091728C">
              <w:rPr>
                <w:lang w:val="en-MY"/>
              </w:rPr>
              <w:t>Preserves context and helps users track changes during interaction.</w:t>
            </w:r>
          </w:p>
        </w:tc>
      </w:tr>
      <w:tr w:rsidR="0091728C" w:rsidRPr="0091728C" w14:paraId="6543C30C" w14:textId="77777777" w:rsidTr="0091728C">
        <w:tc>
          <w:tcPr>
            <w:tcW w:w="0" w:type="auto"/>
          </w:tcPr>
          <w:p w14:paraId="256D90CD" w14:textId="77777777" w:rsidR="0091728C" w:rsidRPr="0091728C" w:rsidRDefault="0091728C" w:rsidP="0091728C">
            <w:pPr>
              <w:rPr>
                <w:lang w:val="en-MY"/>
              </w:rPr>
            </w:pPr>
          </w:p>
        </w:tc>
        <w:tc>
          <w:tcPr>
            <w:tcW w:w="0" w:type="auto"/>
          </w:tcPr>
          <w:p w14:paraId="7758C623" w14:textId="77777777" w:rsidR="0091728C" w:rsidRPr="0091728C" w:rsidRDefault="0091728C" w:rsidP="0091728C">
            <w:pPr>
              <w:rPr>
                <w:lang w:val="en-MY"/>
              </w:rPr>
            </w:pPr>
          </w:p>
        </w:tc>
        <w:tc>
          <w:tcPr>
            <w:tcW w:w="0" w:type="auto"/>
          </w:tcPr>
          <w:p w14:paraId="23B6195D" w14:textId="77777777" w:rsidR="0091728C" w:rsidRPr="0091728C" w:rsidRDefault="0091728C" w:rsidP="0091728C">
            <w:pPr>
              <w:rPr>
                <w:lang w:val="en-MY"/>
              </w:rPr>
            </w:pPr>
          </w:p>
        </w:tc>
        <w:tc>
          <w:tcPr>
            <w:tcW w:w="0" w:type="auto"/>
          </w:tcPr>
          <w:p w14:paraId="1BF7C6F3" w14:textId="77777777" w:rsidR="0091728C" w:rsidRPr="0091728C" w:rsidRDefault="0091728C" w:rsidP="0091728C">
            <w:pPr>
              <w:rPr>
                <w:lang w:val="en-MY"/>
              </w:rPr>
            </w:pPr>
          </w:p>
        </w:tc>
        <w:tc>
          <w:tcPr>
            <w:tcW w:w="0" w:type="auto"/>
          </w:tcPr>
          <w:p w14:paraId="0B981AAB" w14:textId="77777777" w:rsidR="0091728C" w:rsidRPr="0091728C" w:rsidRDefault="0091728C" w:rsidP="0091728C">
            <w:pPr>
              <w:rPr>
                <w:lang w:val="en-MY"/>
              </w:rPr>
            </w:pPr>
          </w:p>
        </w:tc>
      </w:tr>
    </w:tbl>
    <w:p w14:paraId="6F45E9E9" w14:textId="77777777" w:rsidR="00877BCE" w:rsidRPr="00877BCE" w:rsidRDefault="00877BCE" w:rsidP="000E55BD">
      <w:pPr>
        <w:pStyle w:val="Heading1"/>
        <w:rPr>
          <w:lang w:val="en-MY"/>
        </w:rPr>
      </w:pPr>
      <w:bookmarkStart w:id="19" w:name="_Toc212798789"/>
      <w:r w:rsidRPr="00877BCE">
        <w:rPr>
          <w:lang w:val="en-MY"/>
        </w:rPr>
        <w:t>4 Iteration and Validation</w:t>
      </w:r>
      <w:bookmarkEnd w:id="19"/>
    </w:p>
    <w:p w14:paraId="682B88A7" w14:textId="77777777" w:rsidR="00877BCE" w:rsidRPr="00877BCE" w:rsidRDefault="00877BCE" w:rsidP="000E55BD">
      <w:pPr>
        <w:pStyle w:val="Heading2"/>
        <w:rPr>
          <w:lang w:val="en-MY"/>
        </w:rPr>
      </w:pPr>
      <w:bookmarkStart w:id="20" w:name="_Toc212798790"/>
      <w:r w:rsidRPr="00877BCE">
        <w:rPr>
          <w:lang w:val="en-MY"/>
        </w:rPr>
        <w:t>4.1 Testing and refinements</w:t>
      </w:r>
      <w:bookmarkEnd w:id="20"/>
    </w:p>
    <w:p w14:paraId="692655FE" w14:textId="77777777" w:rsidR="00877BCE" w:rsidRPr="000E55BD" w:rsidRDefault="00877BCE" w:rsidP="000F3AEB">
      <w:pPr>
        <w:pStyle w:val="ListParagraph"/>
        <w:numPr>
          <w:ilvl w:val="0"/>
          <w:numId w:val="9"/>
        </w:numPr>
        <w:rPr>
          <w:lang w:val="en-MY"/>
        </w:rPr>
      </w:pPr>
      <w:r w:rsidRPr="000E55BD">
        <w:rPr>
          <w:lang w:val="en-MY"/>
        </w:rPr>
        <w:t>Describe the iterative process of testing and improving the visualisation</w:t>
      </w:r>
    </w:p>
    <w:p w14:paraId="7EBDDD9E" w14:textId="77777777" w:rsidR="00877BCE" w:rsidRPr="000E55BD" w:rsidRDefault="00877BCE" w:rsidP="000F3AEB">
      <w:pPr>
        <w:pStyle w:val="ListParagraph"/>
        <w:numPr>
          <w:ilvl w:val="0"/>
          <w:numId w:val="9"/>
        </w:numPr>
        <w:rPr>
          <w:lang w:val="en-MY"/>
        </w:rPr>
      </w:pPr>
      <w:r w:rsidRPr="000E55BD">
        <w:rPr>
          <w:lang w:val="en-MY"/>
        </w:rPr>
        <w:t>Include feedback received (from peers, users, or instructors) and how changes were made in response</w:t>
      </w:r>
    </w:p>
    <w:p w14:paraId="54EBE943" w14:textId="77777777" w:rsidR="00877BCE" w:rsidRPr="000E55BD" w:rsidRDefault="00877BCE" w:rsidP="000F3AEB">
      <w:pPr>
        <w:pStyle w:val="ListParagraph"/>
        <w:numPr>
          <w:ilvl w:val="0"/>
          <w:numId w:val="9"/>
        </w:numPr>
        <w:rPr>
          <w:lang w:val="en-MY"/>
        </w:rPr>
      </w:pPr>
      <w:r w:rsidRPr="000E55BD">
        <w:rPr>
          <w:lang w:val="en-MY"/>
        </w:rPr>
        <w:t>Provide before-and-after comparisons using screenshots/sketches</w:t>
      </w:r>
    </w:p>
    <w:p w14:paraId="79609AB5" w14:textId="77777777" w:rsidR="00877BCE" w:rsidRPr="000E55BD" w:rsidRDefault="00877BCE" w:rsidP="000F3AEB">
      <w:pPr>
        <w:pStyle w:val="ListParagraph"/>
        <w:numPr>
          <w:ilvl w:val="0"/>
          <w:numId w:val="9"/>
        </w:numPr>
        <w:rPr>
          <w:lang w:val="en-MY"/>
        </w:rPr>
      </w:pPr>
      <w:r w:rsidRPr="000E55BD">
        <w:rPr>
          <w:lang w:val="en-MY"/>
        </w:rPr>
        <w:t>Discuss any adjustments made to design due to programming issues</w:t>
      </w:r>
    </w:p>
    <w:p w14:paraId="67759A41" w14:textId="2A7BEF8F" w:rsidR="00A356BE" w:rsidRPr="00765AED" w:rsidRDefault="00877BCE" w:rsidP="000F3AEB">
      <w:pPr>
        <w:pStyle w:val="ListParagraph"/>
        <w:numPr>
          <w:ilvl w:val="0"/>
          <w:numId w:val="9"/>
        </w:numPr>
        <w:rPr>
          <w:lang w:val="en-MY"/>
        </w:rPr>
      </w:pPr>
      <w:r w:rsidRPr="000E55BD">
        <w:rPr>
          <w:lang w:val="en-MY"/>
        </w:rPr>
        <w:t>Discuss accessibility features of design/programming</w:t>
      </w:r>
    </w:p>
    <w:p w14:paraId="70AD5004" w14:textId="614A3083" w:rsidR="00FA5D0D" w:rsidRPr="00FA5D0D" w:rsidRDefault="00FA5D0D" w:rsidP="00FA5D0D">
      <w:pPr>
        <w:pStyle w:val="Caption"/>
        <w:jc w:val="center"/>
        <w:rPr>
          <w:lang w:val="en-MY"/>
        </w:rPr>
      </w:pPr>
      <w:r>
        <w:t xml:space="preserve">Table </w:t>
      </w:r>
      <w:r>
        <w:fldChar w:fldCharType="begin"/>
      </w:r>
      <w:r>
        <w:instrText xml:space="preserve"> SEQ Table \* ARABIC </w:instrText>
      </w:r>
      <w:r>
        <w:fldChar w:fldCharType="separate"/>
      </w:r>
      <w:r w:rsidR="003E628F">
        <w:rPr>
          <w:noProof/>
        </w:rPr>
        <w:t>9</w:t>
      </w:r>
      <w:r>
        <w:fldChar w:fldCharType="end"/>
      </w:r>
      <w:r>
        <w:t>:</w:t>
      </w:r>
      <w:r w:rsidR="00043CF0">
        <w:t xml:space="preserve"> Iteration Plan (example)</w:t>
      </w:r>
    </w:p>
    <w:tbl>
      <w:tblPr>
        <w:tblStyle w:val="TableGrid"/>
        <w:tblW w:w="0" w:type="auto"/>
        <w:tblLook w:val="04A0" w:firstRow="1" w:lastRow="0" w:firstColumn="1" w:lastColumn="0" w:noHBand="0" w:noVBand="1"/>
      </w:tblPr>
      <w:tblGrid>
        <w:gridCol w:w="824"/>
        <w:gridCol w:w="1394"/>
        <w:gridCol w:w="2294"/>
        <w:gridCol w:w="1290"/>
        <w:gridCol w:w="2838"/>
      </w:tblGrid>
      <w:tr w:rsidR="00FA5D0D" w:rsidRPr="00FA5D0D" w14:paraId="68B3C732" w14:textId="77777777" w:rsidTr="00FA5D0D">
        <w:tc>
          <w:tcPr>
            <w:tcW w:w="0" w:type="auto"/>
            <w:hideMark/>
          </w:tcPr>
          <w:p w14:paraId="3401AB7C" w14:textId="77777777" w:rsidR="00FA5D0D" w:rsidRPr="00FA5D0D" w:rsidRDefault="00FA5D0D" w:rsidP="00FA5D0D">
            <w:pPr>
              <w:rPr>
                <w:b/>
                <w:bCs/>
                <w:lang w:val="en-MY"/>
              </w:rPr>
            </w:pPr>
            <w:r w:rsidRPr="00FA5D0D">
              <w:rPr>
                <w:b/>
                <w:bCs/>
                <w:lang w:val="en-MY"/>
              </w:rPr>
              <w:t>Week</w:t>
            </w:r>
          </w:p>
        </w:tc>
        <w:tc>
          <w:tcPr>
            <w:tcW w:w="0" w:type="auto"/>
            <w:hideMark/>
          </w:tcPr>
          <w:p w14:paraId="3F1C8A71" w14:textId="77777777" w:rsidR="00FA5D0D" w:rsidRPr="00FA5D0D" w:rsidRDefault="00FA5D0D" w:rsidP="00FA5D0D">
            <w:pPr>
              <w:rPr>
                <w:b/>
                <w:bCs/>
                <w:lang w:val="en-MY"/>
              </w:rPr>
            </w:pPr>
            <w:r w:rsidRPr="00FA5D0D">
              <w:rPr>
                <w:b/>
                <w:bCs/>
                <w:lang w:val="en-MY"/>
              </w:rPr>
              <w:t>Focus / Iteration Stage</w:t>
            </w:r>
          </w:p>
        </w:tc>
        <w:tc>
          <w:tcPr>
            <w:tcW w:w="0" w:type="auto"/>
            <w:hideMark/>
          </w:tcPr>
          <w:p w14:paraId="44F7D516" w14:textId="77777777" w:rsidR="00FA5D0D" w:rsidRPr="00FA5D0D" w:rsidRDefault="00FA5D0D" w:rsidP="00FA5D0D">
            <w:pPr>
              <w:rPr>
                <w:b/>
                <w:bCs/>
                <w:lang w:val="en-MY"/>
              </w:rPr>
            </w:pPr>
            <w:r w:rsidRPr="00FA5D0D">
              <w:rPr>
                <w:b/>
                <w:bCs/>
                <w:lang w:val="en-MY"/>
              </w:rPr>
              <w:t>Deliverables / Outputs</w:t>
            </w:r>
          </w:p>
        </w:tc>
        <w:tc>
          <w:tcPr>
            <w:tcW w:w="0" w:type="auto"/>
            <w:hideMark/>
          </w:tcPr>
          <w:p w14:paraId="72B68422" w14:textId="77777777" w:rsidR="00FA5D0D" w:rsidRPr="00FA5D0D" w:rsidRDefault="00FA5D0D" w:rsidP="00FA5D0D">
            <w:pPr>
              <w:rPr>
                <w:b/>
                <w:bCs/>
                <w:lang w:val="en-MY"/>
              </w:rPr>
            </w:pPr>
            <w:r w:rsidRPr="00FA5D0D">
              <w:rPr>
                <w:b/>
                <w:bCs/>
                <w:lang w:val="en-MY"/>
              </w:rPr>
              <w:t>Feedback Target</w:t>
            </w:r>
          </w:p>
        </w:tc>
        <w:tc>
          <w:tcPr>
            <w:tcW w:w="0" w:type="auto"/>
            <w:hideMark/>
          </w:tcPr>
          <w:p w14:paraId="5EF7EFB4" w14:textId="77777777" w:rsidR="00FA5D0D" w:rsidRPr="00FA5D0D" w:rsidRDefault="00FA5D0D" w:rsidP="00FA5D0D">
            <w:pPr>
              <w:rPr>
                <w:b/>
                <w:bCs/>
                <w:lang w:val="en-MY"/>
              </w:rPr>
            </w:pPr>
            <w:r w:rsidRPr="00FA5D0D">
              <w:rPr>
                <w:b/>
                <w:bCs/>
                <w:lang w:val="en-MY"/>
              </w:rPr>
              <w:t>Feedback Received &amp; Improvements Planned</w:t>
            </w:r>
          </w:p>
        </w:tc>
      </w:tr>
      <w:tr w:rsidR="00FA5D0D" w:rsidRPr="00FA5D0D" w14:paraId="48BF77F8" w14:textId="77777777" w:rsidTr="00FA5D0D">
        <w:tc>
          <w:tcPr>
            <w:tcW w:w="0" w:type="auto"/>
            <w:hideMark/>
          </w:tcPr>
          <w:p w14:paraId="53EDBE33" w14:textId="77777777" w:rsidR="00FA5D0D" w:rsidRPr="00FA5D0D" w:rsidRDefault="00FA5D0D" w:rsidP="00FA5D0D">
            <w:pPr>
              <w:rPr>
                <w:lang w:val="en-MY"/>
              </w:rPr>
            </w:pPr>
            <w:r w:rsidRPr="00FA5D0D">
              <w:rPr>
                <w:lang w:val="en-MY"/>
              </w:rPr>
              <w:t>Week 9</w:t>
            </w:r>
          </w:p>
        </w:tc>
        <w:tc>
          <w:tcPr>
            <w:tcW w:w="0" w:type="auto"/>
            <w:hideMark/>
          </w:tcPr>
          <w:p w14:paraId="62A6A017" w14:textId="77777777" w:rsidR="00FA5D0D" w:rsidRPr="00FA5D0D" w:rsidRDefault="00FA5D0D" w:rsidP="00FA5D0D">
            <w:pPr>
              <w:rPr>
                <w:lang w:val="en-MY"/>
              </w:rPr>
            </w:pPr>
            <w:r w:rsidRPr="00FA5D0D">
              <w:rPr>
                <w:lang w:val="en-MY"/>
              </w:rPr>
              <w:t>Project Planning &amp; Setup</w:t>
            </w:r>
          </w:p>
        </w:tc>
        <w:tc>
          <w:tcPr>
            <w:tcW w:w="0" w:type="auto"/>
            <w:hideMark/>
          </w:tcPr>
          <w:p w14:paraId="2D586BF9" w14:textId="77777777" w:rsidR="00FA5D0D" w:rsidRPr="00FA5D0D" w:rsidRDefault="00FA5D0D" w:rsidP="00FA5D0D">
            <w:pPr>
              <w:rPr>
                <w:lang w:val="en-MY"/>
              </w:rPr>
            </w:pPr>
            <w:r w:rsidRPr="00FA5D0D">
              <w:rPr>
                <w:lang w:val="en-MY"/>
              </w:rPr>
              <w:t>Selected BITRE topic, defined 5 research questions, created initial wireframe and storyboard.</w:t>
            </w:r>
          </w:p>
        </w:tc>
        <w:tc>
          <w:tcPr>
            <w:tcW w:w="0" w:type="auto"/>
            <w:hideMark/>
          </w:tcPr>
          <w:p w14:paraId="3432EC3A" w14:textId="77777777" w:rsidR="00FA5D0D" w:rsidRPr="00FA5D0D" w:rsidRDefault="00FA5D0D" w:rsidP="00FA5D0D">
            <w:pPr>
              <w:rPr>
                <w:lang w:val="en-MY"/>
              </w:rPr>
            </w:pPr>
            <w:r w:rsidRPr="00FA5D0D">
              <w:rPr>
                <w:lang w:val="en-MY"/>
              </w:rPr>
              <w:t>Tutor</w:t>
            </w:r>
          </w:p>
        </w:tc>
        <w:tc>
          <w:tcPr>
            <w:tcW w:w="0" w:type="auto"/>
            <w:hideMark/>
          </w:tcPr>
          <w:p w14:paraId="209D2C76" w14:textId="77777777" w:rsidR="00FA5D0D" w:rsidRPr="00FA5D0D" w:rsidRDefault="00FA5D0D" w:rsidP="00FA5D0D">
            <w:pPr>
              <w:rPr>
                <w:lang w:val="en-MY"/>
              </w:rPr>
            </w:pPr>
            <w:r w:rsidRPr="00FA5D0D">
              <w:rPr>
                <w:lang w:val="en-MY"/>
              </w:rPr>
              <w:t>(To be filled after Week 9 stand-up)</w:t>
            </w:r>
          </w:p>
        </w:tc>
      </w:tr>
      <w:tr w:rsidR="00FA5D0D" w:rsidRPr="00FA5D0D" w14:paraId="57E7C3DE" w14:textId="77777777" w:rsidTr="00FA5D0D">
        <w:tc>
          <w:tcPr>
            <w:tcW w:w="0" w:type="auto"/>
            <w:hideMark/>
          </w:tcPr>
          <w:p w14:paraId="746A3B69" w14:textId="77777777" w:rsidR="00FA5D0D" w:rsidRPr="00FA5D0D" w:rsidRDefault="00FA5D0D" w:rsidP="00FA5D0D">
            <w:pPr>
              <w:rPr>
                <w:lang w:val="en-MY"/>
              </w:rPr>
            </w:pPr>
            <w:r w:rsidRPr="00FA5D0D">
              <w:rPr>
                <w:lang w:val="en-MY"/>
              </w:rPr>
              <w:t>Week 10</w:t>
            </w:r>
          </w:p>
        </w:tc>
        <w:tc>
          <w:tcPr>
            <w:tcW w:w="0" w:type="auto"/>
            <w:hideMark/>
          </w:tcPr>
          <w:p w14:paraId="2A760E93" w14:textId="77777777" w:rsidR="00FA5D0D" w:rsidRPr="00FA5D0D" w:rsidRDefault="00FA5D0D" w:rsidP="00FA5D0D">
            <w:pPr>
              <w:rPr>
                <w:lang w:val="en-MY"/>
              </w:rPr>
            </w:pPr>
            <w:r w:rsidRPr="00FA5D0D">
              <w:rPr>
                <w:lang w:val="en-MY"/>
              </w:rPr>
              <w:t xml:space="preserve">Initial Design </w:t>
            </w:r>
            <w:r w:rsidRPr="00FA5D0D">
              <w:rPr>
                <w:i/>
                <w:iCs/>
                <w:lang w:val="en-MY"/>
              </w:rPr>
              <w:t>(Prototype 1)</w:t>
            </w:r>
          </w:p>
        </w:tc>
        <w:tc>
          <w:tcPr>
            <w:tcW w:w="0" w:type="auto"/>
            <w:hideMark/>
          </w:tcPr>
          <w:p w14:paraId="0E19F8BE" w14:textId="77777777" w:rsidR="00FA5D0D" w:rsidRPr="00FA5D0D" w:rsidRDefault="00FA5D0D" w:rsidP="00FA5D0D">
            <w:pPr>
              <w:rPr>
                <w:lang w:val="en-MY"/>
              </w:rPr>
            </w:pPr>
            <w:r w:rsidRPr="00FA5D0D">
              <w:rPr>
                <w:lang w:val="en-MY"/>
              </w:rPr>
              <w:t>KNIME analysis results, wireframe updates, draft D3.js chart layout.</w:t>
            </w:r>
          </w:p>
        </w:tc>
        <w:tc>
          <w:tcPr>
            <w:tcW w:w="0" w:type="auto"/>
            <w:hideMark/>
          </w:tcPr>
          <w:p w14:paraId="1568549D" w14:textId="77777777" w:rsidR="00FA5D0D" w:rsidRPr="00FA5D0D" w:rsidRDefault="00FA5D0D" w:rsidP="00FA5D0D">
            <w:pPr>
              <w:rPr>
                <w:lang w:val="en-MY"/>
              </w:rPr>
            </w:pPr>
            <w:r w:rsidRPr="00FA5D0D">
              <w:rPr>
                <w:lang w:val="en-MY"/>
              </w:rPr>
              <w:t>Tutor</w:t>
            </w:r>
          </w:p>
        </w:tc>
        <w:tc>
          <w:tcPr>
            <w:tcW w:w="0" w:type="auto"/>
            <w:hideMark/>
          </w:tcPr>
          <w:p w14:paraId="5E82B85E" w14:textId="77777777" w:rsidR="00FA5D0D" w:rsidRPr="00FA5D0D" w:rsidRDefault="00FA5D0D" w:rsidP="00FA5D0D">
            <w:pPr>
              <w:rPr>
                <w:lang w:val="en-MY"/>
              </w:rPr>
            </w:pPr>
            <w:r w:rsidRPr="00FA5D0D">
              <w:rPr>
                <w:lang w:val="en-MY"/>
              </w:rPr>
              <w:t xml:space="preserve">Tutor suggested improving chart alignment and label readability. Plan to adjust </w:t>
            </w:r>
            <w:r w:rsidRPr="00FA5D0D">
              <w:rPr>
                <w:lang w:val="en-MY"/>
              </w:rPr>
              <w:lastRenderedPageBreak/>
              <w:t>font size and add chart titles.</w:t>
            </w:r>
          </w:p>
        </w:tc>
      </w:tr>
      <w:tr w:rsidR="00FA5D0D" w:rsidRPr="00FA5D0D" w14:paraId="19CDE1E8" w14:textId="77777777" w:rsidTr="00FA5D0D">
        <w:tc>
          <w:tcPr>
            <w:tcW w:w="0" w:type="auto"/>
            <w:hideMark/>
          </w:tcPr>
          <w:p w14:paraId="7151EDB1" w14:textId="77777777" w:rsidR="00FA5D0D" w:rsidRPr="00FA5D0D" w:rsidRDefault="00FA5D0D" w:rsidP="00FA5D0D">
            <w:pPr>
              <w:rPr>
                <w:lang w:val="en-MY"/>
              </w:rPr>
            </w:pPr>
            <w:r w:rsidRPr="00FA5D0D">
              <w:rPr>
                <w:lang w:val="en-MY"/>
              </w:rPr>
              <w:lastRenderedPageBreak/>
              <w:t>Week 11</w:t>
            </w:r>
          </w:p>
        </w:tc>
        <w:tc>
          <w:tcPr>
            <w:tcW w:w="0" w:type="auto"/>
            <w:hideMark/>
          </w:tcPr>
          <w:p w14:paraId="6F189B88" w14:textId="77777777" w:rsidR="00FA5D0D" w:rsidRPr="00FA5D0D" w:rsidRDefault="00FA5D0D" w:rsidP="00FA5D0D">
            <w:pPr>
              <w:rPr>
                <w:lang w:val="en-MY"/>
              </w:rPr>
            </w:pPr>
            <w:r w:rsidRPr="00FA5D0D">
              <w:rPr>
                <w:lang w:val="en-MY"/>
              </w:rPr>
              <w:t xml:space="preserve">Refined Design </w:t>
            </w:r>
            <w:r w:rsidRPr="00FA5D0D">
              <w:rPr>
                <w:i/>
                <w:iCs/>
                <w:lang w:val="en-MY"/>
              </w:rPr>
              <w:t>(Prototype 2)</w:t>
            </w:r>
          </w:p>
        </w:tc>
        <w:tc>
          <w:tcPr>
            <w:tcW w:w="0" w:type="auto"/>
            <w:hideMark/>
          </w:tcPr>
          <w:p w14:paraId="1E13908B" w14:textId="77777777" w:rsidR="00FA5D0D" w:rsidRPr="00FA5D0D" w:rsidRDefault="00FA5D0D" w:rsidP="00FA5D0D">
            <w:pPr>
              <w:rPr>
                <w:lang w:val="en-MY"/>
              </w:rPr>
            </w:pPr>
            <w:r w:rsidRPr="00FA5D0D">
              <w:rPr>
                <w:lang w:val="en-MY"/>
              </w:rPr>
              <w:t>Interactive charts, improved colour scheme and accessibility features.</w:t>
            </w:r>
          </w:p>
        </w:tc>
        <w:tc>
          <w:tcPr>
            <w:tcW w:w="0" w:type="auto"/>
            <w:hideMark/>
          </w:tcPr>
          <w:p w14:paraId="6F9CD9C4" w14:textId="77777777" w:rsidR="00FA5D0D" w:rsidRPr="00FA5D0D" w:rsidRDefault="00FA5D0D" w:rsidP="00FA5D0D">
            <w:pPr>
              <w:rPr>
                <w:lang w:val="en-MY"/>
              </w:rPr>
            </w:pPr>
            <w:r w:rsidRPr="00FA5D0D">
              <w:rPr>
                <w:lang w:val="en-MY"/>
              </w:rPr>
              <w:t>Peer &amp; Tutor</w:t>
            </w:r>
          </w:p>
        </w:tc>
        <w:tc>
          <w:tcPr>
            <w:tcW w:w="0" w:type="auto"/>
            <w:hideMark/>
          </w:tcPr>
          <w:p w14:paraId="6F5B3A06" w14:textId="77777777" w:rsidR="00FA5D0D" w:rsidRPr="00FA5D0D" w:rsidRDefault="00FA5D0D" w:rsidP="00FA5D0D">
            <w:pPr>
              <w:rPr>
                <w:lang w:val="en-MY"/>
              </w:rPr>
            </w:pPr>
            <w:r w:rsidRPr="00FA5D0D">
              <w:rPr>
                <w:lang w:val="en-MY"/>
              </w:rPr>
              <w:t>Feedback to add tooltips and consistent colour palette. Plan to implement hover tooltips in D3.js and standardise chart colours.</w:t>
            </w:r>
          </w:p>
        </w:tc>
      </w:tr>
      <w:tr w:rsidR="00FA5D0D" w:rsidRPr="00FA5D0D" w14:paraId="39BEFE63" w14:textId="77777777" w:rsidTr="00FA5D0D">
        <w:tc>
          <w:tcPr>
            <w:tcW w:w="0" w:type="auto"/>
            <w:hideMark/>
          </w:tcPr>
          <w:p w14:paraId="0A604026" w14:textId="77777777" w:rsidR="00FA5D0D" w:rsidRPr="00FA5D0D" w:rsidRDefault="00FA5D0D" w:rsidP="00FA5D0D">
            <w:pPr>
              <w:rPr>
                <w:lang w:val="en-MY"/>
              </w:rPr>
            </w:pPr>
            <w:r w:rsidRPr="00FA5D0D">
              <w:rPr>
                <w:lang w:val="en-MY"/>
              </w:rPr>
              <w:t>Week 12</w:t>
            </w:r>
          </w:p>
        </w:tc>
        <w:tc>
          <w:tcPr>
            <w:tcW w:w="0" w:type="auto"/>
            <w:hideMark/>
          </w:tcPr>
          <w:p w14:paraId="2989B47E" w14:textId="77777777" w:rsidR="00FA5D0D" w:rsidRPr="00FA5D0D" w:rsidRDefault="00FA5D0D" w:rsidP="00FA5D0D">
            <w:pPr>
              <w:rPr>
                <w:lang w:val="en-MY"/>
              </w:rPr>
            </w:pPr>
            <w:r w:rsidRPr="00FA5D0D">
              <w:rPr>
                <w:lang w:val="en-MY"/>
              </w:rPr>
              <w:t xml:space="preserve">Final Design </w:t>
            </w:r>
            <w:r w:rsidRPr="00FA5D0D">
              <w:rPr>
                <w:i/>
                <w:iCs/>
                <w:lang w:val="en-MY"/>
              </w:rPr>
              <w:t>(Prototype 3)</w:t>
            </w:r>
          </w:p>
        </w:tc>
        <w:tc>
          <w:tcPr>
            <w:tcW w:w="0" w:type="auto"/>
            <w:hideMark/>
          </w:tcPr>
          <w:p w14:paraId="22DE1294" w14:textId="77777777" w:rsidR="00FA5D0D" w:rsidRPr="00FA5D0D" w:rsidRDefault="00FA5D0D" w:rsidP="00FA5D0D">
            <w:pPr>
              <w:rPr>
                <w:lang w:val="en-MY"/>
              </w:rPr>
            </w:pPr>
            <w:r w:rsidRPr="00FA5D0D">
              <w:rPr>
                <w:lang w:val="en-MY"/>
              </w:rPr>
              <w:t>Completed D3.js dashboard, full interactivity, usability test results.</w:t>
            </w:r>
          </w:p>
        </w:tc>
        <w:tc>
          <w:tcPr>
            <w:tcW w:w="0" w:type="auto"/>
            <w:hideMark/>
          </w:tcPr>
          <w:p w14:paraId="3C7B7236" w14:textId="77777777" w:rsidR="00FA5D0D" w:rsidRPr="00FA5D0D" w:rsidRDefault="00FA5D0D" w:rsidP="00FA5D0D">
            <w:pPr>
              <w:rPr>
                <w:lang w:val="en-MY"/>
              </w:rPr>
            </w:pPr>
            <w:r w:rsidRPr="00FA5D0D">
              <w:rPr>
                <w:lang w:val="en-MY"/>
              </w:rPr>
              <w:t>Final Tutor Review</w:t>
            </w:r>
          </w:p>
        </w:tc>
        <w:tc>
          <w:tcPr>
            <w:tcW w:w="0" w:type="auto"/>
            <w:hideMark/>
          </w:tcPr>
          <w:p w14:paraId="66D94F2A" w14:textId="77777777" w:rsidR="00FA5D0D" w:rsidRPr="00FA5D0D" w:rsidRDefault="00FA5D0D" w:rsidP="00FA5D0D">
            <w:pPr>
              <w:rPr>
                <w:lang w:val="en-MY"/>
              </w:rPr>
            </w:pPr>
            <w:r w:rsidRPr="00FA5D0D">
              <w:rPr>
                <w:lang w:val="en-MY"/>
              </w:rPr>
              <w:t>Feedback to simplify navigation and legend clarity. Plan to redesign header and legend elements using D3.js SVG.</w:t>
            </w:r>
          </w:p>
        </w:tc>
      </w:tr>
    </w:tbl>
    <w:p w14:paraId="7222DE81" w14:textId="77777777" w:rsidR="00511666" w:rsidRDefault="00511666" w:rsidP="00FA5D0D">
      <w:pPr>
        <w:pStyle w:val="Heading3"/>
        <w:rPr>
          <w:lang w:val="en-MY"/>
        </w:rPr>
      </w:pPr>
    </w:p>
    <w:p w14:paraId="28EBB808" w14:textId="77777777" w:rsidR="00183559" w:rsidRDefault="00183559" w:rsidP="00183559">
      <w:pPr>
        <w:rPr>
          <w:lang w:val="en-MY"/>
        </w:rPr>
      </w:pPr>
    </w:p>
    <w:p w14:paraId="74E325F6" w14:textId="77777777" w:rsidR="00183559" w:rsidRDefault="00183559" w:rsidP="00183559">
      <w:pPr>
        <w:rPr>
          <w:lang w:val="en-MY"/>
        </w:rPr>
      </w:pPr>
    </w:p>
    <w:p w14:paraId="753B99DB" w14:textId="77777777" w:rsidR="00183559" w:rsidRDefault="00183559" w:rsidP="00183559">
      <w:pPr>
        <w:rPr>
          <w:lang w:val="en-MY"/>
        </w:rPr>
      </w:pPr>
    </w:p>
    <w:p w14:paraId="76D7E3B9" w14:textId="77777777" w:rsidR="00183559" w:rsidRPr="00183559" w:rsidRDefault="00183559" w:rsidP="00183559">
      <w:pPr>
        <w:rPr>
          <w:lang w:val="en-MY"/>
        </w:rPr>
      </w:pPr>
    </w:p>
    <w:p w14:paraId="73D30D3B" w14:textId="77777777" w:rsidR="00765AED" w:rsidRDefault="00765AED" w:rsidP="00511666">
      <w:pPr>
        <w:pStyle w:val="Caption"/>
        <w:jc w:val="center"/>
      </w:pPr>
    </w:p>
    <w:p w14:paraId="3D796688" w14:textId="3930B96E" w:rsidR="00511666" w:rsidRPr="00511666" w:rsidRDefault="00511666" w:rsidP="00511666">
      <w:pPr>
        <w:pStyle w:val="Caption"/>
        <w:jc w:val="center"/>
        <w:rPr>
          <w:lang w:val="en-MY"/>
        </w:rPr>
      </w:pPr>
      <w:r>
        <w:t xml:space="preserve">Table </w:t>
      </w:r>
      <w:r>
        <w:fldChar w:fldCharType="begin"/>
      </w:r>
      <w:r>
        <w:instrText xml:space="preserve"> SEQ Table \* ARABIC </w:instrText>
      </w:r>
      <w:r>
        <w:fldChar w:fldCharType="separate"/>
      </w:r>
      <w:r w:rsidR="003E628F">
        <w:rPr>
          <w:noProof/>
        </w:rPr>
        <w:t>10</w:t>
      </w:r>
      <w:r>
        <w:fldChar w:fldCharType="end"/>
      </w:r>
      <w:r>
        <w:t>: Iteration Documentation Summary</w:t>
      </w:r>
      <w:r w:rsidR="00183559">
        <w:t xml:space="preserve"> (Example)</w:t>
      </w:r>
    </w:p>
    <w:tbl>
      <w:tblPr>
        <w:tblStyle w:val="TableGrid"/>
        <w:tblW w:w="0" w:type="auto"/>
        <w:tblLook w:val="04A0" w:firstRow="1" w:lastRow="0" w:firstColumn="1" w:lastColumn="0" w:noHBand="0" w:noVBand="1"/>
      </w:tblPr>
      <w:tblGrid>
        <w:gridCol w:w="1231"/>
        <w:gridCol w:w="1526"/>
        <w:gridCol w:w="1684"/>
        <w:gridCol w:w="2091"/>
        <w:gridCol w:w="2108"/>
      </w:tblGrid>
      <w:tr w:rsidR="00511666" w:rsidRPr="00511666" w14:paraId="758728E0" w14:textId="77777777" w:rsidTr="00511666">
        <w:tc>
          <w:tcPr>
            <w:tcW w:w="0" w:type="auto"/>
            <w:hideMark/>
          </w:tcPr>
          <w:p w14:paraId="740BAB73" w14:textId="77777777" w:rsidR="00511666" w:rsidRPr="00183559" w:rsidRDefault="00511666" w:rsidP="00511666">
            <w:pPr>
              <w:rPr>
                <w:b/>
                <w:bCs/>
                <w:lang w:val="en-MY"/>
              </w:rPr>
            </w:pPr>
            <w:r w:rsidRPr="00183559">
              <w:rPr>
                <w:b/>
                <w:bCs/>
                <w:lang w:val="en-MY"/>
              </w:rPr>
              <w:t>Iteration / Week</w:t>
            </w:r>
          </w:p>
        </w:tc>
        <w:tc>
          <w:tcPr>
            <w:tcW w:w="0" w:type="auto"/>
            <w:hideMark/>
          </w:tcPr>
          <w:p w14:paraId="7EBD54C2" w14:textId="77777777" w:rsidR="00511666" w:rsidRPr="00183559" w:rsidRDefault="00511666" w:rsidP="00511666">
            <w:pPr>
              <w:rPr>
                <w:b/>
                <w:bCs/>
                <w:lang w:val="en-MY"/>
              </w:rPr>
            </w:pPr>
            <w:r w:rsidRPr="00183559">
              <w:rPr>
                <w:b/>
                <w:bCs/>
                <w:highlight w:val="yellow"/>
                <w:lang w:val="en-MY"/>
              </w:rPr>
              <w:t>Screenshot (Insert Image</w:t>
            </w:r>
            <w:r w:rsidRPr="00183559">
              <w:rPr>
                <w:b/>
                <w:bCs/>
                <w:lang w:val="en-MY"/>
              </w:rPr>
              <w:t>)</w:t>
            </w:r>
          </w:p>
        </w:tc>
        <w:tc>
          <w:tcPr>
            <w:tcW w:w="0" w:type="auto"/>
            <w:hideMark/>
          </w:tcPr>
          <w:p w14:paraId="40698B97" w14:textId="77777777" w:rsidR="00511666" w:rsidRPr="00183559" w:rsidRDefault="00511666" w:rsidP="00511666">
            <w:pPr>
              <w:rPr>
                <w:b/>
                <w:bCs/>
                <w:lang w:val="en-MY"/>
              </w:rPr>
            </w:pPr>
            <w:r w:rsidRPr="00183559">
              <w:rPr>
                <w:b/>
                <w:bCs/>
                <w:lang w:val="en-MY"/>
              </w:rPr>
              <w:t>Feedback Received</w:t>
            </w:r>
          </w:p>
        </w:tc>
        <w:tc>
          <w:tcPr>
            <w:tcW w:w="0" w:type="auto"/>
            <w:hideMark/>
          </w:tcPr>
          <w:p w14:paraId="2C1CF619" w14:textId="77777777" w:rsidR="00511666" w:rsidRPr="00183559" w:rsidRDefault="00511666" w:rsidP="00511666">
            <w:pPr>
              <w:rPr>
                <w:b/>
                <w:bCs/>
                <w:lang w:val="en-MY"/>
              </w:rPr>
            </w:pPr>
            <w:r w:rsidRPr="00183559">
              <w:rPr>
                <w:b/>
                <w:bCs/>
                <w:lang w:val="en-MY"/>
              </w:rPr>
              <w:t>Changes Made</w:t>
            </w:r>
          </w:p>
        </w:tc>
        <w:tc>
          <w:tcPr>
            <w:tcW w:w="0" w:type="auto"/>
            <w:hideMark/>
          </w:tcPr>
          <w:p w14:paraId="6E19F98B" w14:textId="77777777" w:rsidR="00511666" w:rsidRPr="00183559" w:rsidRDefault="00511666" w:rsidP="00511666">
            <w:pPr>
              <w:rPr>
                <w:b/>
                <w:bCs/>
                <w:lang w:val="en-MY"/>
              </w:rPr>
            </w:pPr>
            <w:r w:rsidRPr="00183559">
              <w:rPr>
                <w:b/>
                <w:bCs/>
                <w:lang w:val="en-MY"/>
              </w:rPr>
              <w:t>Reflection / What Improved</w:t>
            </w:r>
          </w:p>
        </w:tc>
      </w:tr>
      <w:tr w:rsidR="00511666" w:rsidRPr="00511666" w14:paraId="39700180" w14:textId="77777777" w:rsidTr="00511666">
        <w:tc>
          <w:tcPr>
            <w:tcW w:w="0" w:type="auto"/>
            <w:hideMark/>
          </w:tcPr>
          <w:p w14:paraId="5D38226B" w14:textId="77777777" w:rsidR="00511666" w:rsidRPr="00511666" w:rsidRDefault="00511666" w:rsidP="00511666">
            <w:pPr>
              <w:rPr>
                <w:lang w:val="en-MY"/>
              </w:rPr>
            </w:pPr>
            <w:r w:rsidRPr="00511666">
              <w:rPr>
                <w:lang w:val="en-MY"/>
              </w:rPr>
              <w:t>Iteration 1 – Week 10</w:t>
            </w:r>
          </w:p>
        </w:tc>
        <w:tc>
          <w:tcPr>
            <w:tcW w:w="0" w:type="auto"/>
            <w:hideMark/>
          </w:tcPr>
          <w:p w14:paraId="4D8D4540" w14:textId="77777777" w:rsidR="00511666" w:rsidRPr="00511666" w:rsidRDefault="00511666" w:rsidP="00511666">
            <w:pPr>
              <w:rPr>
                <w:lang w:val="en-MY"/>
              </w:rPr>
            </w:pPr>
            <w:r w:rsidRPr="00511666">
              <w:rPr>
                <w:lang w:val="en-MY"/>
              </w:rPr>
              <w:t>(Insert image of Prototype 1 here)</w:t>
            </w:r>
          </w:p>
        </w:tc>
        <w:tc>
          <w:tcPr>
            <w:tcW w:w="0" w:type="auto"/>
            <w:hideMark/>
          </w:tcPr>
          <w:p w14:paraId="3FA6950C" w14:textId="77777777" w:rsidR="00511666" w:rsidRPr="00511666" w:rsidRDefault="00511666" w:rsidP="00511666">
            <w:pPr>
              <w:rPr>
                <w:lang w:val="en-MY"/>
              </w:rPr>
            </w:pPr>
            <w:r w:rsidRPr="00511666">
              <w:rPr>
                <w:lang w:val="en-MY"/>
              </w:rPr>
              <w:t>“Improve chart alignment and label readability.”</w:t>
            </w:r>
          </w:p>
        </w:tc>
        <w:tc>
          <w:tcPr>
            <w:tcW w:w="0" w:type="auto"/>
            <w:hideMark/>
          </w:tcPr>
          <w:p w14:paraId="74B0BD4E" w14:textId="77777777" w:rsidR="00511666" w:rsidRPr="00511666" w:rsidRDefault="00511666" w:rsidP="00511666">
            <w:pPr>
              <w:rPr>
                <w:lang w:val="en-MY"/>
              </w:rPr>
            </w:pPr>
            <w:r w:rsidRPr="00511666">
              <w:rPr>
                <w:lang w:val="en-MY"/>
              </w:rPr>
              <w:t>Adjusted font size, added chart titles, improved layout spacing.</w:t>
            </w:r>
          </w:p>
        </w:tc>
        <w:tc>
          <w:tcPr>
            <w:tcW w:w="0" w:type="auto"/>
            <w:hideMark/>
          </w:tcPr>
          <w:p w14:paraId="3B5B5245" w14:textId="77777777" w:rsidR="00511666" w:rsidRPr="00511666" w:rsidRDefault="00511666" w:rsidP="00511666">
            <w:pPr>
              <w:rPr>
                <w:lang w:val="en-MY"/>
              </w:rPr>
            </w:pPr>
            <w:r w:rsidRPr="00511666">
              <w:rPr>
                <w:lang w:val="en-MY"/>
              </w:rPr>
              <w:t>Layout now clearer and easier to read. Font hierarchy enhances data interpretation.</w:t>
            </w:r>
          </w:p>
        </w:tc>
      </w:tr>
      <w:tr w:rsidR="00511666" w:rsidRPr="00511666" w14:paraId="4D4916A5" w14:textId="77777777" w:rsidTr="00511666">
        <w:tc>
          <w:tcPr>
            <w:tcW w:w="0" w:type="auto"/>
            <w:hideMark/>
          </w:tcPr>
          <w:p w14:paraId="18F65C93" w14:textId="77777777" w:rsidR="00511666" w:rsidRPr="00511666" w:rsidRDefault="00511666" w:rsidP="00511666">
            <w:pPr>
              <w:rPr>
                <w:lang w:val="en-MY"/>
              </w:rPr>
            </w:pPr>
            <w:r w:rsidRPr="00511666">
              <w:rPr>
                <w:lang w:val="en-MY"/>
              </w:rPr>
              <w:t>Iteration 2 – Week 11</w:t>
            </w:r>
          </w:p>
        </w:tc>
        <w:tc>
          <w:tcPr>
            <w:tcW w:w="0" w:type="auto"/>
            <w:hideMark/>
          </w:tcPr>
          <w:p w14:paraId="3E4A3B69" w14:textId="77777777" w:rsidR="00511666" w:rsidRPr="00511666" w:rsidRDefault="00511666" w:rsidP="00511666">
            <w:pPr>
              <w:rPr>
                <w:lang w:val="en-MY"/>
              </w:rPr>
            </w:pPr>
            <w:r w:rsidRPr="00511666">
              <w:rPr>
                <w:lang w:val="en-MY"/>
              </w:rPr>
              <w:t>(Insert image of Prototype 2 here)</w:t>
            </w:r>
          </w:p>
        </w:tc>
        <w:tc>
          <w:tcPr>
            <w:tcW w:w="0" w:type="auto"/>
            <w:hideMark/>
          </w:tcPr>
          <w:p w14:paraId="40D5F3FA" w14:textId="77777777" w:rsidR="00511666" w:rsidRPr="00511666" w:rsidRDefault="00511666" w:rsidP="00511666">
            <w:pPr>
              <w:rPr>
                <w:lang w:val="en-MY"/>
              </w:rPr>
            </w:pPr>
            <w:r w:rsidRPr="00511666">
              <w:rPr>
                <w:lang w:val="en-MY"/>
              </w:rPr>
              <w:t>“Add tooltip interaction and consistent colour scheme.”</w:t>
            </w:r>
          </w:p>
        </w:tc>
        <w:tc>
          <w:tcPr>
            <w:tcW w:w="0" w:type="auto"/>
            <w:hideMark/>
          </w:tcPr>
          <w:p w14:paraId="6AFD8693" w14:textId="77777777" w:rsidR="00511666" w:rsidRPr="00511666" w:rsidRDefault="00511666" w:rsidP="00511666">
            <w:pPr>
              <w:rPr>
                <w:lang w:val="en-MY"/>
              </w:rPr>
            </w:pPr>
            <w:r w:rsidRPr="00511666">
              <w:rPr>
                <w:lang w:val="en-MY"/>
              </w:rPr>
              <w:t>Implemented hover tooltips in D3.js, applied consistent blue-orange palette.</w:t>
            </w:r>
          </w:p>
        </w:tc>
        <w:tc>
          <w:tcPr>
            <w:tcW w:w="0" w:type="auto"/>
            <w:hideMark/>
          </w:tcPr>
          <w:p w14:paraId="1B209D8E" w14:textId="77777777" w:rsidR="00511666" w:rsidRPr="00511666" w:rsidRDefault="00511666" w:rsidP="00511666">
            <w:pPr>
              <w:rPr>
                <w:lang w:val="en-MY"/>
              </w:rPr>
            </w:pPr>
            <w:r w:rsidRPr="00511666">
              <w:rPr>
                <w:lang w:val="en-MY"/>
              </w:rPr>
              <w:t>Increased interactivity and readability. Charts now visually coherent.</w:t>
            </w:r>
          </w:p>
        </w:tc>
      </w:tr>
      <w:tr w:rsidR="00511666" w:rsidRPr="00511666" w14:paraId="23AB941E" w14:textId="77777777" w:rsidTr="00511666">
        <w:tc>
          <w:tcPr>
            <w:tcW w:w="0" w:type="auto"/>
            <w:hideMark/>
          </w:tcPr>
          <w:p w14:paraId="07F68B6A" w14:textId="77777777" w:rsidR="00511666" w:rsidRPr="00511666" w:rsidRDefault="00511666" w:rsidP="00511666">
            <w:pPr>
              <w:rPr>
                <w:lang w:val="en-MY"/>
              </w:rPr>
            </w:pPr>
            <w:r w:rsidRPr="00511666">
              <w:rPr>
                <w:lang w:val="en-MY"/>
              </w:rPr>
              <w:t>Iteration 3 – Week 12</w:t>
            </w:r>
          </w:p>
        </w:tc>
        <w:tc>
          <w:tcPr>
            <w:tcW w:w="0" w:type="auto"/>
            <w:hideMark/>
          </w:tcPr>
          <w:p w14:paraId="184F2253" w14:textId="77777777" w:rsidR="00511666" w:rsidRPr="00511666" w:rsidRDefault="00511666" w:rsidP="00511666">
            <w:pPr>
              <w:rPr>
                <w:lang w:val="en-MY"/>
              </w:rPr>
            </w:pPr>
            <w:r w:rsidRPr="00511666">
              <w:rPr>
                <w:lang w:val="en-MY"/>
              </w:rPr>
              <w:t>(Insert image of Prototype 3 here)</w:t>
            </w:r>
          </w:p>
        </w:tc>
        <w:tc>
          <w:tcPr>
            <w:tcW w:w="0" w:type="auto"/>
            <w:hideMark/>
          </w:tcPr>
          <w:p w14:paraId="2EE48233" w14:textId="77777777" w:rsidR="00511666" w:rsidRPr="00511666" w:rsidRDefault="00511666" w:rsidP="00511666">
            <w:pPr>
              <w:rPr>
                <w:lang w:val="en-MY"/>
              </w:rPr>
            </w:pPr>
            <w:r w:rsidRPr="00511666">
              <w:rPr>
                <w:lang w:val="en-MY"/>
              </w:rPr>
              <w:t>“Simplify navigation bar and improve legend clarity.”</w:t>
            </w:r>
          </w:p>
        </w:tc>
        <w:tc>
          <w:tcPr>
            <w:tcW w:w="0" w:type="auto"/>
            <w:hideMark/>
          </w:tcPr>
          <w:p w14:paraId="0F63B346" w14:textId="77777777" w:rsidR="00511666" w:rsidRPr="00511666" w:rsidRDefault="00511666" w:rsidP="00511666">
            <w:pPr>
              <w:rPr>
                <w:lang w:val="en-MY"/>
              </w:rPr>
            </w:pPr>
            <w:r w:rsidRPr="00511666">
              <w:rPr>
                <w:lang w:val="en-MY"/>
              </w:rPr>
              <w:t>Redesigned navigation bar and legend using D3.js SVG. Adjusted alignment for smaller screens.</w:t>
            </w:r>
          </w:p>
        </w:tc>
        <w:tc>
          <w:tcPr>
            <w:tcW w:w="0" w:type="auto"/>
            <w:hideMark/>
          </w:tcPr>
          <w:p w14:paraId="7EE1489C" w14:textId="77777777" w:rsidR="00511666" w:rsidRPr="00511666" w:rsidRDefault="00511666" w:rsidP="00511666">
            <w:pPr>
              <w:rPr>
                <w:lang w:val="en-MY"/>
              </w:rPr>
            </w:pPr>
            <w:r w:rsidRPr="00511666">
              <w:rPr>
                <w:lang w:val="en-MY"/>
              </w:rPr>
              <w:t>Navigation now smoother; legends are more intuitive, improving storytelling flow.</w:t>
            </w:r>
          </w:p>
        </w:tc>
      </w:tr>
    </w:tbl>
    <w:p w14:paraId="73960267" w14:textId="77777777" w:rsidR="00877BCE" w:rsidRPr="000E55BD" w:rsidRDefault="00877BCE" w:rsidP="000E55BD">
      <w:pPr>
        <w:pStyle w:val="Heading2"/>
        <w:rPr>
          <w:lang w:val="en-MY"/>
        </w:rPr>
      </w:pPr>
      <w:bookmarkStart w:id="21" w:name="_Toc212798791"/>
      <w:r w:rsidRPr="000E55BD">
        <w:rPr>
          <w:lang w:val="en-MY"/>
        </w:rPr>
        <w:lastRenderedPageBreak/>
        <w:t>4.2 Usability evlauation</w:t>
      </w:r>
      <w:bookmarkEnd w:id="21"/>
    </w:p>
    <w:p w14:paraId="5CE728F2" w14:textId="77777777" w:rsidR="00877BCE" w:rsidRDefault="00877BCE" w:rsidP="000F3AEB">
      <w:pPr>
        <w:pStyle w:val="ListParagraph"/>
        <w:numPr>
          <w:ilvl w:val="0"/>
          <w:numId w:val="10"/>
        </w:numPr>
        <w:rPr>
          <w:lang w:val="en-MY"/>
        </w:rPr>
      </w:pPr>
      <w:r w:rsidRPr="000E55BD">
        <w:rPr>
          <w:lang w:val="en-MY"/>
        </w:rPr>
        <w:t>Conduct a usability evaluation</w:t>
      </w:r>
    </w:p>
    <w:p w14:paraId="6A628386" w14:textId="394482AF" w:rsidR="00132A1C" w:rsidRPr="00132A1C" w:rsidRDefault="00132A1C" w:rsidP="000F3AEB">
      <w:pPr>
        <w:pStyle w:val="ListParagraph"/>
        <w:numPr>
          <w:ilvl w:val="0"/>
          <w:numId w:val="10"/>
        </w:numPr>
        <w:rPr>
          <w:lang w:val="en-MY"/>
        </w:rPr>
      </w:pPr>
      <w:r w:rsidRPr="00132A1C">
        <w:rPr>
          <w:lang w:val="en-MY"/>
        </w:rPr>
        <w:t>After the final iteration:</w:t>
      </w:r>
    </w:p>
    <w:p w14:paraId="5ACE1637" w14:textId="338B3102" w:rsidR="00132A1C" w:rsidRPr="00132A1C" w:rsidRDefault="00132A1C" w:rsidP="000F3AEB">
      <w:pPr>
        <w:pStyle w:val="ListParagraph"/>
        <w:numPr>
          <w:ilvl w:val="1"/>
          <w:numId w:val="10"/>
        </w:numPr>
        <w:rPr>
          <w:lang w:val="en-MY"/>
        </w:rPr>
      </w:pPr>
      <w:r w:rsidRPr="00132A1C">
        <w:rPr>
          <w:lang w:val="en-MY"/>
        </w:rPr>
        <w:t>Conduct a short usability test with 3–5 participants.</w:t>
      </w:r>
    </w:p>
    <w:p w14:paraId="739F992B" w14:textId="2194BA11" w:rsidR="00132A1C" w:rsidRPr="00132A1C" w:rsidRDefault="00132A1C" w:rsidP="000F3AEB">
      <w:pPr>
        <w:pStyle w:val="ListParagraph"/>
        <w:numPr>
          <w:ilvl w:val="1"/>
          <w:numId w:val="10"/>
        </w:numPr>
        <w:rPr>
          <w:lang w:val="en-MY"/>
        </w:rPr>
      </w:pPr>
      <w:r w:rsidRPr="00132A1C">
        <w:rPr>
          <w:lang w:val="en-MY"/>
        </w:rPr>
        <w:t>Provide 2–3 test tasks (e.g., identify highest offence rate, compare states).</w:t>
      </w:r>
    </w:p>
    <w:p w14:paraId="152756EB" w14:textId="5B6CDA72" w:rsidR="00132A1C" w:rsidRPr="00132A1C" w:rsidRDefault="00132A1C" w:rsidP="000F3AEB">
      <w:pPr>
        <w:pStyle w:val="ListParagraph"/>
        <w:numPr>
          <w:ilvl w:val="1"/>
          <w:numId w:val="10"/>
        </w:numPr>
        <w:rPr>
          <w:lang w:val="en-MY"/>
        </w:rPr>
      </w:pPr>
      <w:r w:rsidRPr="00132A1C">
        <w:rPr>
          <w:lang w:val="en-MY"/>
        </w:rPr>
        <w:t>Collect feedback and summarise findings.</w:t>
      </w:r>
    </w:p>
    <w:p w14:paraId="6C74D32D" w14:textId="400F0A98" w:rsidR="00132A1C" w:rsidRPr="00132A1C" w:rsidRDefault="00132A1C" w:rsidP="000F3AEB">
      <w:pPr>
        <w:pStyle w:val="ListParagraph"/>
        <w:numPr>
          <w:ilvl w:val="0"/>
          <w:numId w:val="10"/>
        </w:numPr>
        <w:rPr>
          <w:lang w:val="en-MY"/>
        </w:rPr>
      </w:pPr>
      <w:r w:rsidRPr="00132A1C">
        <w:rPr>
          <w:lang w:val="en-MY"/>
        </w:rPr>
        <w:t>Include:</w:t>
      </w:r>
    </w:p>
    <w:p w14:paraId="340583C4" w14:textId="74BEECD0" w:rsidR="00132A1C" w:rsidRPr="00132A1C" w:rsidRDefault="00132A1C" w:rsidP="000F3AEB">
      <w:pPr>
        <w:pStyle w:val="ListParagraph"/>
        <w:numPr>
          <w:ilvl w:val="1"/>
          <w:numId w:val="10"/>
        </w:numPr>
        <w:rPr>
          <w:lang w:val="en-MY"/>
        </w:rPr>
      </w:pPr>
      <w:r w:rsidRPr="00132A1C">
        <w:rPr>
          <w:lang w:val="en-MY"/>
        </w:rPr>
        <w:t>Participant details (anonymised)</w:t>
      </w:r>
    </w:p>
    <w:p w14:paraId="6436AF8E" w14:textId="2FABD1CE" w:rsidR="00132A1C" w:rsidRPr="00132A1C" w:rsidRDefault="00132A1C" w:rsidP="000F3AEB">
      <w:pPr>
        <w:pStyle w:val="ListParagraph"/>
        <w:numPr>
          <w:ilvl w:val="1"/>
          <w:numId w:val="10"/>
        </w:numPr>
        <w:rPr>
          <w:lang w:val="en-MY"/>
        </w:rPr>
      </w:pPr>
      <w:r w:rsidRPr="00132A1C">
        <w:rPr>
          <w:lang w:val="en-MY"/>
        </w:rPr>
        <w:t>Method used (observation, think-aloud, etc.)</w:t>
      </w:r>
    </w:p>
    <w:p w14:paraId="7DCE5517" w14:textId="72A1F6F9" w:rsidR="007952D1" w:rsidRDefault="00132A1C" w:rsidP="000F3AEB">
      <w:pPr>
        <w:pStyle w:val="ListParagraph"/>
        <w:numPr>
          <w:ilvl w:val="1"/>
          <w:numId w:val="10"/>
        </w:numPr>
        <w:rPr>
          <w:lang w:val="en-MY"/>
        </w:rPr>
      </w:pPr>
      <w:r w:rsidRPr="00132A1C">
        <w:rPr>
          <w:lang w:val="en-MY"/>
        </w:rPr>
        <w:t>Summary of key findings and adjustments made</w:t>
      </w:r>
      <w:r w:rsidR="003B59A9">
        <w:rPr>
          <w:lang w:val="en-MY"/>
        </w:rPr>
        <w:t xml:space="preserve"> (reflection. </w:t>
      </w:r>
    </w:p>
    <w:p w14:paraId="1ECDE278" w14:textId="4F185596" w:rsidR="00F54E57" w:rsidRPr="00F54E57" w:rsidRDefault="00F54E57" w:rsidP="00F54E57">
      <w:pPr>
        <w:pStyle w:val="Caption"/>
        <w:jc w:val="center"/>
        <w:rPr>
          <w:lang w:val="en-MY"/>
        </w:rPr>
      </w:pPr>
      <w:r>
        <w:t xml:space="preserve">Table </w:t>
      </w:r>
      <w:r>
        <w:fldChar w:fldCharType="begin"/>
      </w:r>
      <w:r>
        <w:instrText xml:space="preserve"> SEQ Table \* ARABIC </w:instrText>
      </w:r>
      <w:r>
        <w:fldChar w:fldCharType="separate"/>
      </w:r>
      <w:r w:rsidR="003E628F">
        <w:rPr>
          <w:noProof/>
        </w:rPr>
        <w:t>11</w:t>
      </w:r>
      <w:r>
        <w:fldChar w:fldCharType="end"/>
      </w:r>
      <w:r>
        <w:t>: Participant Summary (Example)</w:t>
      </w:r>
    </w:p>
    <w:tbl>
      <w:tblPr>
        <w:tblStyle w:val="TableGrid"/>
        <w:tblW w:w="0" w:type="auto"/>
        <w:tblLook w:val="04A0" w:firstRow="1" w:lastRow="0" w:firstColumn="1" w:lastColumn="0" w:noHBand="0" w:noVBand="1"/>
      </w:tblPr>
      <w:tblGrid>
        <w:gridCol w:w="1445"/>
        <w:gridCol w:w="2048"/>
        <w:gridCol w:w="2100"/>
        <w:gridCol w:w="1419"/>
        <w:gridCol w:w="1628"/>
      </w:tblGrid>
      <w:tr w:rsidR="00F54E57" w:rsidRPr="00F54E57" w14:paraId="0159CF2C" w14:textId="77777777" w:rsidTr="00F54E57">
        <w:tc>
          <w:tcPr>
            <w:tcW w:w="0" w:type="auto"/>
            <w:hideMark/>
          </w:tcPr>
          <w:p w14:paraId="4E49AFC6" w14:textId="77777777" w:rsidR="00F54E57" w:rsidRPr="00F54E57" w:rsidRDefault="00F54E57" w:rsidP="00F54E57">
            <w:pPr>
              <w:rPr>
                <w:b/>
                <w:bCs/>
                <w:lang w:val="en-MY"/>
              </w:rPr>
            </w:pPr>
            <w:r w:rsidRPr="00F54E57">
              <w:rPr>
                <w:b/>
                <w:bCs/>
                <w:lang w:val="en-MY"/>
              </w:rPr>
              <w:t>Participant ID</w:t>
            </w:r>
          </w:p>
        </w:tc>
        <w:tc>
          <w:tcPr>
            <w:tcW w:w="0" w:type="auto"/>
            <w:hideMark/>
          </w:tcPr>
          <w:p w14:paraId="7BE91A90" w14:textId="77777777" w:rsidR="00F54E57" w:rsidRPr="00F54E57" w:rsidRDefault="00F54E57" w:rsidP="00F54E57">
            <w:pPr>
              <w:rPr>
                <w:b/>
                <w:bCs/>
                <w:lang w:val="en-MY"/>
              </w:rPr>
            </w:pPr>
            <w:r w:rsidRPr="00F54E57">
              <w:rPr>
                <w:b/>
                <w:bCs/>
                <w:lang w:val="en-MY"/>
              </w:rPr>
              <w:t>Background</w:t>
            </w:r>
          </w:p>
        </w:tc>
        <w:tc>
          <w:tcPr>
            <w:tcW w:w="0" w:type="auto"/>
            <w:hideMark/>
          </w:tcPr>
          <w:p w14:paraId="38AD0C23" w14:textId="77777777" w:rsidR="00F54E57" w:rsidRPr="00F54E57" w:rsidRDefault="00F54E57" w:rsidP="00F54E57">
            <w:pPr>
              <w:rPr>
                <w:b/>
                <w:bCs/>
                <w:lang w:val="en-MY"/>
              </w:rPr>
            </w:pPr>
            <w:r w:rsidRPr="00F54E57">
              <w:rPr>
                <w:b/>
                <w:bCs/>
                <w:lang w:val="en-MY"/>
              </w:rPr>
              <w:t>Familiarity with Data Visualisations</w:t>
            </w:r>
          </w:p>
        </w:tc>
        <w:tc>
          <w:tcPr>
            <w:tcW w:w="0" w:type="auto"/>
            <w:hideMark/>
          </w:tcPr>
          <w:p w14:paraId="61B75E13" w14:textId="77777777" w:rsidR="00F54E57" w:rsidRPr="00F54E57" w:rsidRDefault="00F54E57" w:rsidP="00F54E57">
            <w:pPr>
              <w:rPr>
                <w:b/>
                <w:bCs/>
                <w:lang w:val="en-MY"/>
              </w:rPr>
            </w:pPr>
            <w:r w:rsidRPr="00F54E57">
              <w:rPr>
                <w:b/>
                <w:bCs/>
                <w:lang w:val="en-MY"/>
              </w:rPr>
              <w:t>Device Used</w:t>
            </w:r>
          </w:p>
        </w:tc>
        <w:tc>
          <w:tcPr>
            <w:tcW w:w="0" w:type="auto"/>
            <w:hideMark/>
          </w:tcPr>
          <w:p w14:paraId="52A0E40E" w14:textId="77777777" w:rsidR="00F54E57" w:rsidRPr="00F54E57" w:rsidRDefault="00F54E57" w:rsidP="00F54E57">
            <w:pPr>
              <w:rPr>
                <w:b/>
                <w:bCs/>
                <w:lang w:val="en-MY"/>
              </w:rPr>
            </w:pPr>
            <w:r w:rsidRPr="00F54E57">
              <w:rPr>
                <w:b/>
                <w:bCs/>
                <w:lang w:val="en-MY"/>
              </w:rPr>
              <w:t>Testing Method</w:t>
            </w:r>
          </w:p>
        </w:tc>
      </w:tr>
      <w:tr w:rsidR="00F54E57" w:rsidRPr="00F54E57" w14:paraId="567825CF" w14:textId="77777777" w:rsidTr="00F54E57">
        <w:tc>
          <w:tcPr>
            <w:tcW w:w="0" w:type="auto"/>
            <w:hideMark/>
          </w:tcPr>
          <w:p w14:paraId="6D6D758B" w14:textId="77777777" w:rsidR="00F54E57" w:rsidRPr="00F54E57" w:rsidRDefault="00F54E57" w:rsidP="00F54E57">
            <w:pPr>
              <w:rPr>
                <w:lang w:val="en-MY"/>
              </w:rPr>
            </w:pPr>
            <w:r w:rsidRPr="00F54E57">
              <w:rPr>
                <w:lang w:val="en-MY"/>
              </w:rPr>
              <w:t>P1</w:t>
            </w:r>
          </w:p>
        </w:tc>
        <w:tc>
          <w:tcPr>
            <w:tcW w:w="0" w:type="auto"/>
            <w:hideMark/>
          </w:tcPr>
          <w:p w14:paraId="1B4335EF" w14:textId="77777777" w:rsidR="00F54E57" w:rsidRPr="00F54E57" w:rsidRDefault="00F54E57" w:rsidP="00F54E57">
            <w:pPr>
              <w:rPr>
                <w:lang w:val="en-MY"/>
              </w:rPr>
            </w:pPr>
            <w:r w:rsidRPr="00F54E57">
              <w:rPr>
                <w:lang w:val="en-MY"/>
              </w:rPr>
              <w:t>Postgraduate student in Data Science</w:t>
            </w:r>
          </w:p>
        </w:tc>
        <w:tc>
          <w:tcPr>
            <w:tcW w:w="0" w:type="auto"/>
            <w:hideMark/>
          </w:tcPr>
          <w:p w14:paraId="7C78C825" w14:textId="77777777" w:rsidR="00F54E57" w:rsidRPr="00F54E57" w:rsidRDefault="00F54E57" w:rsidP="00F54E57">
            <w:pPr>
              <w:rPr>
                <w:lang w:val="en-MY"/>
              </w:rPr>
            </w:pPr>
            <w:r w:rsidRPr="00F54E57">
              <w:rPr>
                <w:lang w:val="en-MY"/>
              </w:rPr>
              <w:t>High</w:t>
            </w:r>
          </w:p>
        </w:tc>
        <w:tc>
          <w:tcPr>
            <w:tcW w:w="0" w:type="auto"/>
            <w:hideMark/>
          </w:tcPr>
          <w:p w14:paraId="40A327BB" w14:textId="77777777" w:rsidR="00F54E57" w:rsidRPr="00F54E57" w:rsidRDefault="00F54E57" w:rsidP="00F54E57">
            <w:pPr>
              <w:rPr>
                <w:lang w:val="en-MY"/>
              </w:rPr>
            </w:pPr>
            <w:r w:rsidRPr="00F54E57">
              <w:rPr>
                <w:lang w:val="en-MY"/>
              </w:rPr>
              <w:t>Laptop (Windows)</w:t>
            </w:r>
          </w:p>
        </w:tc>
        <w:tc>
          <w:tcPr>
            <w:tcW w:w="0" w:type="auto"/>
            <w:hideMark/>
          </w:tcPr>
          <w:p w14:paraId="4E38072D" w14:textId="77777777" w:rsidR="00F54E57" w:rsidRPr="00F54E57" w:rsidRDefault="00F54E57" w:rsidP="00F54E57">
            <w:pPr>
              <w:rPr>
                <w:lang w:val="en-MY"/>
              </w:rPr>
            </w:pPr>
            <w:r w:rsidRPr="00F54E57">
              <w:rPr>
                <w:lang w:val="en-MY"/>
              </w:rPr>
              <w:t>Think-Aloud Observation</w:t>
            </w:r>
          </w:p>
        </w:tc>
      </w:tr>
      <w:tr w:rsidR="00F54E57" w:rsidRPr="00F54E57" w14:paraId="15EBBD6B" w14:textId="77777777" w:rsidTr="00F54E57">
        <w:tc>
          <w:tcPr>
            <w:tcW w:w="0" w:type="auto"/>
            <w:hideMark/>
          </w:tcPr>
          <w:p w14:paraId="5A4F5595" w14:textId="77777777" w:rsidR="00F54E57" w:rsidRPr="00F54E57" w:rsidRDefault="00F54E57" w:rsidP="00F54E57">
            <w:pPr>
              <w:rPr>
                <w:lang w:val="en-MY"/>
              </w:rPr>
            </w:pPr>
            <w:r w:rsidRPr="00F54E57">
              <w:rPr>
                <w:lang w:val="en-MY"/>
              </w:rPr>
              <w:t>P2</w:t>
            </w:r>
          </w:p>
        </w:tc>
        <w:tc>
          <w:tcPr>
            <w:tcW w:w="0" w:type="auto"/>
            <w:hideMark/>
          </w:tcPr>
          <w:p w14:paraId="309317BC" w14:textId="77777777" w:rsidR="00F54E57" w:rsidRPr="00F54E57" w:rsidRDefault="00F54E57" w:rsidP="00F54E57">
            <w:pPr>
              <w:rPr>
                <w:lang w:val="en-MY"/>
              </w:rPr>
            </w:pPr>
            <w:r w:rsidRPr="00F54E57">
              <w:rPr>
                <w:lang w:val="en-MY"/>
              </w:rPr>
              <w:t>Undergraduate in Business Analytics</w:t>
            </w:r>
          </w:p>
        </w:tc>
        <w:tc>
          <w:tcPr>
            <w:tcW w:w="0" w:type="auto"/>
            <w:hideMark/>
          </w:tcPr>
          <w:p w14:paraId="160262A3" w14:textId="77777777" w:rsidR="00F54E57" w:rsidRPr="00F54E57" w:rsidRDefault="00F54E57" w:rsidP="00F54E57">
            <w:pPr>
              <w:rPr>
                <w:lang w:val="en-MY"/>
              </w:rPr>
            </w:pPr>
            <w:r w:rsidRPr="00F54E57">
              <w:rPr>
                <w:lang w:val="en-MY"/>
              </w:rPr>
              <w:t>Medium</w:t>
            </w:r>
          </w:p>
        </w:tc>
        <w:tc>
          <w:tcPr>
            <w:tcW w:w="0" w:type="auto"/>
            <w:hideMark/>
          </w:tcPr>
          <w:p w14:paraId="748ECACC" w14:textId="77777777" w:rsidR="00F54E57" w:rsidRPr="00F54E57" w:rsidRDefault="00F54E57" w:rsidP="00F54E57">
            <w:pPr>
              <w:rPr>
                <w:lang w:val="en-MY"/>
              </w:rPr>
            </w:pPr>
            <w:r w:rsidRPr="00F54E57">
              <w:rPr>
                <w:lang w:val="en-MY"/>
              </w:rPr>
              <w:t>Laptop (Mac)</w:t>
            </w:r>
          </w:p>
        </w:tc>
        <w:tc>
          <w:tcPr>
            <w:tcW w:w="0" w:type="auto"/>
            <w:hideMark/>
          </w:tcPr>
          <w:p w14:paraId="2506EE2B" w14:textId="77777777" w:rsidR="00F54E57" w:rsidRPr="00F54E57" w:rsidRDefault="00F54E57" w:rsidP="00F54E57">
            <w:pPr>
              <w:rPr>
                <w:lang w:val="en-MY"/>
              </w:rPr>
            </w:pPr>
            <w:r w:rsidRPr="00F54E57">
              <w:rPr>
                <w:lang w:val="en-MY"/>
              </w:rPr>
              <w:t>Observation and Notes</w:t>
            </w:r>
          </w:p>
        </w:tc>
      </w:tr>
    </w:tbl>
    <w:p w14:paraId="7FD741B2" w14:textId="77777777" w:rsidR="00F54E57" w:rsidRDefault="00F54E57" w:rsidP="00F54E57">
      <w:pPr>
        <w:rPr>
          <w:lang w:val="en-MY"/>
        </w:rPr>
      </w:pPr>
    </w:p>
    <w:p w14:paraId="5D1A78C0" w14:textId="37820A9D" w:rsidR="00F839D5" w:rsidRDefault="00F839D5" w:rsidP="00F839D5">
      <w:pPr>
        <w:pStyle w:val="Caption"/>
        <w:keepNext/>
        <w:jc w:val="center"/>
      </w:pPr>
      <w:r>
        <w:t xml:space="preserve">Table </w:t>
      </w:r>
      <w:r>
        <w:fldChar w:fldCharType="begin"/>
      </w:r>
      <w:r>
        <w:instrText xml:space="preserve"> SEQ Table \* ARABIC </w:instrText>
      </w:r>
      <w:r>
        <w:fldChar w:fldCharType="separate"/>
      </w:r>
      <w:r w:rsidR="003E628F">
        <w:rPr>
          <w:noProof/>
        </w:rPr>
        <w:t>12</w:t>
      </w:r>
      <w:r>
        <w:fldChar w:fldCharType="end"/>
      </w:r>
      <w:r>
        <w:t xml:space="preserve">: </w:t>
      </w:r>
      <w:r w:rsidR="003E628F">
        <w:t>Usability Test Tasks and Methods</w:t>
      </w:r>
    </w:p>
    <w:tbl>
      <w:tblPr>
        <w:tblStyle w:val="TableGrid"/>
        <w:tblW w:w="0" w:type="auto"/>
        <w:tblLook w:val="04A0" w:firstRow="1" w:lastRow="0" w:firstColumn="1" w:lastColumn="0" w:noHBand="0" w:noVBand="1"/>
      </w:tblPr>
      <w:tblGrid>
        <w:gridCol w:w="739"/>
        <w:gridCol w:w="2094"/>
        <w:gridCol w:w="2368"/>
        <w:gridCol w:w="1551"/>
        <w:gridCol w:w="1888"/>
      </w:tblGrid>
      <w:tr w:rsidR="0090189E" w:rsidRPr="0090189E" w14:paraId="050B2B01" w14:textId="77777777" w:rsidTr="0090189E">
        <w:tc>
          <w:tcPr>
            <w:tcW w:w="0" w:type="auto"/>
            <w:hideMark/>
          </w:tcPr>
          <w:p w14:paraId="350A9B14" w14:textId="77777777" w:rsidR="0090189E" w:rsidRPr="0090189E" w:rsidRDefault="0090189E" w:rsidP="0090189E">
            <w:pPr>
              <w:rPr>
                <w:b/>
                <w:bCs/>
                <w:lang w:val="en-MY"/>
              </w:rPr>
            </w:pPr>
            <w:r w:rsidRPr="0090189E">
              <w:rPr>
                <w:b/>
                <w:bCs/>
                <w:lang w:val="en-MY"/>
              </w:rPr>
              <w:t>Task ID</w:t>
            </w:r>
          </w:p>
        </w:tc>
        <w:tc>
          <w:tcPr>
            <w:tcW w:w="0" w:type="auto"/>
            <w:hideMark/>
          </w:tcPr>
          <w:p w14:paraId="72EC282D" w14:textId="77777777" w:rsidR="0090189E" w:rsidRPr="0090189E" w:rsidRDefault="0090189E" w:rsidP="0090189E">
            <w:pPr>
              <w:rPr>
                <w:b/>
                <w:bCs/>
                <w:lang w:val="en-MY"/>
              </w:rPr>
            </w:pPr>
            <w:r w:rsidRPr="0090189E">
              <w:rPr>
                <w:b/>
                <w:bCs/>
                <w:lang w:val="en-MY"/>
              </w:rPr>
              <w:t>Test Task Description</w:t>
            </w:r>
          </w:p>
        </w:tc>
        <w:tc>
          <w:tcPr>
            <w:tcW w:w="0" w:type="auto"/>
            <w:hideMark/>
          </w:tcPr>
          <w:p w14:paraId="68CE4559" w14:textId="77777777" w:rsidR="0090189E" w:rsidRPr="0090189E" w:rsidRDefault="0090189E" w:rsidP="0090189E">
            <w:pPr>
              <w:rPr>
                <w:b/>
                <w:bCs/>
                <w:lang w:val="en-MY"/>
              </w:rPr>
            </w:pPr>
            <w:r w:rsidRPr="0090189E">
              <w:rPr>
                <w:b/>
                <w:bCs/>
                <w:lang w:val="en-MY"/>
              </w:rPr>
              <w:t>Purpose of the Task</w:t>
            </w:r>
          </w:p>
        </w:tc>
        <w:tc>
          <w:tcPr>
            <w:tcW w:w="0" w:type="auto"/>
            <w:hideMark/>
          </w:tcPr>
          <w:p w14:paraId="4C47630A" w14:textId="77777777" w:rsidR="0090189E" w:rsidRPr="0090189E" w:rsidRDefault="0090189E" w:rsidP="0090189E">
            <w:pPr>
              <w:rPr>
                <w:b/>
                <w:bCs/>
                <w:lang w:val="en-MY"/>
              </w:rPr>
            </w:pPr>
            <w:r w:rsidRPr="0090189E">
              <w:rPr>
                <w:b/>
                <w:bCs/>
                <w:lang w:val="en-MY"/>
              </w:rPr>
              <w:t>Method Used</w:t>
            </w:r>
          </w:p>
        </w:tc>
        <w:tc>
          <w:tcPr>
            <w:tcW w:w="0" w:type="auto"/>
            <w:hideMark/>
          </w:tcPr>
          <w:p w14:paraId="69AF4C33" w14:textId="77777777" w:rsidR="0090189E" w:rsidRPr="0090189E" w:rsidRDefault="0090189E" w:rsidP="0090189E">
            <w:pPr>
              <w:rPr>
                <w:b/>
                <w:bCs/>
                <w:lang w:val="en-MY"/>
              </w:rPr>
            </w:pPr>
            <w:r w:rsidRPr="0090189E">
              <w:rPr>
                <w:b/>
                <w:bCs/>
                <w:lang w:val="en-MY"/>
              </w:rPr>
              <w:t>Success Criteria</w:t>
            </w:r>
          </w:p>
        </w:tc>
      </w:tr>
      <w:tr w:rsidR="0090189E" w:rsidRPr="0090189E" w14:paraId="06299DB8" w14:textId="77777777" w:rsidTr="0090189E">
        <w:tc>
          <w:tcPr>
            <w:tcW w:w="0" w:type="auto"/>
            <w:hideMark/>
          </w:tcPr>
          <w:p w14:paraId="187D7D1D" w14:textId="77777777" w:rsidR="0090189E" w:rsidRPr="0090189E" w:rsidRDefault="0090189E" w:rsidP="0090189E">
            <w:pPr>
              <w:rPr>
                <w:lang w:val="en-MY"/>
              </w:rPr>
            </w:pPr>
            <w:r w:rsidRPr="0090189E">
              <w:rPr>
                <w:lang w:val="en-MY"/>
              </w:rPr>
              <w:t>T1</w:t>
            </w:r>
          </w:p>
        </w:tc>
        <w:tc>
          <w:tcPr>
            <w:tcW w:w="0" w:type="auto"/>
            <w:hideMark/>
          </w:tcPr>
          <w:p w14:paraId="21357A68" w14:textId="77777777" w:rsidR="0090189E" w:rsidRPr="0090189E" w:rsidRDefault="0090189E" w:rsidP="0090189E">
            <w:pPr>
              <w:rPr>
                <w:lang w:val="en-MY"/>
              </w:rPr>
            </w:pPr>
            <w:r w:rsidRPr="0090189E">
              <w:rPr>
                <w:lang w:val="en-MY"/>
              </w:rPr>
              <w:t>Identify which jurisdiction had the highest fines per 10,000 licences in 2024.</w:t>
            </w:r>
          </w:p>
        </w:tc>
        <w:tc>
          <w:tcPr>
            <w:tcW w:w="0" w:type="auto"/>
            <w:hideMark/>
          </w:tcPr>
          <w:p w14:paraId="1BA5BC74" w14:textId="77777777" w:rsidR="0090189E" w:rsidRPr="0090189E" w:rsidRDefault="0090189E" w:rsidP="0090189E">
            <w:pPr>
              <w:rPr>
                <w:lang w:val="en-MY"/>
              </w:rPr>
            </w:pPr>
            <w:r w:rsidRPr="0090189E">
              <w:rPr>
                <w:lang w:val="en-MY"/>
              </w:rPr>
              <w:t>Test the clarity of comparative charts (bar/choropleth).</w:t>
            </w:r>
          </w:p>
        </w:tc>
        <w:tc>
          <w:tcPr>
            <w:tcW w:w="0" w:type="auto"/>
            <w:hideMark/>
          </w:tcPr>
          <w:p w14:paraId="403B6B5B" w14:textId="77777777" w:rsidR="0090189E" w:rsidRPr="0090189E" w:rsidRDefault="0090189E" w:rsidP="0090189E">
            <w:pPr>
              <w:rPr>
                <w:lang w:val="en-MY"/>
              </w:rPr>
            </w:pPr>
            <w:r w:rsidRPr="0090189E">
              <w:rPr>
                <w:lang w:val="en-MY"/>
              </w:rPr>
              <w:t>Observation + Think-Aloud</w:t>
            </w:r>
          </w:p>
        </w:tc>
        <w:tc>
          <w:tcPr>
            <w:tcW w:w="0" w:type="auto"/>
            <w:hideMark/>
          </w:tcPr>
          <w:p w14:paraId="42926B42" w14:textId="77777777" w:rsidR="0090189E" w:rsidRPr="0090189E" w:rsidRDefault="0090189E" w:rsidP="0090189E">
            <w:pPr>
              <w:rPr>
                <w:lang w:val="en-MY"/>
              </w:rPr>
            </w:pPr>
            <w:r w:rsidRPr="0090189E">
              <w:rPr>
                <w:lang w:val="en-MY"/>
              </w:rPr>
              <w:t>Participant can locate and interpret correct data within 30 seconds.</w:t>
            </w:r>
          </w:p>
        </w:tc>
      </w:tr>
      <w:tr w:rsidR="0090189E" w:rsidRPr="0090189E" w14:paraId="5EDB2A82" w14:textId="77777777" w:rsidTr="0090189E">
        <w:tc>
          <w:tcPr>
            <w:tcW w:w="0" w:type="auto"/>
            <w:hideMark/>
          </w:tcPr>
          <w:p w14:paraId="05944E0D" w14:textId="77777777" w:rsidR="0090189E" w:rsidRPr="0090189E" w:rsidRDefault="0090189E" w:rsidP="0090189E">
            <w:pPr>
              <w:rPr>
                <w:lang w:val="en-MY"/>
              </w:rPr>
            </w:pPr>
            <w:r w:rsidRPr="0090189E">
              <w:rPr>
                <w:lang w:val="en-MY"/>
              </w:rPr>
              <w:t>T2</w:t>
            </w:r>
          </w:p>
        </w:tc>
        <w:tc>
          <w:tcPr>
            <w:tcW w:w="0" w:type="auto"/>
            <w:hideMark/>
          </w:tcPr>
          <w:p w14:paraId="2582F0A9" w14:textId="77777777" w:rsidR="0090189E" w:rsidRPr="0090189E" w:rsidRDefault="0090189E" w:rsidP="0090189E">
            <w:pPr>
              <w:rPr>
                <w:lang w:val="en-MY"/>
              </w:rPr>
            </w:pPr>
            <w:r w:rsidRPr="0090189E">
              <w:rPr>
                <w:lang w:val="en-MY"/>
              </w:rPr>
              <w:t>Compare speeding offences before and during COVID-19 (2019–2021).</w:t>
            </w:r>
          </w:p>
        </w:tc>
        <w:tc>
          <w:tcPr>
            <w:tcW w:w="0" w:type="auto"/>
            <w:hideMark/>
          </w:tcPr>
          <w:p w14:paraId="2B57561E" w14:textId="77777777" w:rsidR="0090189E" w:rsidRPr="0090189E" w:rsidRDefault="0090189E" w:rsidP="0090189E">
            <w:pPr>
              <w:rPr>
                <w:lang w:val="en-MY"/>
              </w:rPr>
            </w:pPr>
            <w:r w:rsidRPr="0090189E">
              <w:rPr>
                <w:lang w:val="en-MY"/>
              </w:rPr>
              <w:t>Assess how well users can filter and understand time-series data.</w:t>
            </w:r>
          </w:p>
        </w:tc>
        <w:tc>
          <w:tcPr>
            <w:tcW w:w="0" w:type="auto"/>
            <w:hideMark/>
          </w:tcPr>
          <w:p w14:paraId="508F84C1" w14:textId="77777777" w:rsidR="0090189E" w:rsidRPr="0090189E" w:rsidRDefault="0090189E" w:rsidP="0090189E">
            <w:pPr>
              <w:rPr>
                <w:lang w:val="en-MY"/>
              </w:rPr>
            </w:pPr>
            <w:r w:rsidRPr="0090189E">
              <w:rPr>
                <w:lang w:val="en-MY"/>
              </w:rPr>
              <w:t>Think-Aloud</w:t>
            </w:r>
          </w:p>
        </w:tc>
        <w:tc>
          <w:tcPr>
            <w:tcW w:w="0" w:type="auto"/>
            <w:hideMark/>
          </w:tcPr>
          <w:p w14:paraId="2CE4C15F" w14:textId="77777777" w:rsidR="0090189E" w:rsidRPr="0090189E" w:rsidRDefault="0090189E" w:rsidP="0090189E">
            <w:pPr>
              <w:rPr>
                <w:lang w:val="en-MY"/>
              </w:rPr>
            </w:pPr>
            <w:r w:rsidRPr="0090189E">
              <w:rPr>
                <w:lang w:val="en-MY"/>
              </w:rPr>
              <w:t>Participant uses slider or filter to isolate time range and explains trend.</w:t>
            </w:r>
          </w:p>
        </w:tc>
      </w:tr>
      <w:tr w:rsidR="0090189E" w:rsidRPr="0090189E" w14:paraId="332879AE" w14:textId="77777777" w:rsidTr="0090189E">
        <w:tc>
          <w:tcPr>
            <w:tcW w:w="0" w:type="auto"/>
          </w:tcPr>
          <w:p w14:paraId="18FAA4A1" w14:textId="1DFA0C5F" w:rsidR="0090189E" w:rsidRPr="0090189E" w:rsidRDefault="0090189E" w:rsidP="0090189E">
            <w:pPr>
              <w:rPr>
                <w:lang w:val="en-MY"/>
              </w:rPr>
            </w:pPr>
          </w:p>
        </w:tc>
        <w:tc>
          <w:tcPr>
            <w:tcW w:w="0" w:type="auto"/>
          </w:tcPr>
          <w:p w14:paraId="628A8170" w14:textId="3AC1201F" w:rsidR="0090189E" w:rsidRPr="0090189E" w:rsidRDefault="0090189E" w:rsidP="0090189E">
            <w:pPr>
              <w:rPr>
                <w:lang w:val="en-MY"/>
              </w:rPr>
            </w:pPr>
          </w:p>
        </w:tc>
        <w:tc>
          <w:tcPr>
            <w:tcW w:w="0" w:type="auto"/>
          </w:tcPr>
          <w:p w14:paraId="7694946E" w14:textId="3761B748" w:rsidR="0090189E" w:rsidRPr="0090189E" w:rsidRDefault="0090189E" w:rsidP="0090189E">
            <w:pPr>
              <w:rPr>
                <w:lang w:val="en-MY"/>
              </w:rPr>
            </w:pPr>
          </w:p>
        </w:tc>
        <w:tc>
          <w:tcPr>
            <w:tcW w:w="0" w:type="auto"/>
          </w:tcPr>
          <w:p w14:paraId="3D0F2BA2" w14:textId="2C042DE7" w:rsidR="0090189E" w:rsidRPr="0090189E" w:rsidRDefault="0090189E" w:rsidP="0090189E">
            <w:pPr>
              <w:rPr>
                <w:lang w:val="en-MY"/>
              </w:rPr>
            </w:pPr>
          </w:p>
        </w:tc>
        <w:tc>
          <w:tcPr>
            <w:tcW w:w="0" w:type="auto"/>
          </w:tcPr>
          <w:p w14:paraId="0A09C072" w14:textId="7452EABC" w:rsidR="0090189E" w:rsidRPr="0090189E" w:rsidRDefault="0090189E" w:rsidP="0090189E">
            <w:pPr>
              <w:rPr>
                <w:lang w:val="en-MY"/>
              </w:rPr>
            </w:pPr>
          </w:p>
        </w:tc>
      </w:tr>
      <w:tr w:rsidR="0090189E" w:rsidRPr="0090189E" w14:paraId="4F014728" w14:textId="77777777" w:rsidTr="0090189E">
        <w:tc>
          <w:tcPr>
            <w:tcW w:w="0" w:type="auto"/>
          </w:tcPr>
          <w:p w14:paraId="32D0DEC1" w14:textId="5690818A" w:rsidR="0090189E" w:rsidRPr="0090189E" w:rsidRDefault="0090189E" w:rsidP="0090189E">
            <w:pPr>
              <w:rPr>
                <w:lang w:val="en-MY"/>
              </w:rPr>
            </w:pPr>
          </w:p>
        </w:tc>
        <w:tc>
          <w:tcPr>
            <w:tcW w:w="0" w:type="auto"/>
          </w:tcPr>
          <w:p w14:paraId="11FE6417" w14:textId="2338D6AD" w:rsidR="0090189E" w:rsidRPr="0090189E" w:rsidRDefault="0090189E" w:rsidP="0090189E">
            <w:pPr>
              <w:rPr>
                <w:lang w:val="en-MY"/>
              </w:rPr>
            </w:pPr>
          </w:p>
        </w:tc>
        <w:tc>
          <w:tcPr>
            <w:tcW w:w="0" w:type="auto"/>
          </w:tcPr>
          <w:p w14:paraId="67526EE4" w14:textId="7643D46A" w:rsidR="0090189E" w:rsidRPr="0090189E" w:rsidRDefault="0090189E" w:rsidP="0090189E">
            <w:pPr>
              <w:rPr>
                <w:lang w:val="en-MY"/>
              </w:rPr>
            </w:pPr>
          </w:p>
        </w:tc>
        <w:tc>
          <w:tcPr>
            <w:tcW w:w="0" w:type="auto"/>
          </w:tcPr>
          <w:p w14:paraId="607504EE" w14:textId="0DCFC1A0" w:rsidR="0090189E" w:rsidRPr="0090189E" w:rsidRDefault="0090189E" w:rsidP="0090189E">
            <w:pPr>
              <w:rPr>
                <w:lang w:val="en-MY"/>
              </w:rPr>
            </w:pPr>
          </w:p>
        </w:tc>
        <w:tc>
          <w:tcPr>
            <w:tcW w:w="0" w:type="auto"/>
          </w:tcPr>
          <w:p w14:paraId="044B1214" w14:textId="1CB95A73" w:rsidR="0090189E" w:rsidRPr="0090189E" w:rsidRDefault="0090189E" w:rsidP="0090189E">
            <w:pPr>
              <w:rPr>
                <w:lang w:val="en-MY"/>
              </w:rPr>
            </w:pPr>
          </w:p>
        </w:tc>
      </w:tr>
    </w:tbl>
    <w:p w14:paraId="32E1CDDB" w14:textId="77777777" w:rsidR="003E628F" w:rsidRDefault="003E628F" w:rsidP="003E628F">
      <w:pPr>
        <w:pStyle w:val="Caption"/>
        <w:keepNext/>
      </w:pPr>
    </w:p>
    <w:p w14:paraId="763C5E5E" w14:textId="7445BFF3" w:rsidR="003E628F" w:rsidRDefault="003E628F" w:rsidP="003E628F">
      <w:pPr>
        <w:pStyle w:val="Caption"/>
        <w:keepNext/>
        <w:jc w:val="center"/>
      </w:pPr>
      <w:r>
        <w:t xml:space="preserve">Table </w:t>
      </w:r>
      <w:r>
        <w:fldChar w:fldCharType="begin"/>
      </w:r>
      <w:r>
        <w:instrText xml:space="preserve"> SEQ Table \* ARABIC </w:instrText>
      </w:r>
      <w:r>
        <w:fldChar w:fldCharType="separate"/>
      </w:r>
      <w:r>
        <w:rPr>
          <w:noProof/>
        </w:rPr>
        <w:t>13</w:t>
      </w:r>
      <w:r>
        <w:fldChar w:fldCharType="end"/>
      </w:r>
      <w:r>
        <w:t>: Summary of Key Findings and Adjustments</w:t>
      </w:r>
    </w:p>
    <w:tbl>
      <w:tblPr>
        <w:tblStyle w:val="TableGrid"/>
        <w:tblW w:w="9360" w:type="dxa"/>
        <w:tblLook w:val="04A0" w:firstRow="1" w:lastRow="0" w:firstColumn="1" w:lastColumn="0" w:noHBand="0" w:noVBand="1"/>
      </w:tblPr>
      <w:tblGrid>
        <w:gridCol w:w="2019"/>
        <w:gridCol w:w="2497"/>
        <w:gridCol w:w="2840"/>
        <w:gridCol w:w="2004"/>
      </w:tblGrid>
      <w:tr w:rsidR="003E628F" w:rsidRPr="003E628F" w14:paraId="020830AE" w14:textId="77777777" w:rsidTr="003E628F">
        <w:tc>
          <w:tcPr>
            <w:tcW w:w="0" w:type="auto"/>
            <w:hideMark/>
          </w:tcPr>
          <w:p w14:paraId="6BECC882" w14:textId="77777777" w:rsidR="003E628F" w:rsidRPr="003E628F" w:rsidRDefault="003E628F" w:rsidP="003E628F">
            <w:pPr>
              <w:rPr>
                <w:b/>
                <w:bCs/>
                <w:lang w:val="en-MY" w:eastAsia="zh-CN"/>
              </w:rPr>
            </w:pPr>
            <w:r w:rsidRPr="003E628F">
              <w:rPr>
                <w:b/>
                <w:bCs/>
                <w:lang w:val="en-MY" w:eastAsia="zh-CN"/>
              </w:rPr>
              <w:t>Issue / Observation</w:t>
            </w:r>
          </w:p>
        </w:tc>
        <w:tc>
          <w:tcPr>
            <w:tcW w:w="0" w:type="auto"/>
            <w:hideMark/>
          </w:tcPr>
          <w:p w14:paraId="75D516C4" w14:textId="77777777" w:rsidR="003E628F" w:rsidRPr="003E628F" w:rsidRDefault="003E628F" w:rsidP="003E628F">
            <w:pPr>
              <w:rPr>
                <w:b/>
                <w:bCs/>
                <w:lang w:val="en-MY" w:eastAsia="zh-CN"/>
              </w:rPr>
            </w:pPr>
            <w:r w:rsidRPr="003E628F">
              <w:rPr>
                <w:b/>
                <w:bCs/>
                <w:lang w:val="en-MY" w:eastAsia="zh-CN"/>
              </w:rPr>
              <w:t>User Feedback</w:t>
            </w:r>
          </w:p>
        </w:tc>
        <w:tc>
          <w:tcPr>
            <w:tcW w:w="0" w:type="auto"/>
            <w:hideMark/>
          </w:tcPr>
          <w:p w14:paraId="0AD75192" w14:textId="77777777" w:rsidR="003E628F" w:rsidRPr="003E628F" w:rsidRDefault="003E628F" w:rsidP="003E628F">
            <w:pPr>
              <w:rPr>
                <w:b/>
                <w:bCs/>
                <w:lang w:val="en-MY" w:eastAsia="zh-CN"/>
              </w:rPr>
            </w:pPr>
            <w:r w:rsidRPr="003E628F">
              <w:rPr>
                <w:b/>
                <w:bCs/>
                <w:lang w:val="en-MY" w:eastAsia="zh-CN"/>
              </w:rPr>
              <w:t>Adjustment / Improvement Made</w:t>
            </w:r>
          </w:p>
        </w:tc>
        <w:tc>
          <w:tcPr>
            <w:tcW w:w="0" w:type="auto"/>
            <w:hideMark/>
          </w:tcPr>
          <w:p w14:paraId="016104F7" w14:textId="77777777" w:rsidR="003E628F" w:rsidRPr="003E628F" w:rsidRDefault="003E628F" w:rsidP="003E628F">
            <w:pPr>
              <w:rPr>
                <w:b/>
                <w:bCs/>
                <w:lang w:val="en-MY" w:eastAsia="zh-CN"/>
              </w:rPr>
            </w:pPr>
            <w:r w:rsidRPr="003E628F">
              <w:rPr>
                <w:b/>
                <w:bCs/>
                <w:lang w:val="en-MY" w:eastAsia="zh-CN"/>
              </w:rPr>
              <w:t>Impact on Usability</w:t>
            </w:r>
          </w:p>
        </w:tc>
      </w:tr>
      <w:tr w:rsidR="003E628F" w:rsidRPr="003E628F" w14:paraId="32A70FF9" w14:textId="77777777" w:rsidTr="003E628F">
        <w:tc>
          <w:tcPr>
            <w:tcW w:w="0" w:type="auto"/>
            <w:hideMark/>
          </w:tcPr>
          <w:p w14:paraId="0F40387D" w14:textId="77777777" w:rsidR="003E628F" w:rsidRPr="003E628F" w:rsidRDefault="003E628F" w:rsidP="003E628F">
            <w:pPr>
              <w:rPr>
                <w:lang w:val="en-MY" w:eastAsia="zh-CN"/>
              </w:rPr>
            </w:pPr>
            <w:r w:rsidRPr="003E628F">
              <w:rPr>
                <w:lang w:val="en-MY" w:eastAsia="zh-CN"/>
              </w:rPr>
              <w:lastRenderedPageBreak/>
              <w:t>Tooltip text was small on tablet view.</w:t>
            </w:r>
          </w:p>
        </w:tc>
        <w:tc>
          <w:tcPr>
            <w:tcW w:w="0" w:type="auto"/>
            <w:hideMark/>
          </w:tcPr>
          <w:p w14:paraId="2DC3D802" w14:textId="77777777" w:rsidR="003E628F" w:rsidRPr="003E628F" w:rsidRDefault="003E628F" w:rsidP="003E628F">
            <w:pPr>
              <w:rPr>
                <w:lang w:val="en-MY" w:eastAsia="zh-CN"/>
              </w:rPr>
            </w:pPr>
            <w:r w:rsidRPr="003E628F">
              <w:rPr>
                <w:lang w:val="en-MY" w:eastAsia="zh-CN"/>
              </w:rPr>
              <w:t>P3 reported difficulty reading tooltip text.</w:t>
            </w:r>
          </w:p>
        </w:tc>
        <w:tc>
          <w:tcPr>
            <w:tcW w:w="0" w:type="auto"/>
            <w:hideMark/>
          </w:tcPr>
          <w:p w14:paraId="4D427F95" w14:textId="77777777" w:rsidR="003E628F" w:rsidRPr="003E628F" w:rsidRDefault="003E628F" w:rsidP="003E628F">
            <w:pPr>
              <w:rPr>
                <w:lang w:val="en-MY" w:eastAsia="zh-CN"/>
              </w:rPr>
            </w:pPr>
            <w:r w:rsidRPr="003E628F">
              <w:rPr>
                <w:lang w:val="en-MY" w:eastAsia="zh-CN"/>
              </w:rPr>
              <w:t>Increased tooltip font size and added background opacity for contrast.</w:t>
            </w:r>
          </w:p>
        </w:tc>
        <w:tc>
          <w:tcPr>
            <w:tcW w:w="0" w:type="auto"/>
            <w:hideMark/>
          </w:tcPr>
          <w:p w14:paraId="0B2557D4" w14:textId="77777777" w:rsidR="003E628F" w:rsidRPr="003E628F" w:rsidRDefault="003E628F" w:rsidP="003E628F">
            <w:pPr>
              <w:rPr>
                <w:lang w:val="en-MY" w:eastAsia="zh-CN"/>
              </w:rPr>
            </w:pPr>
            <w:r w:rsidRPr="003E628F">
              <w:rPr>
                <w:lang w:val="en-MY" w:eastAsia="zh-CN"/>
              </w:rPr>
              <w:t>Improved readability on mobile and tablet.</w:t>
            </w:r>
          </w:p>
        </w:tc>
      </w:tr>
      <w:tr w:rsidR="003E628F" w:rsidRPr="003E628F" w14:paraId="6737400C" w14:textId="77777777" w:rsidTr="003E628F">
        <w:tc>
          <w:tcPr>
            <w:tcW w:w="0" w:type="auto"/>
            <w:hideMark/>
          </w:tcPr>
          <w:p w14:paraId="4E1C8086" w14:textId="77777777" w:rsidR="003E628F" w:rsidRPr="003E628F" w:rsidRDefault="003E628F" w:rsidP="003E628F">
            <w:pPr>
              <w:rPr>
                <w:lang w:val="en-MY" w:eastAsia="zh-CN"/>
              </w:rPr>
            </w:pPr>
            <w:r w:rsidRPr="003E628F">
              <w:rPr>
                <w:lang w:val="en-MY" w:eastAsia="zh-CN"/>
              </w:rPr>
              <w:t>Legend not easily understood.</w:t>
            </w:r>
          </w:p>
        </w:tc>
        <w:tc>
          <w:tcPr>
            <w:tcW w:w="0" w:type="auto"/>
            <w:hideMark/>
          </w:tcPr>
          <w:p w14:paraId="367B6FF1" w14:textId="77777777" w:rsidR="003E628F" w:rsidRPr="003E628F" w:rsidRDefault="003E628F" w:rsidP="003E628F">
            <w:pPr>
              <w:rPr>
                <w:lang w:val="en-MY" w:eastAsia="zh-CN"/>
              </w:rPr>
            </w:pPr>
            <w:r w:rsidRPr="003E628F">
              <w:rPr>
                <w:lang w:val="en-MY" w:eastAsia="zh-CN"/>
              </w:rPr>
              <w:t>P2 and P4 found legend colours ambiguous for “Camera” vs “Police”.</w:t>
            </w:r>
          </w:p>
        </w:tc>
        <w:tc>
          <w:tcPr>
            <w:tcW w:w="0" w:type="auto"/>
            <w:hideMark/>
          </w:tcPr>
          <w:p w14:paraId="38825388" w14:textId="77777777" w:rsidR="003E628F" w:rsidRPr="003E628F" w:rsidRDefault="003E628F" w:rsidP="003E628F">
            <w:pPr>
              <w:rPr>
                <w:lang w:val="en-MY" w:eastAsia="zh-CN"/>
              </w:rPr>
            </w:pPr>
            <w:r w:rsidRPr="003E628F">
              <w:rPr>
                <w:lang w:val="en-MY" w:eastAsia="zh-CN"/>
              </w:rPr>
              <w:t>Added labels and consistent colour scheme across charts.</w:t>
            </w:r>
          </w:p>
        </w:tc>
        <w:tc>
          <w:tcPr>
            <w:tcW w:w="0" w:type="auto"/>
            <w:hideMark/>
          </w:tcPr>
          <w:p w14:paraId="7ACB6038" w14:textId="77777777" w:rsidR="003E628F" w:rsidRPr="003E628F" w:rsidRDefault="003E628F" w:rsidP="003E628F">
            <w:pPr>
              <w:rPr>
                <w:lang w:val="en-MY" w:eastAsia="zh-CN"/>
              </w:rPr>
            </w:pPr>
            <w:r w:rsidRPr="003E628F">
              <w:rPr>
                <w:lang w:val="en-MY" w:eastAsia="zh-CN"/>
              </w:rPr>
              <w:t>Enhanced clarity and colour association.</w:t>
            </w:r>
          </w:p>
        </w:tc>
      </w:tr>
      <w:tr w:rsidR="003E628F" w:rsidRPr="003E628F" w14:paraId="33AE6399" w14:textId="77777777" w:rsidTr="003E628F">
        <w:tc>
          <w:tcPr>
            <w:tcW w:w="0" w:type="auto"/>
          </w:tcPr>
          <w:p w14:paraId="4DA1085D" w14:textId="292FB29B" w:rsidR="003E628F" w:rsidRPr="003E628F" w:rsidRDefault="003E628F" w:rsidP="003E628F">
            <w:pPr>
              <w:rPr>
                <w:lang w:val="en-MY" w:eastAsia="zh-CN"/>
              </w:rPr>
            </w:pPr>
          </w:p>
        </w:tc>
        <w:tc>
          <w:tcPr>
            <w:tcW w:w="0" w:type="auto"/>
          </w:tcPr>
          <w:p w14:paraId="35CAC93A" w14:textId="09AC11B3" w:rsidR="003E628F" w:rsidRPr="003E628F" w:rsidRDefault="003E628F" w:rsidP="003E628F">
            <w:pPr>
              <w:rPr>
                <w:lang w:val="en-MY" w:eastAsia="zh-CN"/>
              </w:rPr>
            </w:pPr>
          </w:p>
        </w:tc>
        <w:tc>
          <w:tcPr>
            <w:tcW w:w="0" w:type="auto"/>
          </w:tcPr>
          <w:p w14:paraId="3F96900F" w14:textId="3CF7CE24" w:rsidR="003E628F" w:rsidRPr="003E628F" w:rsidRDefault="003E628F" w:rsidP="003E628F">
            <w:pPr>
              <w:rPr>
                <w:lang w:val="en-MY" w:eastAsia="zh-CN"/>
              </w:rPr>
            </w:pPr>
          </w:p>
        </w:tc>
        <w:tc>
          <w:tcPr>
            <w:tcW w:w="0" w:type="auto"/>
          </w:tcPr>
          <w:p w14:paraId="0E216F10" w14:textId="0A3F644F" w:rsidR="003E628F" w:rsidRPr="003E628F" w:rsidRDefault="003E628F" w:rsidP="003E628F">
            <w:pPr>
              <w:rPr>
                <w:lang w:val="en-MY" w:eastAsia="zh-CN"/>
              </w:rPr>
            </w:pPr>
          </w:p>
        </w:tc>
      </w:tr>
      <w:tr w:rsidR="003E628F" w:rsidRPr="003E628F" w14:paraId="63523C5D" w14:textId="77777777" w:rsidTr="003E628F">
        <w:tc>
          <w:tcPr>
            <w:tcW w:w="0" w:type="auto"/>
          </w:tcPr>
          <w:p w14:paraId="442FB38E" w14:textId="6A94A996" w:rsidR="003E628F" w:rsidRPr="003E628F" w:rsidRDefault="003E628F" w:rsidP="003E628F">
            <w:pPr>
              <w:rPr>
                <w:lang w:val="en-MY" w:eastAsia="zh-CN"/>
              </w:rPr>
            </w:pPr>
          </w:p>
        </w:tc>
        <w:tc>
          <w:tcPr>
            <w:tcW w:w="0" w:type="auto"/>
          </w:tcPr>
          <w:p w14:paraId="750839A8" w14:textId="4017C2B0" w:rsidR="003E628F" w:rsidRPr="003E628F" w:rsidRDefault="003E628F" w:rsidP="003E628F">
            <w:pPr>
              <w:rPr>
                <w:lang w:val="en-MY" w:eastAsia="zh-CN"/>
              </w:rPr>
            </w:pPr>
          </w:p>
        </w:tc>
        <w:tc>
          <w:tcPr>
            <w:tcW w:w="0" w:type="auto"/>
          </w:tcPr>
          <w:p w14:paraId="5798D186" w14:textId="2AC0C379" w:rsidR="003E628F" w:rsidRPr="003E628F" w:rsidRDefault="003E628F" w:rsidP="003E628F">
            <w:pPr>
              <w:rPr>
                <w:lang w:val="en-MY" w:eastAsia="zh-CN"/>
              </w:rPr>
            </w:pPr>
          </w:p>
        </w:tc>
        <w:tc>
          <w:tcPr>
            <w:tcW w:w="0" w:type="auto"/>
          </w:tcPr>
          <w:p w14:paraId="1CAAE650" w14:textId="25E3AF17" w:rsidR="003E628F" w:rsidRPr="003E628F" w:rsidRDefault="003E628F" w:rsidP="003E628F">
            <w:pPr>
              <w:rPr>
                <w:lang w:val="en-MY" w:eastAsia="zh-CN"/>
              </w:rPr>
            </w:pPr>
          </w:p>
        </w:tc>
      </w:tr>
      <w:tr w:rsidR="003E628F" w:rsidRPr="003E628F" w14:paraId="0EA39E7B" w14:textId="77777777" w:rsidTr="003E628F">
        <w:tc>
          <w:tcPr>
            <w:tcW w:w="0" w:type="auto"/>
          </w:tcPr>
          <w:p w14:paraId="64E2A98E" w14:textId="76FDBAFA" w:rsidR="003E628F" w:rsidRPr="003E628F" w:rsidRDefault="003E628F" w:rsidP="003E628F">
            <w:pPr>
              <w:rPr>
                <w:lang w:val="en-MY" w:eastAsia="zh-CN"/>
              </w:rPr>
            </w:pPr>
          </w:p>
        </w:tc>
        <w:tc>
          <w:tcPr>
            <w:tcW w:w="0" w:type="auto"/>
          </w:tcPr>
          <w:p w14:paraId="668F8A65" w14:textId="58029AE9" w:rsidR="003E628F" w:rsidRPr="003E628F" w:rsidRDefault="003E628F" w:rsidP="003E628F">
            <w:pPr>
              <w:rPr>
                <w:lang w:val="en-MY" w:eastAsia="zh-CN"/>
              </w:rPr>
            </w:pPr>
          </w:p>
        </w:tc>
        <w:tc>
          <w:tcPr>
            <w:tcW w:w="0" w:type="auto"/>
          </w:tcPr>
          <w:p w14:paraId="2BBD2E6B" w14:textId="3C605DFE" w:rsidR="003E628F" w:rsidRPr="003E628F" w:rsidRDefault="003E628F" w:rsidP="003E628F">
            <w:pPr>
              <w:rPr>
                <w:lang w:val="en-MY" w:eastAsia="zh-CN"/>
              </w:rPr>
            </w:pPr>
          </w:p>
        </w:tc>
        <w:tc>
          <w:tcPr>
            <w:tcW w:w="0" w:type="auto"/>
          </w:tcPr>
          <w:p w14:paraId="13AA7DAA" w14:textId="643ABC8D" w:rsidR="003E628F" w:rsidRPr="003E628F" w:rsidRDefault="003E628F" w:rsidP="003E628F">
            <w:pPr>
              <w:rPr>
                <w:lang w:val="en-MY" w:eastAsia="zh-CN"/>
              </w:rPr>
            </w:pPr>
          </w:p>
        </w:tc>
      </w:tr>
    </w:tbl>
    <w:p w14:paraId="2B1AABC0" w14:textId="77777777" w:rsidR="00877BCE" w:rsidRPr="00877BCE" w:rsidRDefault="00877BCE" w:rsidP="000E55BD">
      <w:pPr>
        <w:pStyle w:val="Heading1"/>
        <w:rPr>
          <w:lang w:val="en-MY"/>
        </w:rPr>
      </w:pPr>
      <w:bookmarkStart w:id="22" w:name="_Toc212798792"/>
      <w:r w:rsidRPr="00877BCE">
        <w:rPr>
          <w:lang w:val="en-MY"/>
        </w:rPr>
        <w:t>5 Conclusion and Future Improvements</w:t>
      </w:r>
      <w:bookmarkEnd w:id="22"/>
    </w:p>
    <w:p w14:paraId="28CB5F99" w14:textId="5EE41472" w:rsidR="000B445C" w:rsidRPr="000B445C" w:rsidRDefault="000B445C" w:rsidP="000F3AEB">
      <w:pPr>
        <w:pStyle w:val="ListParagraph"/>
        <w:numPr>
          <w:ilvl w:val="0"/>
          <w:numId w:val="14"/>
        </w:numPr>
        <w:rPr>
          <w:lang w:val="en-MY"/>
        </w:rPr>
      </w:pPr>
      <w:r w:rsidRPr="000B445C">
        <w:rPr>
          <w:lang w:val="en-MY"/>
        </w:rPr>
        <w:t>Summarise what your visualisation revealed about the chosen topic.</w:t>
      </w:r>
    </w:p>
    <w:p w14:paraId="5390ED40" w14:textId="3031C6EC" w:rsidR="000B445C" w:rsidRPr="000B445C" w:rsidRDefault="000B445C" w:rsidP="000F3AEB">
      <w:pPr>
        <w:pStyle w:val="ListParagraph"/>
        <w:numPr>
          <w:ilvl w:val="0"/>
          <w:numId w:val="14"/>
        </w:numPr>
        <w:rPr>
          <w:lang w:val="en-MY"/>
        </w:rPr>
      </w:pPr>
      <w:r w:rsidRPr="000B445C">
        <w:rPr>
          <w:lang w:val="en-MY"/>
        </w:rPr>
        <w:t>Reflect on challenges and lessons learned (data, design, interactivity).</w:t>
      </w:r>
    </w:p>
    <w:p w14:paraId="3918FF7D" w14:textId="6C94F455" w:rsidR="000B445C" w:rsidRPr="000B445C" w:rsidRDefault="000B445C" w:rsidP="000F3AEB">
      <w:pPr>
        <w:pStyle w:val="ListParagraph"/>
        <w:numPr>
          <w:ilvl w:val="0"/>
          <w:numId w:val="14"/>
        </w:numPr>
        <w:rPr>
          <w:lang w:val="en-MY"/>
        </w:rPr>
      </w:pPr>
      <w:r w:rsidRPr="000B445C">
        <w:rPr>
          <w:lang w:val="en-MY"/>
        </w:rPr>
        <w:t>Suggest future improvements, such as:</w:t>
      </w:r>
    </w:p>
    <w:p w14:paraId="2F6E427A" w14:textId="2B99B26B" w:rsidR="000B445C" w:rsidRPr="000B445C" w:rsidRDefault="000B445C" w:rsidP="000F3AEB">
      <w:pPr>
        <w:pStyle w:val="ListParagraph"/>
        <w:numPr>
          <w:ilvl w:val="1"/>
          <w:numId w:val="14"/>
        </w:numPr>
        <w:rPr>
          <w:lang w:val="en-MY"/>
        </w:rPr>
      </w:pPr>
      <w:r w:rsidRPr="000B445C">
        <w:rPr>
          <w:lang w:val="en-MY"/>
        </w:rPr>
        <w:t>Adding real-time BITRE API data</w:t>
      </w:r>
    </w:p>
    <w:p w14:paraId="7292926A" w14:textId="66D2FB8B" w:rsidR="000B445C" w:rsidRPr="000B445C" w:rsidRDefault="000B445C" w:rsidP="000F3AEB">
      <w:pPr>
        <w:pStyle w:val="ListParagraph"/>
        <w:numPr>
          <w:ilvl w:val="1"/>
          <w:numId w:val="14"/>
        </w:numPr>
        <w:rPr>
          <w:lang w:val="en-MY"/>
        </w:rPr>
      </w:pPr>
      <w:r w:rsidRPr="000B445C">
        <w:rPr>
          <w:lang w:val="en-MY"/>
        </w:rPr>
        <w:t>Integrating accident/fatality data</w:t>
      </w:r>
    </w:p>
    <w:p w14:paraId="721E9456" w14:textId="77777777" w:rsidR="000B445C" w:rsidRPr="000B445C" w:rsidRDefault="000B445C" w:rsidP="000F3AEB">
      <w:pPr>
        <w:pStyle w:val="ListParagraph"/>
        <w:numPr>
          <w:ilvl w:val="1"/>
          <w:numId w:val="14"/>
        </w:numPr>
        <w:rPr>
          <w:lang w:val="en-MY"/>
        </w:rPr>
      </w:pPr>
      <w:r w:rsidRPr="000B445C">
        <w:rPr>
          <w:lang w:val="en-MY"/>
        </w:rPr>
        <w:t>Applying predictive analytics</w:t>
      </w:r>
    </w:p>
    <w:p w14:paraId="311D5098" w14:textId="44E07613" w:rsidR="00877BCE" w:rsidRPr="000B445C" w:rsidRDefault="00877BCE" w:rsidP="000B445C">
      <w:pPr>
        <w:pStyle w:val="Heading1"/>
      </w:pPr>
      <w:bookmarkStart w:id="23" w:name="_Toc212798793"/>
      <w:r w:rsidRPr="000B445C">
        <w:t>References</w:t>
      </w:r>
      <w:bookmarkEnd w:id="23"/>
    </w:p>
    <w:p w14:paraId="4CA995C9" w14:textId="77777777" w:rsidR="00877BCE" w:rsidRPr="00877BCE" w:rsidRDefault="00877BCE" w:rsidP="000E55BD">
      <w:pPr>
        <w:rPr>
          <w:lang w:val="en-MY"/>
        </w:rPr>
      </w:pPr>
      <w:r w:rsidRPr="00877BCE">
        <w:rPr>
          <w:lang w:val="en-MY"/>
        </w:rPr>
        <w:t>References consulted (blogs, books, academic papers, discussion/help forums - for both design and programming)</w:t>
      </w:r>
    </w:p>
    <w:p w14:paraId="20E40D33" w14:textId="77777777" w:rsidR="00877BCE" w:rsidRPr="00877BCE" w:rsidRDefault="00877BCE" w:rsidP="000E55BD">
      <w:pPr>
        <w:pStyle w:val="Heading1"/>
        <w:rPr>
          <w:lang w:val="en-MY"/>
        </w:rPr>
      </w:pPr>
      <w:bookmarkStart w:id="24" w:name="_Toc212798794"/>
      <w:r w:rsidRPr="00877BCE">
        <w:rPr>
          <w:lang w:val="en-MY"/>
        </w:rPr>
        <w:t>Appendices</w:t>
      </w:r>
      <w:bookmarkEnd w:id="24"/>
    </w:p>
    <w:p w14:paraId="67DB1473" w14:textId="3FDF153E" w:rsidR="00877BCE" w:rsidRPr="000B445C" w:rsidRDefault="00877BCE" w:rsidP="000F3AEB">
      <w:pPr>
        <w:pStyle w:val="ListParagraph"/>
        <w:numPr>
          <w:ilvl w:val="0"/>
          <w:numId w:val="15"/>
        </w:numPr>
        <w:rPr>
          <w:lang w:val="en-MY"/>
        </w:rPr>
      </w:pPr>
      <w:r w:rsidRPr="000B445C">
        <w:rPr>
          <w:lang w:val="en-MY"/>
        </w:rPr>
        <w:t>Gen AI Declaration</w:t>
      </w:r>
      <w:r w:rsidR="000B445C">
        <w:rPr>
          <w:lang w:val="en-MY"/>
        </w:rPr>
        <w:t xml:space="preserve"> (how AI tools were used)</w:t>
      </w:r>
    </w:p>
    <w:p w14:paraId="5AAC5F16" w14:textId="21F6B01E" w:rsidR="00877BCE" w:rsidRPr="000B445C" w:rsidRDefault="00877BCE" w:rsidP="000F3AEB">
      <w:pPr>
        <w:pStyle w:val="ListParagraph"/>
        <w:numPr>
          <w:ilvl w:val="0"/>
          <w:numId w:val="15"/>
        </w:numPr>
        <w:rPr>
          <w:lang w:val="en-MY"/>
        </w:rPr>
      </w:pPr>
      <w:r w:rsidRPr="000B445C">
        <w:rPr>
          <w:lang w:val="en-MY"/>
        </w:rPr>
        <w:t>Usability evaluation test materials</w:t>
      </w:r>
      <w:r w:rsidR="007978D8">
        <w:rPr>
          <w:lang w:val="en-MY"/>
        </w:rPr>
        <w:t xml:space="preserve"> (notes and screenshots)</w:t>
      </w:r>
    </w:p>
    <w:p w14:paraId="21C8AAA2" w14:textId="77777777" w:rsidR="00877BCE" w:rsidRDefault="00877BCE" w:rsidP="000F3AEB">
      <w:pPr>
        <w:pStyle w:val="ListParagraph"/>
        <w:numPr>
          <w:ilvl w:val="0"/>
          <w:numId w:val="15"/>
        </w:numPr>
        <w:rPr>
          <w:lang w:val="en-MY"/>
        </w:rPr>
      </w:pPr>
      <w:r w:rsidRPr="000B445C">
        <w:rPr>
          <w:lang w:val="en-MY"/>
        </w:rPr>
        <w:t>Notes/data collected in usability evaluation (if used)</w:t>
      </w:r>
    </w:p>
    <w:p w14:paraId="4215D7B8" w14:textId="14E77E55" w:rsidR="007978D8" w:rsidRPr="000B445C" w:rsidRDefault="007978D8" w:rsidP="000F3AEB">
      <w:pPr>
        <w:pStyle w:val="ListParagraph"/>
        <w:numPr>
          <w:ilvl w:val="0"/>
          <w:numId w:val="15"/>
        </w:numPr>
        <w:rPr>
          <w:lang w:val="en-MY"/>
        </w:rPr>
      </w:pPr>
      <w:r>
        <w:rPr>
          <w:lang w:val="en-MY"/>
        </w:rPr>
        <w:t>KNIME workflow screenshot (if any)</w:t>
      </w:r>
    </w:p>
    <w:p w14:paraId="724117C0" w14:textId="77777777" w:rsidR="00877BCE" w:rsidRPr="00877BCE" w:rsidRDefault="00877BCE" w:rsidP="00877BCE"/>
    <w:p w14:paraId="1F857391" w14:textId="4C79C2E4" w:rsidR="00EA733F" w:rsidRDefault="00EA733F" w:rsidP="00877BCE"/>
    <w:sectPr w:rsidR="00EA733F">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85CB72" w14:textId="77777777" w:rsidR="00333679" w:rsidRDefault="00333679" w:rsidP="00C6554A">
      <w:pPr>
        <w:spacing w:before="0" w:after="0" w:line="240" w:lineRule="auto"/>
      </w:pPr>
      <w:r>
        <w:separator/>
      </w:r>
    </w:p>
  </w:endnote>
  <w:endnote w:type="continuationSeparator" w:id="0">
    <w:p w14:paraId="252FF930" w14:textId="77777777" w:rsidR="00333679" w:rsidRDefault="0033367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324A1" w14:textId="77777777" w:rsidR="00EA733F"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E4D619" w14:textId="77777777" w:rsidR="00333679" w:rsidRDefault="00333679" w:rsidP="00C6554A">
      <w:pPr>
        <w:spacing w:before="0" w:after="0" w:line="240" w:lineRule="auto"/>
      </w:pPr>
      <w:r>
        <w:separator/>
      </w:r>
    </w:p>
  </w:footnote>
  <w:footnote w:type="continuationSeparator" w:id="0">
    <w:p w14:paraId="632B4017" w14:textId="77777777" w:rsidR="00333679" w:rsidRDefault="0033367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38D74C3"/>
    <w:multiLevelType w:val="multilevel"/>
    <w:tmpl w:val="777A1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14334E"/>
    <w:multiLevelType w:val="hybridMultilevel"/>
    <w:tmpl w:val="F9200A7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0A726796"/>
    <w:multiLevelType w:val="multilevel"/>
    <w:tmpl w:val="6472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D73F1"/>
    <w:multiLevelType w:val="multilevel"/>
    <w:tmpl w:val="8138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562CA"/>
    <w:multiLevelType w:val="multilevel"/>
    <w:tmpl w:val="5AB2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A0398"/>
    <w:multiLevelType w:val="multilevel"/>
    <w:tmpl w:val="12EC2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211A90"/>
    <w:multiLevelType w:val="multilevel"/>
    <w:tmpl w:val="83CC9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F47697"/>
    <w:multiLevelType w:val="hybridMultilevel"/>
    <w:tmpl w:val="8B3E3D1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2A372BC0"/>
    <w:multiLevelType w:val="hybridMultilevel"/>
    <w:tmpl w:val="65CCDD3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302A6FA8"/>
    <w:multiLevelType w:val="multilevel"/>
    <w:tmpl w:val="A2205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1E535B"/>
    <w:multiLevelType w:val="multilevel"/>
    <w:tmpl w:val="2962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450CA0"/>
    <w:multiLevelType w:val="multilevel"/>
    <w:tmpl w:val="01F0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AA1C65"/>
    <w:multiLevelType w:val="hybridMultilevel"/>
    <w:tmpl w:val="2DAA521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38E20440"/>
    <w:multiLevelType w:val="multilevel"/>
    <w:tmpl w:val="85604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8B3CB1"/>
    <w:multiLevelType w:val="multilevel"/>
    <w:tmpl w:val="40A43BE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2AF4C6E"/>
    <w:multiLevelType w:val="hybridMultilevel"/>
    <w:tmpl w:val="97B0D89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53CD2C42"/>
    <w:multiLevelType w:val="multilevel"/>
    <w:tmpl w:val="12EC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E83FC8"/>
    <w:multiLevelType w:val="hybridMultilevel"/>
    <w:tmpl w:val="5404AA04"/>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58C5357A"/>
    <w:multiLevelType w:val="hybridMultilevel"/>
    <w:tmpl w:val="B15234F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5B631E81"/>
    <w:multiLevelType w:val="hybridMultilevel"/>
    <w:tmpl w:val="CDC6ADF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613F722F"/>
    <w:multiLevelType w:val="hybridMultilevel"/>
    <w:tmpl w:val="AF26D05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669D6AB6"/>
    <w:multiLevelType w:val="hybridMultilevel"/>
    <w:tmpl w:val="14B2728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6B46354E"/>
    <w:multiLevelType w:val="multilevel"/>
    <w:tmpl w:val="7A96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103D68"/>
    <w:multiLevelType w:val="multilevel"/>
    <w:tmpl w:val="1C72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783D0C"/>
    <w:multiLevelType w:val="multilevel"/>
    <w:tmpl w:val="7CBE2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183878"/>
    <w:multiLevelType w:val="multilevel"/>
    <w:tmpl w:val="0396DD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2707190"/>
    <w:multiLevelType w:val="multilevel"/>
    <w:tmpl w:val="F662A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4403802">
    <w:abstractNumId w:val="0"/>
  </w:num>
  <w:num w:numId="2" w16cid:durableId="2029914494">
    <w:abstractNumId w:val="1"/>
  </w:num>
  <w:num w:numId="3" w16cid:durableId="636104580">
    <w:abstractNumId w:val="10"/>
  </w:num>
  <w:num w:numId="4" w16cid:durableId="22096335">
    <w:abstractNumId w:val="14"/>
  </w:num>
  <w:num w:numId="5" w16cid:durableId="1368287891">
    <w:abstractNumId w:val="17"/>
  </w:num>
  <w:num w:numId="6" w16cid:durableId="38869562">
    <w:abstractNumId w:val="19"/>
  </w:num>
  <w:num w:numId="7" w16cid:durableId="1906645140">
    <w:abstractNumId w:val="9"/>
  </w:num>
  <w:num w:numId="8" w16cid:durableId="1362591407">
    <w:abstractNumId w:val="22"/>
  </w:num>
  <w:num w:numId="9" w16cid:durableId="1254557734">
    <w:abstractNumId w:val="18"/>
  </w:num>
  <w:num w:numId="10" w16cid:durableId="220364732">
    <w:abstractNumId w:val="7"/>
  </w:num>
  <w:num w:numId="11" w16cid:durableId="2009169688">
    <w:abstractNumId w:val="3"/>
  </w:num>
  <w:num w:numId="12" w16cid:durableId="1203519570">
    <w:abstractNumId w:val="21"/>
  </w:num>
  <w:num w:numId="13" w16cid:durableId="149756737">
    <w:abstractNumId w:val="16"/>
  </w:num>
  <w:num w:numId="14" w16cid:durableId="615911914">
    <w:abstractNumId w:val="23"/>
  </w:num>
  <w:num w:numId="15" w16cid:durableId="403528051">
    <w:abstractNumId w:val="20"/>
  </w:num>
  <w:num w:numId="16" w16cid:durableId="1733768620">
    <w:abstractNumId w:val="27"/>
  </w:num>
  <w:num w:numId="17" w16cid:durableId="1862158364">
    <w:abstractNumId w:val="25"/>
  </w:num>
  <w:num w:numId="18" w16cid:durableId="1641378625">
    <w:abstractNumId w:val="11"/>
  </w:num>
  <w:num w:numId="19" w16cid:durableId="67926709">
    <w:abstractNumId w:val="15"/>
  </w:num>
  <w:num w:numId="20" w16cid:durableId="375395993">
    <w:abstractNumId w:val="2"/>
  </w:num>
  <w:num w:numId="21" w16cid:durableId="1856068161">
    <w:abstractNumId w:val="13"/>
  </w:num>
  <w:num w:numId="22" w16cid:durableId="858005712">
    <w:abstractNumId w:val="12"/>
  </w:num>
  <w:num w:numId="23" w16cid:durableId="462506691">
    <w:abstractNumId w:val="24"/>
  </w:num>
  <w:num w:numId="24" w16cid:durableId="1839425570">
    <w:abstractNumId w:val="8"/>
  </w:num>
  <w:num w:numId="25" w16cid:durableId="263390504">
    <w:abstractNumId w:val="28"/>
  </w:num>
  <w:num w:numId="26" w16cid:durableId="347604350">
    <w:abstractNumId w:val="5"/>
  </w:num>
  <w:num w:numId="27" w16cid:durableId="689647402">
    <w:abstractNumId w:val="26"/>
  </w:num>
  <w:num w:numId="28" w16cid:durableId="221142501">
    <w:abstractNumId w:val="6"/>
  </w:num>
  <w:num w:numId="29" w16cid:durableId="18969137">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BCE"/>
    <w:rsid w:val="00043CF0"/>
    <w:rsid w:val="0004766C"/>
    <w:rsid w:val="000B445C"/>
    <w:rsid w:val="000E55BD"/>
    <w:rsid w:val="000F3AEB"/>
    <w:rsid w:val="000F6771"/>
    <w:rsid w:val="00107D28"/>
    <w:rsid w:val="00132A1C"/>
    <w:rsid w:val="001411FE"/>
    <w:rsid w:val="00183559"/>
    <w:rsid w:val="001D1A66"/>
    <w:rsid w:val="0025422C"/>
    <w:rsid w:val="002554CD"/>
    <w:rsid w:val="00293B83"/>
    <w:rsid w:val="002B4294"/>
    <w:rsid w:val="002C109D"/>
    <w:rsid w:val="00301C01"/>
    <w:rsid w:val="00333679"/>
    <w:rsid w:val="00333D0D"/>
    <w:rsid w:val="00334F3D"/>
    <w:rsid w:val="003608E0"/>
    <w:rsid w:val="00386FA8"/>
    <w:rsid w:val="003B59A9"/>
    <w:rsid w:val="003D3A76"/>
    <w:rsid w:val="003E628F"/>
    <w:rsid w:val="004612E6"/>
    <w:rsid w:val="004C049F"/>
    <w:rsid w:val="004C10B8"/>
    <w:rsid w:val="005000E2"/>
    <w:rsid w:val="00511666"/>
    <w:rsid w:val="005C1E25"/>
    <w:rsid w:val="006A3CE7"/>
    <w:rsid w:val="006E6FE4"/>
    <w:rsid w:val="006E7235"/>
    <w:rsid w:val="00714A43"/>
    <w:rsid w:val="0075340C"/>
    <w:rsid w:val="00765AED"/>
    <w:rsid w:val="0079158E"/>
    <w:rsid w:val="007952D1"/>
    <w:rsid w:val="007978D8"/>
    <w:rsid w:val="007F641C"/>
    <w:rsid w:val="008169FC"/>
    <w:rsid w:val="008208D9"/>
    <w:rsid w:val="00877BCE"/>
    <w:rsid w:val="00887808"/>
    <w:rsid w:val="00895140"/>
    <w:rsid w:val="008972B7"/>
    <w:rsid w:val="008C66EC"/>
    <w:rsid w:val="0090189E"/>
    <w:rsid w:val="0091728C"/>
    <w:rsid w:val="00921493"/>
    <w:rsid w:val="00971F81"/>
    <w:rsid w:val="0098123A"/>
    <w:rsid w:val="009E4D50"/>
    <w:rsid w:val="00A124B7"/>
    <w:rsid w:val="00A2516B"/>
    <w:rsid w:val="00A356BE"/>
    <w:rsid w:val="00A56B72"/>
    <w:rsid w:val="00A65514"/>
    <w:rsid w:val="00A9333D"/>
    <w:rsid w:val="00AC687A"/>
    <w:rsid w:val="00AE3493"/>
    <w:rsid w:val="00B03325"/>
    <w:rsid w:val="00B662A3"/>
    <w:rsid w:val="00B75B61"/>
    <w:rsid w:val="00BB35FB"/>
    <w:rsid w:val="00BD5248"/>
    <w:rsid w:val="00C24CB4"/>
    <w:rsid w:val="00C6554A"/>
    <w:rsid w:val="00CF3DC3"/>
    <w:rsid w:val="00D51AE3"/>
    <w:rsid w:val="00E573E4"/>
    <w:rsid w:val="00E67062"/>
    <w:rsid w:val="00E85431"/>
    <w:rsid w:val="00EA733F"/>
    <w:rsid w:val="00EA7971"/>
    <w:rsid w:val="00EB643B"/>
    <w:rsid w:val="00ED7C44"/>
    <w:rsid w:val="00F058EC"/>
    <w:rsid w:val="00F3733B"/>
    <w:rsid w:val="00F54E57"/>
    <w:rsid w:val="00F56E78"/>
    <w:rsid w:val="00F772B7"/>
    <w:rsid w:val="00F839D5"/>
    <w:rsid w:val="00F91531"/>
    <w:rsid w:val="00FA4C50"/>
    <w:rsid w:val="00FA5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CCC5FD"/>
  <w15:chartTrackingRefBased/>
  <w15:docId w15:val="{5420DD8D-EA19-4684-A759-D78C42834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877BCE"/>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2"/>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1"/>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semiHidden/>
    <w:rsid w:val="00877BCE"/>
    <w:rPr>
      <w:rFonts w:asciiTheme="majorHAnsi" w:eastAsiaTheme="majorEastAsia" w:hAnsiTheme="majorHAnsi" w:cstheme="majorBidi"/>
      <w:i/>
      <w:iCs/>
      <w:color w:val="007789" w:themeColor="accent1" w:themeShade="BF"/>
    </w:rPr>
  </w:style>
  <w:style w:type="paragraph" w:styleId="ListParagraph">
    <w:name w:val="List Paragraph"/>
    <w:basedOn w:val="Normal"/>
    <w:uiPriority w:val="34"/>
    <w:unhideWhenUsed/>
    <w:qFormat/>
    <w:rsid w:val="00877BCE"/>
    <w:pPr>
      <w:ind w:left="720"/>
      <w:contextualSpacing/>
    </w:pPr>
  </w:style>
  <w:style w:type="paragraph" w:styleId="NormalWeb">
    <w:name w:val="Normal (Web)"/>
    <w:basedOn w:val="Normal"/>
    <w:uiPriority w:val="99"/>
    <w:semiHidden/>
    <w:unhideWhenUsed/>
    <w:rsid w:val="00D51AE3"/>
    <w:pPr>
      <w:spacing w:before="100" w:beforeAutospacing="1" w:after="100" w:afterAutospacing="1" w:line="240" w:lineRule="auto"/>
    </w:pPr>
    <w:rPr>
      <w:rFonts w:ascii="Times New Roman" w:eastAsia="Times New Roman" w:hAnsi="Times New Roman" w:cs="Times New Roman"/>
      <w:color w:val="auto"/>
      <w:sz w:val="24"/>
      <w:szCs w:val="24"/>
      <w:lang w:val="en-MY" w:eastAsia="zh-CN"/>
    </w:rPr>
  </w:style>
  <w:style w:type="table" w:styleId="TableGrid">
    <w:name w:val="Table Grid"/>
    <w:basedOn w:val="TableNormal"/>
    <w:uiPriority w:val="39"/>
    <w:rsid w:val="00D51AE3"/>
    <w:pPr>
      <w:spacing w:before="0" w:after="0" w:line="240" w:lineRule="auto"/>
    </w:pPr>
    <w:tblPr/>
  </w:style>
  <w:style w:type="character" w:styleId="Strong">
    <w:name w:val="Strong"/>
    <w:basedOn w:val="DefaultParagraphFont"/>
    <w:uiPriority w:val="22"/>
    <w:qFormat/>
    <w:rsid w:val="0098123A"/>
    <w:rPr>
      <w:b/>
      <w:bCs/>
    </w:rPr>
  </w:style>
  <w:style w:type="character" w:styleId="Emphasis">
    <w:name w:val="Emphasis"/>
    <w:basedOn w:val="DefaultParagraphFont"/>
    <w:uiPriority w:val="20"/>
    <w:qFormat/>
    <w:rsid w:val="003608E0"/>
    <w:rPr>
      <w:i/>
      <w:iCs/>
    </w:rPr>
  </w:style>
  <w:style w:type="table" w:styleId="GridTable1Light">
    <w:name w:val="Grid Table 1 Light"/>
    <w:basedOn w:val="TableNormal"/>
    <w:uiPriority w:val="46"/>
    <w:rsid w:val="003D3A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F91531"/>
    <w:rPr>
      <w:color w:val="605E5C"/>
      <w:shd w:val="clear" w:color="auto" w:fill="E1DFDD"/>
    </w:rPr>
  </w:style>
  <w:style w:type="paragraph" w:styleId="TOCHeading">
    <w:name w:val="TOC Heading"/>
    <w:basedOn w:val="Heading1"/>
    <w:next w:val="Normal"/>
    <w:uiPriority w:val="39"/>
    <w:unhideWhenUsed/>
    <w:qFormat/>
    <w:rsid w:val="00A65514"/>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A65514"/>
    <w:pPr>
      <w:spacing w:after="100"/>
    </w:pPr>
  </w:style>
  <w:style w:type="paragraph" w:styleId="TOC2">
    <w:name w:val="toc 2"/>
    <w:basedOn w:val="Normal"/>
    <w:next w:val="Normal"/>
    <w:autoRedefine/>
    <w:uiPriority w:val="39"/>
    <w:unhideWhenUsed/>
    <w:rsid w:val="00A65514"/>
    <w:pPr>
      <w:spacing w:after="100"/>
      <w:ind w:left="220"/>
    </w:pPr>
  </w:style>
  <w:style w:type="paragraph" w:styleId="TOC3">
    <w:name w:val="toc 3"/>
    <w:basedOn w:val="Normal"/>
    <w:next w:val="Normal"/>
    <w:autoRedefine/>
    <w:uiPriority w:val="39"/>
    <w:unhideWhenUsed/>
    <w:rsid w:val="00A6551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atalogue.data.infrastructure.gov.au/dataset/road-safety-enforcement-data?utm_source=chatgpt.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catalogue.data.infrastructure.gov.au/dataset/road-safety-enforcement-data?utm_source=chatgpt.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vong\AppData\Local\Microsoft\Office\16.0\DTS\en-MY%7b7CB08845-A311-42FF-8A88-E9D2A5ED3CB2%7d\%7bCEA0E49F-B674-44E6-8F92-0D1E849805EE%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60E07-8DA9-4D9B-BB23-73FD24065F16}">
  <ds:schemaRefs>
    <ds:schemaRef ds:uri="http://schemas.openxmlformats.org/officeDocument/2006/bibliography"/>
  </ds:schemaRefs>
</ds:datastoreItem>
</file>

<file path=docMetadata/LabelInfo.xml><?xml version="1.0" encoding="utf-8"?>
<clbl:labelList xmlns:clbl="http://schemas.microsoft.com/office/2020/mipLabelMetadata">
  <clbl:label id="{b63ccca9-c1ef-42e5-8b5f-ba262db88ee1}" enabled="1" method="Standard" siteId="{3f639a9b-27c8-4403-82b1-ebfb88052d15}" removed="0"/>
</clbl:labelList>
</file>

<file path=docProps/app.xml><?xml version="1.0" encoding="utf-8"?>
<Properties xmlns="http://schemas.openxmlformats.org/officeDocument/2006/extended-properties" xmlns:vt="http://schemas.openxmlformats.org/officeDocument/2006/docPropsVTypes">
  <Template>{CEA0E49F-B674-44E6-8F92-0D1E849805EE}tf02835058_win32.dotx</Template>
  <TotalTime>104</TotalTime>
  <Pages>16</Pages>
  <Words>3005</Words>
  <Characters>17135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WanTze Vong</dc:creator>
  <cp:keywords/>
  <dc:description/>
  <cp:lastModifiedBy>Ho Sheng Yang</cp:lastModifiedBy>
  <cp:revision>36</cp:revision>
  <dcterms:created xsi:type="dcterms:W3CDTF">2025-10-31T00:42:00Z</dcterms:created>
  <dcterms:modified xsi:type="dcterms:W3CDTF">2025-10-31T02:26:00Z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d4d2c55b-d43c-436a-b95f-6306a71d7a50</vt:lpwstr>
  </property>
</Properties>
</file>